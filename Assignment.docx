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43AA0" w14:textId="77777777" w:rsidR="00F5689F" w:rsidRPr="00B37A2A" w:rsidRDefault="00C85B84" w:rsidP="00B37A2A">
      <w:pPr>
        <w:spacing w:before="0"/>
        <w:jc w:val="both"/>
        <w:rPr>
          <w:rFonts w:ascii="Calibri" w:hAnsi="Calibri" w:cs="Calibri"/>
          <w:sz w:val="22"/>
          <w:szCs w:val="14"/>
        </w:rPr>
      </w:pPr>
      <w:r w:rsidRPr="00B37A2A">
        <w:rPr>
          <w:rFonts w:ascii="Calibri" w:hAnsi="Calibri" w:cs="Calibri"/>
          <w:noProof/>
          <w:sz w:val="22"/>
          <w:szCs w:val="14"/>
        </w:rPr>
        <mc:AlternateContent>
          <mc:Choice Requires="wpg">
            <w:drawing>
              <wp:anchor distT="0" distB="0" distL="114300" distR="114300" simplePos="0" relativeHeight="251668480" behindDoc="1" locked="1" layoutInCell="1" allowOverlap="1" wp14:anchorId="7A19D07C" wp14:editId="4B601404">
                <wp:simplePos x="0" y="0"/>
                <wp:positionH relativeFrom="column">
                  <wp:posOffset>-457200</wp:posOffset>
                </wp:positionH>
                <wp:positionV relativeFrom="paragraph">
                  <wp:posOffset>-914400</wp:posOffset>
                </wp:positionV>
                <wp:extent cx="7589520" cy="10058400"/>
                <wp:effectExtent l="0" t="0" r="0" b="0"/>
                <wp:wrapNone/>
                <wp:docPr id="22" name="Group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9520" cy="10058400"/>
                          <a:chOff x="0" y="0"/>
                          <a:chExt cx="11955" cy="15841"/>
                        </a:xfrm>
                      </wpg:grpSpPr>
                      <wpg:grpSp>
                        <wpg:cNvPr id="23" name="Group 23"/>
                        <wpg:cNvGrpSpPr>
                          <a:grpSpLocks/>
                        </wpg:cNvGrpSpPr>
                        <wpg:grpSpPr bwMode="auto">
                          <a:xfrm>
                            <a:off x="6586" y="0"/>
                            <a:ext cx="5369" cy="2980"/>
                            <a:chOff x="6586" y="0"/>
                            <a:chExt cx="5369" cy="2980"/>
                          </a:xfrm>
                        </wpg:grpSpPr>
                        <wps:wsp>
                          <wps:cNvPr id="24" name="AutoShape 24"/>
                          <wps:cNvSpPr>
                            <a:spLocks/>
                          </wps:cNvSpPr>
                          <wps:spPr bwMode="auto">
                            <a:xfrm>
                              <a:off x="6586" y="0"/>
                              <a:ext cx="3578" cy="2980"/>
                            </a:xfrm>
                            <a:custGeom>
                              <a:avLst/>
                              <a:gdLst>
                                <a:gd name="T0" fmla="+- 0 8372 6586"/>
                                <a:gd name="T1" fmla="*/ T0 w 3578"/>
                                <a:gd name="T2" fmla="*/ 591 h 2980"/>
                                <a:gd name="T3" fmla="+- 0 7780 6586"/>
                                <a:gd name="T4" fmla="*/ T3 w 3578"/>
                                <a:gd name="T5" fmla="*/ 0 h 2980"/>
                                <a:gd name="T6" fmla="+- 0 6586 6586"/>
                                <a:gd name="T7" fmla="*/ T6 w 3578"/>
                                <a:gd name="T8" fmla="*/ 0 h 2980"/>
                                <a:gd name="T9" fmla="+- 0 7774 6586"/>
                                <a:gd name="T10" fmla="*/ T9 w 3578"/>
                                <a:gd name="T11" fmla="*/ 1188 h 2980"/>
                                <a:gd name="T12" fmla="+- 0 8372 6586"/>
                                <a:gd name="T13" fmla="*/ T12 w 3578"/>
                                <a:gd name="T14" fmla="*/ 591 h 2980"/>
                                <a:gd name="T15" fmla="+- 0 10163 6586"/>
                                <a:gd name="T16" fmla="*/ T15 w 3578"/>
                                <a:gd name="T17" fmla="*/ 2383 h 2980"/>
                                <a:gd name="T18" fmla="+- 0 9566 6586"/>
                                <a:gd name="T19" fmla="*/ T18 w 3578"/>
                                <a:gd name="T20" fmla="*/ 1786 h 2980"/>
                                <a:gd name="T21" fmla="+- 0 8969 6586"/>
                                <a:gd name="T22" fmla="*/ T21 w 3578"/>
                                <a:gd name="T23" fmla="*/ 2383 h 2980"/>
                                <a:gd name="T24" fmla="+- 0 9566 6586"/>
                                <a:gd name="T25" fmla="*/ T24 w 3578"/>
                                <a:gd name="T26" fmla="*/ 2980 h 2980"/>
                                <a:gd name="T27" fmla="+- 0 10163 6586"/>
                                <a:gd name="T28" fmla="*/ T27 w 3578"/>
                                <a:gd name="T29" fmla="*/ 2383 h 298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3578" h="2980">
                                  <a:moveTo>
                                    <a:pt x="1786" y="591"/>
                                  </a:moveTo>
                                  <a:lnTo>
                                    <a:pt x="1194" y="0"/>
                                  </a:lnTo>
                                  <a:lnTo>
                                    <a:pt x="0" y="0"/>
                                  </a:lnTo>
                                  <a:lnTo>
                                    <a:pt x="1188" y="1188"/>
                                  </a:lnTo>
                                  <a:lnTo>
                                    <a:pt x="1786" y="591"/>
                                  </a:lnTo>
                                  <a:moveTo>
                                    <a:pt x="3577" y="2383"/>
                                  </a:moveTo>
                                  <a:lnTo>
                                    <a:pt x="2980" y="1786"/>
                                  </a:lnTo>
                                  <a:lnTo>
                                    <a:pt x="2383" y="2383"/>
                                  </a:lnTo>
                                  <a:lnTo>
                                    <a:pt x="2980" y="2980"/>
                                  </a:lnTo>
                                  <a:lnTo>
                                    <a:pt x="3577" y="2383"/>
                                  </a:lnTo>
                                </a:path>
                              </a:pathLst>
                            </a:custGeom>
                            <a:solidFill>
                              <a:schemeClr val="accent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7177" y="1188"/>
                              <a:ext cx="1792" cy="1792"/>
                            </a:xfrm>
                            <a:custGeom>
                              <a:avLst/>
                              <a:gdLst>
                                <a:gd name="T0" fmla="+- 0 7774 7177"/>
                                <a:gd name="T1" fmla="*/ T0 w 1792"/>
                                <a:gd name="T2" fmla="+- 0 1188 1188"/>
                                <a:gd name="T3" fmla="*/ 1188 h 1792"/>
                                <a:gd name="T4" fmla="+- 0 7177 7177"/>
                                <a:gd name="T5" fmla="*/ T4 w 1792"/>
                                <a:gd name="T6" fmla="+- 0 1786 1188"/>
                                <a:gd name="T7" fmla="*/ 1786 h 1792"/>
                                <a:gd name="T8" fmla="+- 0 8372 7177"/>
                                <a:gd name="T9" fmla="*/ T8 w 1792"/>
                                <a:gd name="T10" fmla="+- 0 2980 1188"/>
                                <a:gd name="T11" fmla="*/ 2980 h 1792"/>
                                <a:gd name="T12" fmla="+- 0 8969 7177"/>
                                <a:gd name="T13" fmla="*/ T12 w 1792"/>
                                <a:gd name="T14" fmla="+- 0 2383 1188"/>
                                <a:gd name="T15" fmla="*/ 2383 h 1792"/>
                                <a:gd name="T16" fmla="+- 0 7774 7177"/>
                                <a:gd name="T17" fmla="*/ T16 w 1792"/>
                                <a:gd name="T18" fmla="+- 0 1188 1188"/>
                                <a:gd name="T19" fmla="*/ 1188 h 1792"/>
                              </a:gdLst>
                              <a:ahLst/>
                              <a:cxnLst>
                                <a:cxn ang="0">
                                  <a:pos x="T1" y="T3"/>
                                </a:cxn>
                                <a:cxn ang="0">
                                  <a:pos x="T5" y="T7"/>
                                </a:cxn>
                                <a:cxn ang="0">
                                  <a:pos x="T9" y="T11"/>
                                </a:cxn>
                                <a:cxn ang="0">
                                  <a:pos x="T13" y="T15"/>
                                </a:cxn>
                                <a:cxn ang="0">
                                  <a:pos x="T17" y="T19"/>
                                </a:cxn>
                              </a:cxnLst>
                              <a:rect l="0" t="0" r="r" b="b"/>
                              <a:pathLst>
                                <a:path w="1792" h="1792">
                                  <a:moveTo>
                                    <a:pt x="597" y="0"/>
                                  </a:moveTo>
                                  <a:lnTo>
                                    <a:pt x="0" y="598"/>
                                  </a:lnTo>
                                  <a:lnTo>
                                    <a:pt x="1195" y="1792"/>
                                  </a:lnTo>
                                  <a:lnTo>
                                    <a:pt x="1792" y="1195"/>
                                  </a:lnTo>
                                  <a:lnTo>
                                    <a:pt x="597" y="0"/>
                                  </a:lnTo>
                                  <a:close/>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8974" y="0"/>
                              <a:ext cx="1183" cy="592"/>
                            </a:xfrm>
                            <a:custGeom>
                              <a:avLst/>
                              <a:gdLst>
                                <a:gd name="T0" fmla="+- 0 10158 8975"/>
                                <a:gd name="T1" fmla="*/ T0 w 1183"/>
                                <a:gd name="T2" fmla="*/ 0 h 592"/>
                                <a:gd name="T3" fmla="+- 0 8975 8975"/>
                                <a:gd name="T4" fmla="*/ T3 w 1183"/>
                                <a:gd name="T5" fmla="*/ 0 h 592"/>
                                <a:gd name="T6" fmla="+- 0 9566 8975"/>
                                <a:gd name="T7" fmla="*/ T6 w 1183"/>
                                <a:gd name="T8" fmla="*/ 591 h 592"/>
                                <a:gd name="T9" fmla="+- 0 10158 8975"/>
                                <a:gd name="T10" fmla="*/ T9 w 1183"/>
                                <a:gd name="T11" fmla="*/ 0 h 592"/>
                              </a:gdLst>
                              <a:ahLst/>
                              <a:cxnLst>
                                <a:cxn ang="0">
                                  <a:pos x="T1" y="T2"/>
                                </a:cxn>
                                <a:cxn ang="0">
                                  <a:pos x="T4" y="T5"/>
                                </a:cxn>
                                <a:cxn ang="0">
                                  <a:pos x="T7" y="T8"/>
                                </a:cxn>
                                <a:cxn ang="0">
                                  <a:pos x="T10" y="T11"/>
                                </a:cxn>
                              </a:cxnLst>
                              <a:rect l="0" t="0" r="r" b="b"/>
                              <a:pathLst>
                                <a:path w="1183" h="592">
                                  <a:moveTo>
                                    <a:pt x="1183" y="0"/>
                                  </a:moveTo>
                                  <a:lnTo>
                                    <a:pt x="0" y="0"/>
                                  </a:lnTo>
                                  <a:lnTo>
                                    <a:pt x="591" y="591"/>
                                  </a:lnTo>
                                  <a:lnTo>
                                    <a:pt x="1183" y="0"/>
                                  </a:lnTo>
                                  <a:close/>
                                </a:path>
                              </a:pathLst>
                            </a:custGeom>
                            <a:solidFill>
                              <a:schemeClr val="accent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7774" y="591"/>
                              <a:ext cx="1792" cy="1792"/>
                            </a:xfrm>
                            <a:custGeom>
                              <a:avLst/>
                              <a:gdLst>
                                <a:gd name="T0" fmla="+- 0 8372 7774"/>
                                <a:gd name="T1" fmla="*/ T0 w 1792"/>
                                <a:gd name="T2" fmla="+- 0 591 591"/>
                                <a:gd name="T3" fmla="*/ 591 h 1792"/>
                                <a:gd name="T4" fmla="+- 0 7774 7774"/>
                                <a:gd name="T5" fmla="*/ T4 w 1792"/>
                                <a:gd name="T6" fmla="+- 0 1188 591"/>
                                <a:gd name="T7" fmla="*/ 1188 h 1792"/>
                                <a:gd name="T8" fmla="+- 0 8969 7774"/>
                                <a:gd name="T9" fmla="*/ T8 w 1792"/>
                                <a:gd name="T10" fmla="+- 0 2383 591"/>
                                <a:gd name="T11" fmla="*/ 2383 h 1792"/>
                                <a:gd name="T12" fmla="+- 0 9566 7774"/>
                                <a:gd name="T13" fmla="*/ T12 w 1792"/>
                                <a:gd name="T14" fmla="+- 0 1786 591"/>
                                <a:gd name="T15" fmla="*/ 1786 h 1792"/>
                                <a:gd name="T16" fmla="+- 0 8372 7774"/>
                                <a:gd name="T17" fmla="*/ T16 w 1792"/>
                                <a:gd name="T18" fmla="+- 0 591 591"/>
                                <a:gd name="T19" fmla="*/ 591 h 1792"/>
                              </a:gdLst>
                              <a:ahLst/>
                              <a:cxnLst>
                                <a:cxn ang="0">
                                  <a:pos x="T1" y="T3"/>
                                </a:cxn>
                                <a:cxn ang="0">
                                  <a:pos x="T5" y="T7"/>
                                </a:cxn>
                                <a:cxn ang="0">
                                  <a:pos x="T9" y="T11"/>
                                </a:cxn>
                                <a:cxn ang="0">
                                  <a:pos x="T13" y="T15"/>
                                </a:cxn>
                                <a:cxn ang="0">
                                  <a:pos x="T17" y="T19"/>
                                </a:cxn>
                              </a:cxnLst>
                              <a:rect l="0" t="0" r="r" b="b"/>
                              <a:pathLst>
                                <a:path w="1792" h="1792">
                                  <a:moveTo>
                                    <a:pt x="598" y="0"/>
                                  </a:moveTo>
                                  <a:lnTo>
                                    <a:pt x="0" y="597"/>
                                  </a:lnTo>
                                  <a:lnTo>
                                    <a:pt x="1195" y="1792"/>
                                  </a:lnTo>
                                  <a:lnTo>
                                    <a:pt x="1792" y="1195"/>
                                  </a:lnTo>
                                  <a:lnTo>
                                    <a:pt x="598"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9566" y="591"/>
                              <a:ext cx="2389" cy="2389"/>
                            </a:xfrm>
                            <a:custGeom>
                              <a:avLst/>
                              <a:gdLst>
                                <a:gd name="T0" fmla="+- 0 11955 9566"/>
                                <a:gd name="T1" fmla="*/ T0 w 2389"/>
                                <a:gd name="T2" fmla="+- 0 1786 591"/>
                                <a:gd name="T3" fmla="*/ 1786 h 2389"/>
                                <a:gd name="T4" fmla="+- 0 10760 9566"/>
                                <a:gd name="T5" fmla="*/ T4 w 2389"/>
                                <a:gd name="T6" fmla="+- 0 591 591"/>
                                <a:gd name="T7" fmla="*/ 591 h 2389"/>
                                <a:gd name="T8" fmla="+- 0 9566 9566"/>
                                <a:gd name="T9" fmla="*/ T8 w 2389"/>
                                <a:gd name="T10" fmla="+- 0 1786 591"/>
                                <a:gd name="T11" fmla="*/ 1786 h 2389"/>
                                <a:gd name="T12" fmla="+- 0 10760 9566"/>
                                <a:gd name="T13" fmla="*/ T12 w 2389"/>
                                <a:gd name="T14" fmla="+- 0 2980 591"/>
                                <a:gd name="T15" fmla="*/ 2980 h 2389"/>
                                <a:gd name="T16" fmla="+- 0 11955 9566"/>
                                <a:gd name="T17" fmla="*/ T16 w 2389"/>
                                <a:gd name="T18" fmla="+- 0 1786 591"/>
                                <a:gd name="T19" fmla="*/ 1786 h 2389"/>
                              </a:gdLst>
                              <a:ahLst/>
                              <a:cxnLst>
                                <a:cxn ang="0">
                                  <a:pos x="T1" y="T3"/>
                                </a:cxn>
                                <a:cxn ang="0">
                                  <a:pos x="T5" y="T7"/>
                                </a:cxn>
                                <a:cxn ang="0">
                                  <a:pos x="T9" y="T11"/>
                                </a:cxn>
                                <a:cxn ang="0">
                                  <a:pos x="T13" y="T15"/>
                                </a:cxn>
                                <a:cxn ang="0">
                                  <a:pos x="T17" y="T19"/>
                                </a:cxn>
                              </a:cxnLst>
                              <a:rect l="0" t="0" r="r" b="b"/>
                              <a:pathLst>
                                <a:path w="2389" h="2389">
                                  <a:moveTo>
                                    <a:pt x="2389" y="1195"/>
                                  </a:moveTo>
                                  <a:lnTo>
                                    <a:pt x="1194" y="0"/>
                                  </a:lnTo>
                                  <a:lnTo>
                                    <a:pt x="0" y="1195"/>
                                  </a:lnTo>
                                  <a:lnTo>
                                    <a:pt x="1194" y="2389"/>
                                  </a:lnTo>
                                  <a:lnTo>
                                    <a:pt x="2389" y="1195"/>
                                  </a:lnTo>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9" name="Group 29"/>
                        <wpg:cNvGrpSpPr>
                          <a:grpSpLocks/>
                        </wpg:cNvGrpSpPr>
                        <wpg:grpSpPr bwMode="auto">
                          <a:xfrm>
                            <a:off x="0" y="12290"/>
                            <a:ext cx="3551" cy="3551"/>
                            <a:chOff x="0" y="12290"/>
                            <a:chExt cx="3551" cy="3551"/>
                          </a:xfrm>
                        </wpg:grpSpPr>
                        <wps:wsp>
                          <wps:cNvPr id="30" name="Freeform 30"/>
                          <wps:cNvSpPr>
                            <a:spLocks/>
                          </wps:cNvSpPr>
                          <wps:spPr bwMode="auto">
                            <a:xfrm>
                              <a:off x="0" y="12289"/>
                              <a:ext cx="1789" cy="2386"/>
                            </a:xfrm>
                            <a:custGeom>
                              <a:avLst/>
                              <a:gdLst>
                                <a:gd name="T0" fmla="*/ 0 w 1789"/>
                                <a:gd name="T1" fmla="+- 0 12290 12290"/>
                                <a:gd name="T2" fmla="*/ 12290 h 2386"/>
                                <a:gd name="T3" fmla="*/ 0 w 1789"/>
                                <a:gd name="T4" fmla="+- 0 13484 12290"/>
                                <a:gd name="T5" fmla="*/ 13484 h 2386"/>
                                <a:gd name="T6" fmla="*/ 1192 w 1789"/>
                                <a:gd name="T7" fmla="+- 0 14676 12290"/>
                                <a:gd name="T8" fmla="*/ 14676 h 2386"/>
                                <a:gd name="T9" fmla="*/ 1789 w 1789"/>
                                <a:gd name="T10" fmla="+- 0 14079 12290"/>
                                <a:gd name="T11" fmla="*/ 14079 h 2386"/>
                                <a:gd name="T12" fmla="*/ 0 w 1789"/>
                                <a:gd name="T13" fmla="+- 0 12290 12290"/>
                                <a:gd name="T14" fmla="*/ 12290 h 2386"/>
                              </a:gdLst>
                              <a:ahLst/>
                              <a:cxnLst>
                                <a:cxn ang="0">
                                  <a:pos x="T0" y="T2"/>
                                </a:cxn>
                                <a:cxn ang="0">
                                  <a:pos x="T3" y="T5"/>
                                </a:cxn>
                                <a:cxn ang="0">
                                  <a:pos x="T6" y="T8"/>
                                </a:cxn>
                                <a:cxn ang="0">
                                  <a:pos x="T9" y="T11"/>
                                </a:cxn>
                                <a:cxn ang="0">
                                  <a:pos x="T12" y="T14"/>
                                </a:cxn>
                              </a:cxnLst>
                              <a:rect l="0" t="0" r="r" b="b"/>
                              <a:pathLst>
                                <a:path w="1789" h="2386">
                                  <a:moveTo>
                                    <a:pt x="0" y="0"/>
                                  </a:moveTo>
                                  <a:lnTo>
                                    <a:pt x="0" y="1194"/>
                                  </a:lnTo>
                                  <a:lnTo>
                                    <a:pt x="1192" y="2386"/>
                                  </a:lnTo>
                                  <a:lnTo>
                                    <a:pt x="1789" y="1789"/>
                                  </a:lnTo>
                                  <a:lnTo>
                                    <a:pt x="0" y="0"/>
                                  </a:lnTo>
                                  <a:close/>
                                </a:path>
                              </a:pathLst>
                            </a:custGeom>
                            <a:solidFill>
                              <a:schemeClr val="accent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0" y="14678"/>
                              <a:ext cx="1162" cy="1162"/>
                            </a:xfrm>
                            <a:custGeom>
                              <a:avLst/>
                              <a:gdLst>
                                <a:gd name="T0" fmla="*/ 0 w 1162"/>
                                <a:gd name="T1" fmla="+- 0 14679 14679"/>
                                <a:gd name="T2" fmla="*/ 14679 h 1162"/>
                                <a:gd name="T3" fmla="*/ 0 w 1162"/>
                                <a:gd name="T4" fmla="+- 0 15840 14679"/>
                                <a:gd name="T5" fmla="*/ 15840 h 1162"/>
                                <a:gd name="T6" fmla="*/ 1161 w 1162"/>
                                <a:gd name="T7" fmla="+- 0 15840 14679"/>
                                <a:gd name="T8" fmla="*/ 15840 h 1162"/>
                                <a:gd name="T9" fmla="*/ 0 w 1162"/>
                                <a:gd name="T10" fmla="+- 0 14679 14679"/>
                                <a:gd name="T11" fmla="*/ 14679 h 1162"/>
                              </a:gdLst>
                              <a:ahLst/>
                              <a:cxnLst>
                                <a:cxn ang="0">
                                  <a:pos x="T0" y="T2"/>
                                </a:cxn>
                                <a:cxn ang="0">
                                  <a:pos x="T3" y="T5"/>
                                </a:cxn>
                                <a:cxn ang="0">
                                  <a:pos x="T6" y="T8"/>
                                </a:cxn>
                                <a:cxn ang="0">
                                  <a:pos x="T9" y="T11"/>
                                </a:cxn>
                              </a:cxnLst>
                              <a:rect l="0" t="0" r="r" b="b"/>
                              <a:pathLst>
                                <a:path w="1162" h="1162">
                                  <a:moveTo>
                                    <a:pt x="0" y="0"/>
                                  </a:moveTo>
                                  <a:lnTo>
                                    <a:pt x="0" y="1161"/>
                                  </a:lnTo>
                                  <a:lnTo>
                                    <a:pt x="1161" y="1161"/>
                                  </a:lnTo>
                                  <a:lnTo>
                                    <a:pt x="0" y="0"/>
                                  </a:lnTo>
                                  <a:close/>
                                </a:path>
                              </a:pathLst>
                            </a:custGeom>
                            <a:solidFill>
                              <a:schemeClr val="tx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2"/>
                          <wps:cNvSpPr>
                            <a:spLocks/>
                          </wps:cNvSpPr>
                          <wps:spPr bwMode="auto">
                            <a:xfrm>
                              <a:off x="1221" y="14675"/>
                              <a:ext cx="2329" cy="1165"/>
                            </a:xfrm>
                            <a:custGeom>
                              <a:avLst/>
                              <a:gdLst>
                                <a:gd name="T0" fmla="+- 0 3550 1221"/>
                                <a:gd name="T1" fmla="*/ T0 w 2329"/>
                                <a:gd name="T2" fmla="+- 0 15840 14676"/>
                                <a:gd name="T3" fmla="*/ 15840 h 1165"/>
                                <a:gd name="T4" fmla="+- 0 2386 1221"/>
                                <a:gd name="T5" fmla="*/ T4 w 2329"/>
                                <a:gd name="T6" fmla="+- 0 14676 14676"/>
                                <a:gd name="T7" fmla="*/ 14676 h 1165"/>
                                <a:gd name="T8" fmla="+- 0 1221 1221"/>
                                <a:gd name="T9" fmla="*/ T8 w 2329"/>
                                <a:gd name="T10" fmla="+- 0 15840 14676"/>
                                <a:gd name="T11" fmla="*/ 15840 h 1165"/>
                                <a:gd name="T12" fmla="+- 0 3550 1221"/>
                                <a:gd name="T13" fmla="*/ T12 w 2329"/>
                                <a:gd name="T14" fmla="+- 0 15840 14676"/>
                                <a:gd name="T15" fmla="*/ 15840 h 1165"/>
                              </a:gdLst>
                              <a:ahLst/>
                              <a:cxnLst>
                                <a:cxn ang="0">
                                  <a:pos x="T1" y="T3"/>
                                </a:cxn>
                                <a:cxn ang="0">
                                  <a:pos x="T5" y="T7"/>
                                </a:cxn>
                                <a:cxn ang="0">
                                  <a:pos x="T9" y="T11"/>
                                </a:cxn>
                                <a:cxn ang="0">
                                  <a:pos x="T13" y="T15"/>
                                </a:cxn>
                              </a:cxnLst>
                              <a:rect l="0" t="0" r="r" b="b"/>
                              <a:pathLst>
                                <a:path w="2329" h="1165">
                                  <a:moveTo>
                                    <a:pt x="2329" y="1164"/>
                                  </a:moveTo>
                                  <a:lnTo>
                                    <a:pt x="1165" y="0"/>
                                  </a:lnTo>
                                  <a:lnTo>
                                    <a:pt x="0" y="1164"/>
                                  </a:lnTo>
                                  <a:lnTo>
                                    <a:pt x="2329" y="1164"/>
                                  </a:lnTo>
                                </a:path>
                              </a:pathLst>
                            </a:custGeom>
                            <a:solidFill>
                              <a:schemeClr val="accent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465B77" id="Group 22" o:spid="_x0000_s1026" alt="&quot;&quot;" style="position:absolute;margin-left:-36pt;margin-top:-1in;width:597.6pt;height:11in;z-index:-251648000" coordsize="11955,1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">
                <v:group id="Group 23" o:spid="_x0000_s1027" style="position:absolute;left:6586;width:5369;height:2980" coordorigin="6586" coordsize="536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AutoShape 24" o:spid="_x0000_s1028" style="position:absolute;left:6586;width:3578;height:2980;visibility:visible;mso-wrap-style:square;v-text-anchor:top" coordsize="3578,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" path="m1786,591l1194,,,,1188,1188,1786,591m3577,2383l2980,1786r-597,597l2980,2980r597,-597e" fillcolor="#4495a2 [3206]" stroked="f">
                    <v:path arrowok="t" o:connecttype="custom" o:connectlocs="1786,591;1194,0;0,0;1188,1188;1786,591;3577,2383;2980,1786;2383,2383;2980,2980;3577,2383" o:connectangles="0,0,0,0,0,0,0,0,0,0"/>
                  </v:shape>
                  <v:shape id="Freeform 25" o:spid="_x0000_s1029" style="position:absolute;left:7177;top:1188;width:1792;height:1792;visibility:visible;mso-wrap-style:square;v-text-anchor:top" coordsize="179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" path="m597,l,598,1195,1792r597,-597l597,xe" fillcolor="#f9d448 [3209]" stroked="f">
                    <v:path arrowok="t" o:connecttype="custom" o:connectlocs="597,1188;0,1786;1195,2980;1792,2383;597,1188" o:connectangles="0,0,0,0,0"/>
                  </v:shape>
                  <v:shape id="Freeform 26" o:spid="_x0000_s1030" style="position:absolute;left:8974;width:1183;height:592;visibility:visible;mso-wrap-style:square;v-text-anchor:top" coordsize="118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" path="m1183,l,,591,591,1183,xe" fillcolor="#4495a2 [3206]" stroked="f">
                    <v:path arrowok="t" o:connecttype="custom" o:connectlocs="1183,0;0,0;591,591;1183,0" o:connectangles="0,0,0,0"/>
                  </v:shape>
                  <v:shape id="Freeform 27" o:spid="_x0000_s1031" style="position:absolute;left:7774;top:591;width:1792;height:1792;visibility:visible;mso-wrap-style:square;v-text-anchor:top" coordsize="179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" path="m598,l,597,1195,1792r597,-597l598,xe" fillcolor="#7ca655 [3215]" stroked="f">
                    <v:path arrowok="t" o:connecttype="custom" o:connectlocs="598,591;0,1188;1195,2383;1792,1786;598,591" o:connectangles="0,0,0,0,0"/>
                  </v:shape>
                  <v:shape id="Freeform 28" o:spid="_x0000_s1032" style="position:absolute;left:9566;top:591;width:2389;height:2389;visibility:visible;mso-wrap-style:square;v-text-anchor:top" coordsize="2389,2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" path="m2389,1195l1194,,,1195,1194,2389,2389,1195e" fillcolor="#f9d448 [3209]" stroked="f">
                    <v:path arrowok="t" o:connecttype="custom" o:connectlocs="2389,1786;1194,591;0,1786;1194,2980;2389,1786" o:connectangles="0,0,0,0,0"/>
                  </v:shape>
                </v:group>
                <v:group id="Group 29" o:spid="_x0000_s1033" style="position:absolute;top:12290;width:3551;height:3551" coordorigin=",12290" coordsize="355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reeform 30" o:spid="_x0000_s1034" style="position:absolute;top:12289;width:1789;height:2386;visibility:visible;mso-wrap-style:square;v-text-anchor:top" coordsize="1789,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" path="m,l,1194,1192,2386r597,-597l,xe" fillcolor="#4495a2 [3206]" stroked="f">
                    <v:path arrowok="t" o:connecttype="custom" o:connectlocs="0,12290;0,13484;1192,14676;1789,14079;0,12290" o:connectangles="0,0,0,0,0"/>
                  </v:shape>
                  <v:shape id="Freeform 31" o:spid="_x0000_s1035" style="position:absolute;top:14678;width:1162;height:1162;visibility:visible;mso-wrap-style:square;v-text-anchor:top" coordsize="116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" path="m,l,1161r1161,l,xe" fillcolor="#7ca655 [3215]" stroked="f">
                    <v:path arrowok="t" o:connecttype="custom" o:connectlocs="0,14679;0,15840;1161,15840;0,14679" o:connectangles="0,0,0,0"/>
                  </v:shape>
                  <v:shape id="Freeform 32" o:spid="_x0000_s1036" style="position:absolute;left:1221;top:14675;width:2329;height:1165;visibility:visible;mso-wrap-style:square;v-text-anchor:top" coordsize="2329,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" path="m2329,1164l1165,,,1164r2329,e" fillcolor="#f9d448 [3209]" stroked="f">
                    <v:path arrowok="t" o:connecttype="custom" o:connectlocs="2329,15840;1165,14676;0,15840;2329,15840" o:connectangles="0,0,0,0"/>
                  </v:shape>
                </v:group>
                <w10:anchorlock/>
              </v:group>
            </w:pict>
          </mc:Fallback>
        </mc:AlternateContent>
      </w:r>
    </w:p>
    <w:p w14:paraId="2AD97795" w14:textId="6D7648AC" w:rsidR="00702223" w:rsidRPr="00B37A2A" w:rsidRDefault="00702223" w:rsidP="00B37A2A">
      <w:pPr>
        <w:pStyle w:val="BodyContactInfo"/>
        <w:jc w:val="both"/>
        <w:rPr>
          <w:rStyle w:val="Greentext"/>
          <w:rFonts w:ascii="Calibri" w:hAnsi="Calibri" w:cs="Calibri"/>
        </w:rPr>
      </w:pPr>
    </w:p>
    <w:p w14:paraId="73CD557C" w14:textId="386BD5A4" w:rsidR="00C85B84" w:rsidRPr="00B37A2A" w:rsidRDefault="00C85B84" w:rsidP="00B37A2A">
      <w:pPr>
        <w:pStyle w:val="BodyContactInfo"/>
        <w:jc w:val="both"/>
        <w:rPr>
          <w:rStyle w:val="Greentext"/>
          <w:rFonts w:ascii="Calibri" w:hAnsi="Calibri" w:cs="Calibri"/>
        </w:rPr>
      </w:pPr>
    </w:p>
    <w:tbl>
      <w:tblPr>
        <w:tblW w:w="5014" w:type="pct"/>
        <w:tblLayout w:type="fixed"/>
        <w:tblCellMar>
          <w:left w:w="14" w:type="dxa"/>
          <w:right w:w="115" w:type="dxa"/>
        </w:tblCellMar>
        <w:tblLook w:val="0600" w:firstRow="0" w:lastRow="0" w:firstColumn="0" w:lastColumn="0" w:noHBand="1" w:noVBand="1"/>
      </w:tblPr>
      <w:tblGrid>
        <w:gridCol w:w="1830"/>
        <w:gridCol w:w="1073"/>
        <w:gridCol w:w="787"/>
        <w:gridCol w:w="2877"/>
        <w:gridCol w:w="4236"/>
        <w:gridCol w:w="13"/>
      </w:tblGrid>
      <w:tr w:rsidR="00702223" w:rsidRPr="00B37A2A" w14:paraId="121F842C" w14:textId="77777777" w:rsidTr="00CC77D2">
        <w:trPr>
          <w:trHeight w:val="2160"/>
        </w:trPr>
        <w:tc>
          <w:tcPr>
            <w:tcW w:w="5000" w:type="pct"/>
            <w:gridSpan w:val="6"/>
            <w:vAlign w:val="bottom"/>
          </w:tcPr>
          <w:p w14:paraId="1750FBAB" w14:textId="0EC8E6C7" w:rsidR="00702223" w:rsidRPr="00B37A2A" w:rsidRDefault="005D2C95" w:rsidP="00B37A2A">
            <w:pPr>
              <w:pStyle w:val="Title"/>
              <w:jc w:val="both"/>
              <w:rPr>
                <w:rFonts w:ascii="Calibri" w:hAnsi="Calibri" w:cs="Calibri"/>
              </w:rPr>
            </w:pPr>
            <w:r w:rsidRPr="00B37A2A">
              <w:rPr>
                <w:rFonts w:ascii="Calibri" w:hAnsi="Calibri" w:cs="Calibri"/>
              </w:rPr>
              <w:t>Git &amp; Git Hub</w:t>
            </w:r>
          </w:p>
          <w:p w14:paraId="27556564" w14:textId="5109F085" w:rsidR="005248C8" w:rsidRPr="00B37A2A" w:rsidRDefault="005248C8" w:rsidP="00B37A2A">
            <w:pPr>
              <w:jc w:val="both"/>
              <w:rPr>
                <w:rFonts w:ascii="Calibri" w:hAnsi="Calibri" w:cs="Calibri"/>
              </w:rPr>
            </w:pPr>
          </w:p>
        </w:tc>
      </w:tr>
      <w:tr w:rsidR="00F148F1" w:rsidRPr="00B37A2A" w14:paraId="50D32544" w14:textId="77777777" w:rsidTr="00390F23">
        <w:trPr>
          <w:gridAfter w:val="1"/>
          <w:wAfter w:w="6" w:type="pct"/>
          <w:trHeight w:val="115"/>
        </w:trPr>
        <w:tc>
          <w:tcPr>
            <w:tcW w:w="846" w:type="pct"/>
            <w:shd w:val="clear" w:color="auto" w:fill="7CA655" w:themeFill="text2"/>
          </w:tcPr>
          <w:p w14:paraId="5E1E5377" w14:textId="77777777" w:rsidR="00F148F1" w:rsidRPr="00B37A2A" w:rsidRDefault="00F148F1" w:rsidP="00B37A2A">
            <w:pPr>
              <w:spacing w:before="0" w:after="0"/>
              <w:jc w:val="both"/>
              <w:rPr>
                <w:rFonts w:ascii="Calibri" w:hAnsi="Calibri" w:cs="Calibri"/>
                <w:sz w:val="6"/>
                <w:szCs w:val="6"/>
              </w:rPr>
            </w:pPr>
          </w:p>
        </w:tc>
        <w:tc>
          <w:tcPr>
            <w:tcW w:w="496" w:type="pct"/>
          </w:tcPr>
          <w:p w14:paraId="4C74E102" w14:textId="77777777" w:rsidR="00F148F1" w:rsidRPr="00B37A2A" w:rsidRDefault="00F148F1" w:rsidP="00B37A2A">
            <w:pPr>
              <w:spacing w:before="0" w:after="0"/>
              <w:jc w:val="both"/>
              <w:rPr>
                <w:rFonts w:ascii="Calibri" w:hAnsi="Calibri" w:cs="Calibri"/>
                <w:sz w:val="6"/>
                <w:szCs w:val="6"/>
              </w:rPr>
            </w:pPr>
          </w:p>
        </w:tc>
        <w:tc>
          <w:tcPr>
            <w:tcW w:w="364" w:type="pct"/>
          </w:tcPr>
          <w:p w14:paraId="3AE8EF54" w14:textId="77777777" w:rsidR="00F148F1" w:rsidRPr="00B37A2A" w:rsidRDefault="00F148F1" w:rsidP="00B37A2A">
            <w:pPr>
              <w:spacing w:before="0" w:after="0"/>
              <w:jc w:val="both"/>
              <w:rPr>
                <w:rFonts w:ascii="Calibri" w:hAnsi="Calibri" w:cs="Calibri"/>
                <w:sz w:val="6"/>
                <w:szCs w:val="6"/>
              </w:rPr>
            </w:pPr>
          </w:p>
        </w:tc>
        <w:tc>
          <w:tcPr>
            <w:tcW w:w="1330" w:type="pct"/>
            <w:shd w:val="clear" w:color="auto" w:fill="000000" w:themeFill="text1"/>
          </w:tcPr>
          <w:p w14:paraId="15324F0C" w14:textId="77777777" w:rsidR="00F148F1" w:rsidRPr="00B37A2A" w:rsidRDefault="00F148F1" w:rsidP="00B37A2A">
            <w:pPr>
              <w:spacing w:before="0" w:after="0"/>
              <w:jc w:val="both"/>
              <w:rPr>
                <w:rFonts w:ascii="Calibri" w:hAnsi="Calibri" w:cs="Calibri"/>
                <w:sz w:val="6"/>
                <w:szCs w:val="6"/>
              </w:rPr>
            </w:pPr>
          </w:p>
        </w:tc>
        <w:tc>
          <w:tcPr>
            <w:tcW w:w="1958" w:type="pct"/>
          </w:tcPr>
          <w:p w14:paraId="460F378E" w14:textId="77777777" w:rsidR="00F148F1" w:rsidRPr="00B37A2A" w:rsidRDefault="00F148F1" w:rsidP="00B37A2A">
            <w:pPr>
              <w:spacing w:before="0" w:after="0"/>
              <w:jc w:val="both"/>
              <w:rPr>
                <w:rFonts w:ascii="Calibri" w:hAnsi="Calibri" w:cs="Calibri"/>
                <w:sz w:val="6"/>
                <w:szCs w:val="6"/>
              </w:rPr>
            </w:pPr>
          </w:p>
        </w:tc>
      </w:tr>
      <w:tr w:rsidR="00F148F1" w:rsidRPr="00B37A2A" w14:paraId="25412308" w14:textId="77777777" w:rsidTr="00F148F1">
        <w:trPr>
          <w:gridAfter w:val="1"/>
          <w:wAfter w:w="6" w:type="pct"/>
          <w:trHeight w:val="2592"/>
        </w:trPr>
        <w:tc>
          <w:tcPr>
            <w:tcW w:w="1706" w:type="pct"/>
            <w:gridSpan w:val="3"/>
          </w:tcPr>
          <w:p w14:paraId="17E628E1" w14:textId="5C2CF6BE" w:rsidR="00F148F1" w:rsidRPr="00B37A2A" w:rsidRDefault="00F148F1" w:rsidP="00B37A2A">
            <w:pPr>
              <w:pStyle w:val="BodyContactInfo"/>
              <w:jc w:val="both"/>
              <w:rPr>
                <w:rFonts w:ascii="Calibri" w:hAnsi="Calibri" w:cs="Calibri"/>
              </w:rPr>
            </w:pPr>
          </w:p>
        </w:tc>
        <w:tc>
          <w:tcPr>
            <w:tcW w:w="3288" w:type="pct"/>
            <w:gridSpan w:val="2"/>
          </w:tcPr>
          <w:p w14:paraId="2DD6D1F3" w14:textId="055D0246" w:rsidR="00F148F1" w:rsidRPr="00B37A2A" w:rsidRDefault="00F148F1" w:rsidP="00B37A2A">
            <w:pPr>
              <w:pStyle w:val="Heading1"/>
              <w:jc w:val="both"/>
              <w:rPr>
                <w:rFonts w:ascii="Calibri" w:hAnsi="Calibri" w:cs="Calibri"/>
                <w:b w:val="0"/>
                <w:bCs w:val="0"/>
                <w:szCs w:val="16"/>
              </w:rPr>
            </w:pPr>
          </w:p>
        </w:tc>
      </w:tr>
    </w:tbl>
    <w:p w14:paraId="4EE9B5E2" w14:textId="77777777" w:rsidR="00C8183F" w:rsidRPr="00B37A2A" w:rsidRDefault="00C8183F" w:rsidP="00B37A2A">
      <w:pPr>
        <w:jc w:val="both"/>
        <w:rPr>
          <w:rFonts w:ascii="Calibri" w:hAnsi="Calibri" w:cs="Calibri"/>
        </w:rPr>
      </w:pPr>
    </w:p>
    <w:p w14:paraId="76F37FFB" w14:textId="77777777" w:rsidR="00340C75" w:rsidRPr="00B37A2A" w:rsidRDefault="00340C75" w:rsidP="00B37A2A">
      <w:pPr>
        <w:jc w:val="both"/>
        <w:rPr>
          <w:rFonts w:ascii="Calibri" w:hAnsi="Calibri" w:cs="Calibri"/>
        </w:rPr>
        <w:sectPr w:rsidR="00340C75" w:rsidRPr="00B37A2A" w:rsidSect="00702223">
          <w:footerReference w:type="default" r:id="rId11"/>
          <w:pgSz w:w="12240" w:h="15840"/>
          <w:pgMar w:top="1440" w:right="734" w:bottom="288" w:left="720" w:header="720" w:footer="720" w:gutter="0"/>
          <w:cols w:space="720"/>
        </w:sectPr>
      </w:pPr>
    </w:p>
    <w:p w14:paraId="419A1006" w14:textId="77777777" w:rsidR="00340C75" w:rsidRPr="00B37A2A" w:rsidRDefault="00340C75" w:rsidP="00B37A2A">
      <w:pPr>
        <w:jc w:val="both"/>
        <w:rPr>
          <w:rFonts w:ascii="Calibri" w:hAnsi="Calibri" w:cs="Calibri"/>
        </w:rPr>
      </w:pPr>
    </w:p>
    <w:p w14:paraId="53E8C95A" w14:textId="46962568" w:rsidR="002D11AB" w:rsidRPr="002D11AB" w:rsidRDefault="002D11AB" w:rsidP="00B37A2A">
      <w:pPr>
        <w:widowControl/>
        <w:shd w:val="clear" w:color="auto" w:fill="FFFFFF"/>
        <w:autoSpaceDE/>
        <w:autoSpaceDN/>
        <w:spacing w:before="0" w:after="0" w:line="240" w:lineRule="auto"/>
        <w:jc w:val="both"/>
        <w:rPr>
          <w:rFonts w:ascii="Calibri" w:eastAsia="Times New Roman" w:hAnsi="Calibri" w:cs="Calibri"/>
          <w:b/>
          <w:bCs/>
          <w:color w:val="0000FF"/>
          <w:sz w:val="23"/>
          <w:szCs w:val="23"/>
          <w:lang w:bidi="hi-IN"/>
        </w:rPr>
      </w:pPr>
    </w:p>
    <w:p w14:paraId="24815BFC" w14:textId="77777777" w:rsidR="002D11AB" w:rsidRPr="002D11AB" w:rsidRDefault="002D11AB" w:rsidP="00B37A2A">
      <w:pPr>
        <w:widowControl/>
        <w:shd w:val="clear" w:color="auto" w:fill="FFFFFF"/>
        <w:autoSpaceDE/>
        <w:autoSpaceDN/>
        <w:spacing w:before="0" w:after="0" w:line="240" w:lineRule="auto"/>
        <w:jc w:val="both"/>
        <w:rPr>
          <w:rFonts w:ascii="Calibri" w:eastAsia="Times New Roman" w:hAnsi="Calibri" w:cs="Calibri"/>
          <w:color w:val="auto"/>
          <w:sz w:val="32"/>
          <w:szCs w:val="32"/>
          <w:lang w:bidi="hi-IN"/>
        </w:rPr>
      </w:pPr>
      <w:r w:rsidRPr="002D11AB">
        <w:rPr>
          <w:rFonts w:ascii="Calibri" w:eastAsia="Times New Roman" w:hAnsi="Calibri" w:cs="Calibri"/>
          <w:b/>
          <w:bCs/>
          <w:color w:val="0000FF"/>
          <w:sz w:val="28"/>
          <w:szCs w:val="28"/>
          <w:lang w:bidi="hi-IN"/>
        </w:rPr>
        <w:t>What is GitHub generally, and what is it mainly used for?</w:t>
      </w:r>
    </w:p>
    <w:p w14:paraId="11B2A7AB" w14:textId="6CB71464" w:rsidR="002D11AB" w:rsidRPr="002D11AB" w:rsidRDefault="002D11AB" w:rsidP="00B37A2A">
      <w:pPr>
        <w:widowControl/>
        <w:shd w:val="clear" w:color="auto" w:fill="FFFFFF"/>
        <w:autoSpaceDE/>
        <w:autoSpaceDN/>
        <w:spacing w:before="0" w:after="60" w:line="240" w:lineRule="auto"/>
        <w:jc w:val="both"/>
        <w:rPr>
          <w:rFonts w:ascii="Calibri" w:eastAsia="Times New Roman" w:hAnsi="Calibri" w:cs="Calibri"/>
          <w:b/>
          <w:bCs/>
          <w:color w:val="282829"/>
          <w:sz w:val="23"/>
          <w:szCs w:val="23"/>
          <w:lang w:bidi="hi-IN"/>
        </w:rPr>
      </w:pPr>
    </w:p>
    <w:p w14:paraId="0DD70BCA" w14:textId="58C084E4"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GitHub is a website and cloud-based service that helps developers store and manage their code, as well as track and control changes to their code. To understand exactly what GitHub is, you need to know two connected principles:</w:t>
      </w:r>
    </w:p>
    <w:p w14:paraId="0DEBEE7F" w14:textId="77777777" w:rsidR="002D11AB" w:rsidRPr="002D11AB" w:rsidRDefault="002D11AB" w:rsidP="00B37A2A">
      <w:pPr>
        <w:widowControl/>
        <w:numPr>
          <w:ilvl w:val="0"/>
          <w:numId w:val="7"/>
        </w:numPr>
        <w:shd w:val="clear" w:color="auto" w:fill="FFFFFF"/>
        <w:autoSpaceDE/>
        <w:autoSpaceDN/>
        <w:spacing w:before="0" w:after="0" w:line="240" w:lineRule="auto"/>
        <w:ind w:left="1200" w:right="480"/>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Version control</w:t>
      </w:r>
    </w:p>
    <w:p w14:paraId="2F2934C3" w14:textId="0925E1F9" w:rsidR="002D11AB" w:rsidRPr="00B37A2A" w:rsidRDefault="002D11AB" w:rsidP="00B37A2A">
      <w:pPr>
        <w:widowControl/>
        <w:numPr>
          <w:ilvl w:val="0"/>
          <w:numId w:val="7"/>
        </w:numPr>
        <w:shd w:val="clear" w:color="auto" w:fill="FFFFFF"/>
        <w:autoSpaceDE/>
        <w:autoSpaceDN/>
        <w:spacing w:before="0" w:after="0" w:line="240" w:lineRule="auto"/>
        <w:ind w:left="1200" w:right="480"/>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w:t>
      </w:r>
    </w:p>
    <w:p w14:paraId="0D5AC31C" w14:textId="77777777" w:rsidR="002D11AB" w:rsidRPr="002D11AB" w:rsidRDefault="002D11AB" w:rsidP="00B37A2A">
      <w:pPr>
        <w:widowControl/>
        <w:shd w:val="clear" w:color="auto" w:fill="FFFFFF"/>
        <w:autoSpaceDE/>
        <w:autoSpaceDN/>
        <w:spacing w:before="0" w:after="0" w:line="240" w:lineRule="auto"/>
        <w:ind w:left="1200" w:right="480"/>
        <w:jc w:val="both"/>
        <w:rPr>
          <w:rFonts w:ascii="Calibri" w:eastAsia="Times New Roman" w:hAnsi="Calibri" w:cs="Calibri"/>
          <w:color w:val="auto"/>
          <w:sz w:val="24"/>
          <w:szCs w:val="24"/>
          <w:lang w:bidi="hi-IN"/>
        </w:rPr>
      </w:pPr>
    </w:p>
    <w:p w14:paraId="737DC98C" w14:textId="77777777" w:rsidR="002D11AB" w:rsidRPr="002D11AB" w:rsidRDefault="002D11AB" w:rsidP="00B37A2A">
      <w:pPr>
        <w:widowControl/>
        <w:shd w:val="clear" w:color="auto" w:fill="FFFFFF"/>
        <w:autoSpaceDE/>
        <w:autoSpaceDN/>
        <w:spacing w:before="0" w:after="0" w:line="240" w:lineRule="auto"/>
        <w:jc w:val="both"/>
        <w:rPr>
          <w:rFonts w:ascii="Calibri" w:eastAsia="Times New Roman" w:hAnsi="Calibri" w:cs="Calibri"/>
          <w:b/>
          <w:bCs/>
          <w:color w:val="0000FF"/>
          <w:sz w:val="28"/>
          <w:szCs w:val="28"/>
          <w:lang w:bidi="hi-IN"/>
        </w:rPr>
      </w:pPr>
      <w:r w:rsidRPr="002D11AB">
        <w:rPr>
          <w:rFonts w:ascii="Calibri" w:eastAsia="Times New Roman" w:hAnsi="Calibri" w:cs="Calibri"/>
          <w:b/>
          <w:bCs/>
          <w:color w:val="0000FF"/>
          <w:sz w:val="28"/>
          <w:szCs w:val="28"/>
          <w:lang w:bidi="hi-IN"/>
        </w:rPr>
        <w:t>What Is Version Control?</w:t>
      </w:r>
    </w:p>
    <w:p w14:paraId="3BAA042F" w14:textId="4F90CCC2"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 xml:space="preserve">Version control helps developers track and manage changes to a software project’s code. As a software project grows, version control becomes essential. </w:t>
      </w:r>
    </w:p>
    <w:p w14:paraId="49177586" w14:textId="77777777" w:rsidR="002D11AB" w:rsidRPr="00B37A2A" w:rsidRDefault="002D11AB" w:rsidP="00B37A2A">
      <w:pPr>
        <w:widowControl/>
        <w:shd w:val="clear" w:color="auto" w:fill="FFFFFF"/>
        <w:autoSpaceDE/>
        <w:autoSpaceDN/>
        <w:spacing w:before="0" w:after="0" w:line="240" w:lineRule="auto"/>
        <w:jc w:val="both"/>
        <w:rPr>
          <w:rFonts w:ascii="Calibri" w:eastAsia="Times New Roman" w:hAnsi="Calibri" w:cs="Calibri"/>
          <w:color w:val="auto"/>
          <w:sz w:val="24"/>
          <w:szCs w:val="24"/>
          <w:lang w:bidi="hi-IN"/>
        </w:rPr>
      </w:pPr>
    </w:p>
    <w:p w14:paraId="3D70E92A" w14:textId="010C1F3F" w:rsidR="002D11AB" w:rsidRPr="002D11AB" w:rsidRDefault="002D11AB" w:rsidP="00B37A2A">
      <w:pPr>
        <w:widowControl/>
        <w:shd w:val="clear" w:color="auto" w:fill="FFFFFF"/>
        <w:autoSpaceDE/>
        <w:autoSpaceDN/>
        <w:spacing w:before="0" w:after="0" w:line="240" w:lineRule="auto"/>
        <w:jc w:val="both"/>
        <w:rPr>
          <w:rFonts w:ascii="Calibri" w:eastAsia="Times New Roman" w:hAnsi="Calibri" w:cs="Calibri"/>
          <w:b/>
          <w:bCs/>
          <w:color w:val="0000FF"/>
          <w:sz w:val="28"/>
          <w:szCs w:val="28"/>
          <w:lang w:bidi="hi-IN"/>
        </w:rPr>
      </w:pPr>
      <w:r w:rsidRPr="002D11AB">
        <w:rPr>
          <w:rFonts w:ascii="Calibri" w:eastAsia="Times New Roman" w:hAnsi="Calibri" w:cs="Calibri"/>
          <w:b/>
          <w:bCs/>
          <w:color w:val="0000FF"/>
          <w:sz w:val="28"/>
          <w:szCs w:val="28"/>
          <w:lang w:bidi="hi-IN"/>
        </w:rPr>
        <w:t>What Is Git?</w:t>
      </w:r>
    </w:p>
    <w:p w14:paraId="2FADCAD9" w14:textId="77777777"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 is a </w:t>
      </w:r>
      <w:r w:rsidRPr="002D11AB">
        <w:rPr>
          <w:rFonts w:ascii="Calibri" w:eastAsia="Times New Roman" w:hAnsi="Calibri" w:cs="Calibri"/>
          <w:b/>
          <w:bCs/>
          <w:color w:val="auto"/>
          <w:sz w:val="24"/>
          <w:szCs w:val="24"/>
          <w:lang w:bidi="hi-IN"/>
        </w:rPr>
        <w:t>specific open-source version control system</w:t>
      </w:r>
      <w:r w:rsidRPr="002D11AB">
        <w:rPr>
          <w:rFonts w:ascii="Calibri" w:eastAsia="Times New Roman" w:hAnsi="Calibri" w:cs="Calibri"/>
          <w:color w:val="auto"/>
          <w:sz w:val="24"/>
          <w:szCs w:val="24"/>
          <w:lang w:bidi="hi-IN"/>
        </w:rPr>
        <w:t> created by </w:t>
      </w:r>
      <w:r w:rsidRPr="002D11AB">
        <w:rPr>
          <w:rFonts w:ascii="Calibri" w:eastAsia="Times New Roman" w:hAnsi="Calibri" w:cs="Calibri"/>
          <w:b/>
          <w:bCs/>
          <w:color w:val="auto"/>
          <w:sz w:val="24"/>
          <w:szCs w:val="24"/>
          <w:lang w:bidi="hi-IN"/>
        </w:rPr>
        <w:t>Linus Torvalds</w:t>
      </w:r>
      <w:r w:rsidRPr="002D11AB">
        <w:rPr>
          <w:rFonts w:ascii="Calibri" w:eastAsia="Times New Roman" w:hAnsi="Calibri" w:cs="Calibri"/>
          <w:color w:val="auto"/>
          <w:sz w:val="24"/>
          <w:szCs w:val="24"/>
          <w:lang w:bidi="hi-IN"/>
        </w:rPr>
        <w:t> in 2005.</w:t>
      </w:r>
    </w:p>
    <w:p w14:paraId="394BB176" w14:textId="44481058" w:rsidR="002D11AB" w:rsidRPr="00B37A2A"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Specifically, Git is a </w:t>
      </w:r>
      <w:r w:rsidRPr="002D11AB">
        <w:rPr>
          <w:rFonts w:ascii="Calibri" w:eastAsia="Times New Roman" w:hAnsi="Calibri" w:cs="Calibri"/>
          <w:b/>
          <w:bCs/>
          <w:color w:val="auto"/>
          <w:sz w:val="24"/>
          <w:szCs w:val="24"/>
          <w:lang w:bidi="hi-IN"/>
        </w:rPr>
        <w:t>distributed version control system</w:t>
      </w:r>
      <w:r w:rsidRPr="002D11AB">
        <w:rPr>
          <w:rFonts w:ascii="Calibri" w:eastAsia="Times New Roman" w:hAnsi="Calibri" w:cs="Calibri"/>
          <w:color w:val="auto"/>
          <w:sz w:val="24"/>
          <w:szCs w:val="24"/>
          <w:lang w:bidi="hi-IN"/>
        </w:rPr>
        <w:t>, which means that the entire codebase and history are available on every developer’s computer, which allows for easy branching and merging.</w:t>
      </w:r>
    </w:p>
    <w:p w14:paraId="1BA7D2D8" w14:textId="77777777"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p>
    <w:p w14:paraId="27E3D269" w14:textId="77777777" w:rsidR="002D11AB" w:rsidRPr="002D11AB" w:rsidRDefault="002D11AB" w:rsidP="00B37A2A">
      <w:pPr>
        <w:widowControl/>
        <w:shd w:val="clear" w:color="auto" w:fill="FFFFFF"/>
        <w:autoSpaceDE/>
        <w:autoSpaceDN/>
        <w:spacing w:before="0" w:after="0" w:line="240" w:lineRule="auto"/>
        <w:jc w:val="both"/>
        <w:rPr>
          <w:rFonts w:ascii="Calibri" w:eastAsia="Times New Roman" w:hAnsi="Calibri" w:cs="Calibri"/>
          <w:b/>
          <w:bCs/>
          <w:color w:val="0000FF"/>
          <w:sz w:val="28"/>
          <w:szCs w:val="28"/>
          <w:lang w:bidi="hi-IN"/>
        </w:rPr>
      </w:pPr>
      <w:r w:rsidRPr="002D11AB">
        <w:rPr>
          <w:rFonts w:ascii="Calibri" w:eastAsia="Times New Roman" w:hAnsi="Calibri" w:cs="Calibri"/>
          <w:b/>
          <w:bCs/>
          <w:color w:val="0000FF"/>
          <w:sz w:val="28"/>
          <w:szCs w:val="28"/>
          <w:lang w:bidi="hi-IN"/>
        </w:rPr>
        <w:t>So What Is GitHub, Then?</w:t>
      </w:r>
    </w:p>
    <w:p w14:paraId="6A0BD81D" w14:textId="27A535E1"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GitHub is a cloud-based Git repository hosting service.</w:t>
      </w:r>
      <w:r w:rsidR="00CB67A8" w:rsidRPr="00B37A2A">
        <w:rPr>
          <w:rFonts w:ascii="Calibri" w:eastAsia="Times New Roman" w:hAnsi="Calibri" w:cs="Calibri"/>
          <w:color w:val="auto"/>
          <w:sz w:val="24"/>
          <w:szCs w:val="24"/>
          <w:lang w:bidi="hi-IN"/>
        </w:rPr>
        <w:t xml:space="preserve"> I</w:t>
      </w:r>
      <w:r w:rsidRPr="002D11AB">
        <w:rPr>
          <w:rFonts w:ascii="Calibri" w:eastAsia="Times New Roman" w:hAnsi="Calibri" w:cs="Calibri"/>
          <w:color w:val="auto"/>
          <w:sz w:val="24"/>
          <w:szCs w:val="24"/>
          <w:lang w:bidi="hi-IN"/>
        </w:rPr>
        <w:t>t makes it a lot easier for individuals and teams to use Git for version control and collaboration.</w:t>
      </w:r>
    </w:p>
    <w:p w14:paraId="636EC5CC" w14:textId="77777777"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GitHub’s interface is user-friendly enough so even novice coders can take advantage of Git. Without GitHub, using Git generally requires a bit more technical savvy and use of the command line.</w:t>
      </w:r>
    </w:p>
    <w:p w14:paraId="2BA70737" w14:textId="77777777"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GitHub is so user-friendly, though, that some people even use GitHub to manage other types of projects.</w:t>
      </w:r>
    </w:p>
    <w:p w14:paraId="41CC963B" w14:textId="77777777" w:rsidR="002D11AB" w:rsidRPr="002D11AB" w:rsidRDefault="002D11AB" w:rsidP="00B37A2A">
      <w:pPr>
        <w:widowControl/>
        <w:shd w:val="clear" w:color="auto" w:fill="FFFFFF"/>
        <w:autoSpaceDE/>
        <w:autoSpaceDN/>
        <w:spacing w:before="0" w:line="240" w:lineRule="auto"/>
        <w:jc w:val="both"/>
        <w:rPr>
          <w:rFonts w:ascii="Calibri" w:eastAsia="Times New Roman" w:hAnsi="Calibri" w:cs="Calibri"/>
          <w:color w:val="auto"/>
          <w:sz w:val="24"/>
          <w:szCs w:val="24"/>
          <w:lang w:bidi="hi-IN"/>
        </w:rPr>
      </w:pPr>
      <w:r w:rsidRPr="002D11AB">
        <w:rPr>
          <w:rFonts w:ascii="Calibri" w:eastAsia="Times New Roman" w:hAnsi="Calibri" w:cs="Calibri"/>
          <w:color w:val="auto"/>
          <w:sz w:val="24"/>
          <w:szCs w:val="24"/>
          <w:lang w:bidi="hi-IN"/>
        </w:rPr>
        <w:t>Additionally, anyone can sign up and host a public code repository for free, which makes GitHub especially popular with open-source projects.</w:t>
      </w:r>
    </w:p>
    <w:p w14:paraId="07B351B8" w14:textId="77777777" w:rsidR="00340C75" w:rsidRPr="00B37A2A" w:rsidRDefault="00340C75" w:rsidP="00B37A2A">
      <w:pPr>
        <w:jc w:val="both"/>
        <w:rPr>
          <w:rFonts w:ascii="Calibri" w:eastAsia="Times New Roman" w:hAnsi="Calibri" w:cs="Calibri"/>
          <w:color w:val="auto"/>
          <w:sz w:val="24"/>
          <w:szCs w:val="24"/>
          <w:lang w:bidi="hi-IN"/>
        </w:rPr>
      </w:pPr>
    </w:p>
    <w:p w14:paraId="3997CF5D" w14:textId="77777777" w:rsidR="00CB67A8" w:rsidRPr="00B37A2A" w:rsidRDefault="00CB67A8" w:rsidP="00B37A2A">
      <w:pPr>
        <w:jc w:val="both"/>
        <w:rPr>
          <w:rFonts w:ascii="Calibri" w:eastAsia="Times New Roman" w:hAnsi="Calibri" w:cs="Calibri"/>
          <w:color w:val="auto"/>
          <w:sz w:val="24"/>
          <w:szCs w:val="24"/>
          <w:lang w:bidi="hi-IN"/>
        </w:rPr>
      </w:pPr>
    </w:p>
    <w:p w14:paraId="43D91B3C" w14:textId="44650A25" w:rsidR="00CB67A8" w:rsidRPr="00B37A2A" w:rsidRDefault="00CB67A8" w:rsidP="00B37A2A">
      <w:pPr>
        <w:widowControl/>
        <w:shd w:val="clear" w:color="auto" w:fill="FFFFFF"/>
        <w:autoSpaceDE/>
        <w:autoSpaceDN/>
        <w:spacing w:before="0" w:line="240" w:lineRule="auto"/>
        <w:jc w:val="both"/>
        <w:rPr>
          <w:rFonts w:ascii="Calibri" w:eastAsia="Times New Roman" w:hAnsi="Calibri" w:cs="Calibri"/>
          <w:b/>
          <w:bCs/>
          <w:color w:val="FF0000"/>
          <w:sz w:val="36"/>
          <w:szCs w:val="36"/>
          <w:u w:val="single"/>
          <w:lang w:bidi="hi-IN"/>
        </w:rPr>
      </w:pPr>
      <w:r w:rsidRPr="00B37A2A">
        <w:rPr>
          <w:rFonts w:ascii="Calibri" w:eastAsia="Times New Roman" w:hAnsi="Calibri" w:cs="Calibri"/>
          <w:b/>
          <w:bCs/>
          <w:color w:val="FF0000"/>
          <w:sz w:val="36"/>
          <w:szCs w:val="36"/>
          <w:u w:val="single"/>
          <w:lang w:bidi="hi-IN"/>
        </w:rPr>
        <w:lastRenderedPageBreak/>
        <w:t>Task-1 : Git Commands with Example</w:t>
      </w:r>
    </w:p>
    <w:tbl>
      <w:tblPr>
        <w:tblStyle w:val="TableGrid"/>
        <w:tblW w:w="13495" w:type="dxa"/>
        <w:jc w:val="center"/>
        <w:tblLayout w:type="fixed"/>
        <w:tblLook w:val="04A0" w:firstRow="1" w:lastRow="0" w:firstColumn="1" w:lastColumn="0" w:noHBand="0" w:noVBand="1"/>
      </w:tblPr>
      <w:tblGrid>
        <w:gridCol w:w="569"/>
        <w:gridCol w:w="2666"/>
        <w:gridCol w:w="1746"/>
        <w:gridCol w:w="8514"/>
      </w:tblGrid>
      <w:tr w:rsidR="001E6075" w:rsidRPr="00B37A2A" w14:paraId="30AE4D19" w14:textId="77777777" w:rsidTr="008E42C4">
        <w:trPr>
          <w:jc w:val="center"/>
        </w:trPr>
        <w:tc>
          <w:tcPr>
            <w:tcW w:w="569" w:type="dxa"/>
          </w:tcPr>
          <w:p w14:paraId="6B3DB2C2" w14:textId="0DB705CA" w:rsidR="00CB67A8" w:rsidRPr="006E7AC0" w:rsidRDefault="00CB67A8" w:rsidP="006E7AC0">
            <w:pPr>
              <w:pStyle w:val="HTMLPreformatted"/>
              <w:spacing w:after="150"/>
              <w:jc w:val="center"/>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Sr. No.</w:t>
            </w:r>
          </w:p>
        </w:tc>
        <w:tc>
          <w:tcPr>
            <w:tcW w:w="2666" w:type="dxa"/>
          </w:tcPr>
          <w:p w14:paraId="38FFB8AC" w14:textId="2FF7BD04" w:rsidR="00CB67A8" w:rsidRPr="006E7AC0" w:rsidRDefault="00CB67A8" w:rsidP="006E7AC0">
            <w:pPr>
              <w:pStyle w:val="HTMLPreformatted"/>
              <w:spacing w:after="150"/>
              <w:jc w:val="center"/>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Command</w:t>
            </w:r>
          </w:p>
        </w:tc>
        <w:tc>
          <w:tcPr>
            <w:tcW w:w="1746" w:type="dxa"/>
          </w:tcPr>
          <w:p w14:paraId="455C67D7" w14:textId="559C9E1B" w:rsidR="00CB67A8" w:rsidRPr="006E7AC0" w:rsidRDefault="00CB67A8" w:rsidP="006E7AC0">
            <w:pPr>
              <w:pStyle w:val="HTMLPreformatted"/>
              <w:spacing w:after="150"/>
              <w:jc w:val="center"/>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Use</w:t>
            </w:r>
          </w:p>
        </w:tc>
        <w:tc>
          <w:tcPr>
            <w:tcW w:w="8514" w:type="dxa"/>
          </w:tcPr>
          <w:p w14:paraId="05087648" w14:textId="36272393" w:rsidR="00CB67A8" w:rsidRPr="006E7AC0" w:rsidRDefault="00CB67A8" w:rsidP="006E7AC0">
            <w:pPr>
              <w:pStyle w:val="HTMLPreformatted"/>
              <w:spacing w:after="150"/>
              <w:jc w:val="center"/>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Example</w:t>
            </w:r>
          </w:p>
        </w:tc>
      </w:tr>
      <w:tr w:rsidR="001E7EE9" w:rsidRPr="00B37A2A" w14:paraId="385E189C" w14:textId="77777777" w:rsidTr="008E42C4">
        <w:trPr>
          <w:jc w:val="center"/>
        </w:trPr>
        <w:tc>
          <w:tcPr>
            <w:tcW w:w="569" w:type="dxa"/>
          </w:tcPr>
          <w:p w14:paraId="4E59EA7F" w14:textId="0EFEB393" w:rsidR="001E7EE9" w:rsidRPr="006E7AC0" w:rsidRDefault="00D80460" w:rsidP="006E7AC0">
            <w:pPr>
              <w:pStyle w:val="HTMLPreformatted"/>
              <w:spacing w:after="150"/>
              <w:jc w:val="center"/>
              <w:textAlignment w:val="baseline"/>
              <w:rPr>
                <w:rFonts w:ascii="Calibri" w:hAnsi="Calibri" w:cs="Calibri"/>
                <w:color w:val="273239"/>
                <w:spacing w:val="2"/>
                <w:sz w:val="28"/>
                <w:szCs w:val="28"/>
              </w:rPr>
            </w:pPr>
            <w:r>
              <w:rPr>
                <w:rFonts w:ascii="Calibri" w:hAnsi="Calibri" w:cs="Calibri"/>
                <w:color w:val="273239"/>
                <w:spacing w:val="2"/>
                <w:sz w:val="28"/>
                <w:szCs w:val="28"/>
              </w:rPr>
              <w:t>1</w:t>
            </w:r>
          </w:p>
        </w:tc>
        <w:tc>
          <w:tcPr>
            <w:tcW w:w="2666" w:type="dxa"/>
          </w:tcPr>
          <w:p w14:paraId="6A85E758" w14:textId="448959F2" w:rsidR="001E7EE9" w:rsidRPr="006E7AC0" w:rsidRDefault="001E7EE9" w:rsidP="001E7EE9">
            <w:pPr>
              <w:pStyle w:val="HTMLPreformatted"/>
              <w:spacing w:after="150"/>
              <w:textAlignment w:val="baseline"/>
              <w:rPr>
                <w:rFonts w:ascii="Calibri" w:hAnsi="Calibri" w:cs="Calibri"/>
                <w:color w:val="273239"/>
                <w:spacing w:val="2"/>
                <w:sz w:val="28"/>
                <w:szCs w:val="28"/>
              </w:rPr>
            </w:pPr>
            <w:r>
              <w:rPr>
                <w:rFonts w:ascii="Calibri" w:hAnsi="Calibri" w:cs="Calibri"/>
                <w:color w:val="273239"/>
                <w:spacing w:val="2"/>
                <w:sz w:val="28"/>
                <w:szCs w:val="28"/>
              </w:rPr>
              <w:t>git version</w:t>
            </w:r>
          </w:p>
        </w:tc>
        <w:tc>
          <w:tcPr>
            <w:tcW w:w="1746" w:type="dxa"/>
          </w:tcPr>
          <w:p w14:paraId="2E0919AD" w14:textId="77777777" w:rsidR="001E7EE9" w:rsidRPr="006E7AC0" w:rsidRDefault="001E7EE9" w:rsidP="006E7AC0">
            <w:pPr>
              <w:pStyle w:val="HTMLPreformatted"/>
              <w:spacing w:after="150"/>
              <w:jc w:val="center"/>
              <w:textAlignment w:val="baseline"/>
              <w:rPr>
                <w:rFonts w:ascii="Calibri" w:hAnsi="Calibri" w:cs="Calibri"/>
                <w:color w:val="273239"/>
                <w:spacing w:val="2"/>
                <w:sz w:val="28"/>
                <w:szCs w:val="28"/>
              </w:rPr>
            </w:pPr>
          </w:p>
        </w:tc>
        <w:tc>
          <w:tcPr>
            <w:tcW w:w="8514" w:type="dxa"/>
          </w:tcPr>
          <w:p w14:paraId="2E2ABB3F" w14:textId="2203600F" w:rsidR="001E7EE9" w:rsidRPr="006E7AC0" w:rsidRDefault="001E7EE9" w:rsidP="001E7EE9">
            <w:pPr>
              <w:pStyle w:val="HTMLPreformatted"/>
              <w:spacing w:after="150"/>
              <w:textAlignment w:val="baseline"/>
              <w:rPr>
                <w:rFonts w:ascii="Calibri" w:hAnsi="Calibri" w:cs="Calibri"/>
                <w:color w:val="273239"/>
                <w:spacing w:val="2"/>
                <w:sz w:val="28"/>
                <w:szCs w:val="28"/>
              </w:rPr>
            </w:pPr>
            <w:r>
              <w:rPr>
                <w:noProof/>
              </w:rPr>
              <w:drawing>
                <wp:inline distT="0" distB="0" distL="0" distR="0" wp14:anchorId="7688EE7F" wp14:editId="7E32702D">
                  <wp:extent cx="2722586" cy="73787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49" t="46129" r="78022" b="45181"/>
                          <a:stretch/>
                        </pic:blipFill>
                        <pic:spPr bwMode="auto">
                          <a:xfrm>
                            <a:off x="0" y="0"/>
                            <a:ext cx="2749976" cy="745293"/>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06AF0E23" w14:textId="77777777" w:rsidTr="008E42C4">
        <w:trPr>
          <w:jc w:val="center"/>
        </w:trPr>
        <w:tc>
          <w:tcPr>
            <w:tcW w:w="569" w:type="dxa"/>
          </w:tcPr>
          <w:p w14:paraId="29D0809D" w14:textId="79F178C5"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2</w:t>
            </w:r>
          </w:p>
        </w:tc>
        <w:tc>
          <w:tcPr>
            <w:tcW w:w="2666" w:type="dxa"/>
          </w:tcPr>
          <w:p w14:paraId="3EE2DA48" w14:textId="3DB33C81" w:rsidR="00CB67A8" w:rsidRPr="006E7AC0" w:rsidRDefault="00CB67A8"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status</w:t>
            </w:r>
          </w:p>
        </w:tc>
        <w:tc>
          <w:tcPr>
            <w:tcW w:w="1746" w:type="dxa"/>
          </w:tcPr>
          <w:p w14:paraId="1FDCCE6E" w14:textId="1745F50C" w:rsidR="00CB67A8" w:rsidRPr="006E7AC0" w:rsidRDefault="00CB67A8"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This command lists all the files that have to be committed</w:t>
            </w:r>
          </w:p>
        </w:tc>
        <w:tc>
          <w:tcPr>
            <w:tcW w:w="8514" w:type="dxa"/>
          </w:tcPr>
          <w:p w14:paraId="74E8165E" w14:textId="4CCFE81F" w:rsidR="00CB67A8" w:rsidRPr="00B37A2A" w:rsidRDefault="00B03C32" w:rsidP="00B37A2A">
            <w:pPr>
              <w:jc w:val="both"/>
              <w:rPr>
                <w:rFonts w:ascii="Calibri" w:hAnsi="Calibri" w:cs="Calibri"/>
              </w:rPr>
            </w:pPr>
            <w:r>
              <w:rPr>
                <w:noProof/>
              </w:rPr>
              <w:drawing>
                <wp:inline distT="0" distB="0" distL="0" distR="0" wp14:anchorId="5F08C4ED" wp14:editId="07BA6056">
                  <wp:extent cx="4786870" cy="144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75" t="63496" r="47309" b="16537"/>
                          <a:stretch/>
                        </pic:blipFill>
                        <pic:spPr bwMode="auto">
                          <a:xfrm>
                            <a:off x="0" y="0"/>
                            <a:ext cx="4796888" cy="1450830"/>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56683317" w14:textId="77777777" w:rsidTr="008E42C4">
        <w:trPr>
          <w:jc w:val="center"/>
        </w:trPr>
        <w:tc>
          <w:tcPr>
            <w:tcW w:w="569" w:type="dxa"/>
          </w:tcPr>
          <w:p w14:paraId="04BDFD1B" w14:textId="56EE5047"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3</w:t>
            </w:r>
          </w:p>
        </w:tc>
        <w:tc>
          <w:tcPr>
            <w:tcW w:w="2666" w:type="dxa"/>
          </w:tcPr>
          <w:p w14:paraId="07A3A49E" w14:textId="7C542AB6"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config --global user.name “[name]”</w:t>
            </w:r>
          </w:p>
        </w:tc>
        <w:tc>
          <w:tcPr>
            <w:tcW w:w="1746" w:type="dxa"/>
          </w:tcPr>
          <w:p w14:paraId="2BEEF088" w14:textId="68562779"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This command sets the author name to be used with your commits.</w:t>
            </w:r>
          </w:p>
        </w:tc>
        <w:tc>
          <w:tcPr>
            <w:tcW w:w="8514" w:type="dxa"/>
          </w:tcPr>
          <w:p w14:paraId="088E4E8D" w14:textId="0F5A5CD2" w:rsidR="00CB67A8" w:rsidRPr="00B37A2A" w:rsidRDefault="00B37A2A" w:rsidP="00B37A2A">
            <w:pPr>
              <w:jc w:val="both"/>
              <w:rPr>
                <w:rFonts w:ascii="Calibri" w:hAnsi="Calibri" w:cs="Calibri"/>
              </w:rPr>
            </w:pPr>
            <w:r w:rsidRPr="00B37A2A">
              <w:rPr>
                <w:rFonts w:ascii="Calibri" w:hAnsi="Calibri" w:cs="Calibri"/>
                <w:noProof/>
              </w:rPr>
              <w:drawing>
                <wp:inline distT="0" distB="0" distL="0" distR="0" wp14:anchorId="18A7A0C2" wp14:editId="0C0A5B8B">
                  <wp:extent cx="5457825" cy="5713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550" t="40073" r="44928" b="52754"/>
                          <a:stretch/>
                        </pic:blipFill>
                        <pic:spPr bwMode="auto">
                          <a:xfrm>
                            <a:off x="0" y="0"/>
                            <a:ext cx="5614906" cy="587842"/>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6ED4A021" w14:textId="77777777" w:rsidTr="008E42C4">
        <w:trPr>
          <w:jc w:val="center"/>
        </w:trPr>
        <w:tc>
          <w:tcPr>
            <w:tcW w:w="569" w:type="dxa"/>
          </w:tcPr>
          <w:p w14:paraId="767CD836" w14:textId="508AFB7B"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4</w:t>
            </w:r>
          </w:p>
        </w:tc>
        <w:tc>
          <w:tcPr>
            <w:tcW w:w="2666" w:type="dxa"/>
          </w:tcPr>
          <w:p w14:paraId="2E7F8E2C" w14:textId="6156C2B5"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config --global user.email “[email address]”</w:t>
            </w:r>
          </w:p>
        </w:tc>
        <w:tc>
          <w:tcPr>
            <w:tcW w:w="1746" w:type="dxa"/>
          </w:tcPr>
          <w:p w14:paraId="6E7DFFE1" w14:textId="4C354BBC"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 xml:space="preserve">This command sets the email address </w:t>
            </w:r>
            <w:r w:rsidRPr="006E7AC0">
              <w:rPr>
                <w:rFonts w:ascii="Calibri" w:hAnsi="Calibri" w:cs="Calibri"/>
                <w:color w:val="273239"/>
                <w:spacing w:val="2"/>
                <w:sz w:val="28"/>
                <w:szCs w:val="28"/>
              </w:rPr>
              <w:lastRenderedPageBreak/>
              <w:t>respectively to be used with your commits.</w:t>
            </w:r>
          </w:p>
        </w:tc>
        <w:tc>
          <w:tcPr>
            <w:tcW w:w="8514" w:type="dxa"/>
          </w:tcPr>
          <w:p w14:paraId="72CE4908" w14:textId="6AA64A81" w:rsidR="00CB67A8" w:rsidRPr="00B37A2A" w:rsidRDefault="00B37A2A" w:rsidP="00B37A2A">
            <w:pPr>
              <w:jc w:val="both"/>
              <w:rPr>
                <w:rFonts w:ascii="Calibri" w:hAnsi="Calibri" w:cs="Calibri"/>
              </w:rPr>
            </w:pPr>
            <w:r w:rsidRPr="00B37A2A">
              <w:rPr>
                <w:rFonts w:ascii="Calibri" w:hAnsi="Calibri" w:cs="Calibri"/>
                <w:noProof/>
              </w:rPr>
              <w:lastRenderedPageBreak/>
              <w:drawing>
                <wp:inline distT="0" distB="0" distL="0" distR="0" wp14:anchorId="08852563" wp14:editId="1630B5F9">
                  <wp:extent cx="5553075" cy="504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54" t="40567" r="41313" b="52507"/>
                          <a:stretch/>
                        </pic:blipFill>
                        <pic:spPr bwMode="auto">
                          <a:xfrm>
                            <a:off x="0" y="0"/>
                            <a:ext cx="5671622" cy="515602"/>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66E9C632" w14:textId="77777777" w:rsidTr="008E42C4">
        <w:trPr>
          <w:jc w:val="center"/>
        </w:trPr>
        <w:tc>
          <w:tcPr>
            <w:tcW w:w="569" w:type="dxa"/>
          </w:tcPr>
          <w:p w14:paraId="6E10054D" w14:textId="391A7027"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5</w:t>
            </w:r>
          </w:p>
        </w:tc>
        <w:tc>
          <w:tcPr>
            <w:tcW w:w="2666" w:type="dxa"/>
          </w:tcPr>
          <w:p w14:paraId="77A849CA" w14:textId="0D3B5198"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init [repository name]</w:t>
            </w:r>
          </w:p>
        </w:tc>
        <w:tc>
          <w:tcPr>
            <w:tcW w:w="1746" w:type="dxa"/>
          </w:tcPr>
          <w:p w14:paraId="0E23BD1A" w14:textId="730558B5"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This command is used to start a new repository.</w:t>
            </w:r>
          </w:p>
        </w:tc>
        <w:tc>
          <w:tcPr>
            <w:tcW w:w="8514" w:type="dxa"/>
          </w:tcPr>
          <w:p w14:paraId="0C1A4585" w14:textId="7738C8CA" w:rsidR="00B37A2A" w:rsidRPr="00B37A2A" w:rsidRDefault="00B37A2A" w:rsidP="00B37A2A">
            <w:pPr>
              <w:jc w:val="both"/>
              <w:rPr>
                <w:rFonts w:ascii="Calibri" w:hAnsi="Calibri" w:cs="Calibri"/>
              </w:rPr>
            </w:pPr>
            <w:r>
              <w:rPr>
                <w:noProof/>
              </w:rPr>
              <w:drawing>
                <wp:inline distT="0" distB="0" distL="0" distR="0" wp14:anchorId="587BE737" wp14:editId="2EB0A046">
                  <wp:extent cx="5586413"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84" t="45689" r="43973" b="47116"/>
                          <a:stretch/>
                        </pic:blipFill>
                        <pic:spPr bwMode="auto">
                          <a:xfrm>
                            <a:off x="0" y="0"/>
                            <a:ext cx="5595981" cy="572479"/>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13733FB6" w14:textId="77777777" w:rsidTr="008E42C4">
        <w:trPr>
          <w:jc w:val="center"/>
        </w:trPr>
        <w:tc>
          <w:tcPr>
            <w:tcW w:w="569" w:type="dxa"/>
          </w:tcPr>
          <w:p w14:paraId="316565EC" w14:textId="2000CC0F"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6</w:t>
            </w:r>
          </w:p>
        </w:tc>
        <w:tc>
          <w:tcPr>
            <w:tcW w:w="2666" w:type="dxa"/>
          </w:tcPr>
          <w:p w14:paraId="1A03EEF2" w14:textId="56683E80"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add [file]</w:t>
            </w:r>
          </w:p>
        </w:tc>
        <w:tc>
          <w:tcPr>
            <w:tcW w:w="1746" w:type="dxa"/>
          </w:tcPr>
          <w:p w14:paraId="23F27615" w14:textId="0079E2D3" w:rsidR="00CB67A8" w:rsidRPr="006E7AC0" w:rsidRDefault="00B37A2A"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This command adds a file to the staging area.</w:t>
            </w:r>
          </w:p>
        </w:tc>
        <w:tc>
          <w:tcPr>
            <w:tcW w:w="8514" w:type="dxa"/>
          </w:tcPr>
          <w:p w14:paraId="27A8D800" w14:textId="1B780185" w:rsidR="00CB67A8" w:rsidRPr="00B37A2A" w:rsidRDefault="004158B4" w:rsidP="00B37A2A">
            <w:pPr>
              <w:jc w:val="both"/>
              <w:rPr>
                <w:rFonts w:ascii="Calibri" w:hAnsi="Calibri" w:cs="Calibri"/>
              </w:rPr>
            </w:pPr>
            <w:r>
              <w:rPr>
                <w:noProof/>
              </w:rPr>
              <w:drawing>
                <wp:inline distT="0" distB="0" distL="0" distR="0" wp14:anchorId="65DF05C2" wp14:editId="3870E903">
                  <wp:extent cx="3924300" cy="1583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878" t="61519" r="50040" b="14018"/>
                          <a:stretch/>
                        </pic:blipFill>
                        <pic:spPr bwMode="auto">
                          <a:xfrm>
                            <a:off x="0" y="0"/>
                            <a:ext cx="3945266" cy="1592155"/>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55AF5DB0" w14:textId="77777777" w:rsidTr="008E42C4">
        <w:trPr>
          <w:jc w:val="center"/>
        </w:trPr>
        <w:tc>
          <w:tcPr>
            <w:tcW w:w="569" w:type="dxa"/>
          </w:tcPr>
          <w:p w14:paraId="475FD613" w14:textId="149816D2"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7</w:t>
            </w:r>
          </w:p>
        </w:tc>
        <w:tc>
          <w:tcPr>
            <w:tcW w:w="2666" w:type="dxa"/>
          </w:tcPr>
          <w:p w14:paraId="1403BC2E" w14:textId="7A3EEE16" w:rsidR="005B48F5" w:rsidRPr="006E7AC0" w:rsidRDefault="005B48F5"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 xml:space="preserve">git add </w:t>
            </w:r>
            <w:r w:rsidR="0073186E">
              <w:rPr>
                <w:rFonts w:ascii="Calibri" w:hAnsi="Calibri" w:cs="Calibri"/>
                <w:color w:val="273239"/>
                <w:spacing w:val="2"/>
                <w:sz w:val="28"/>
                <w:szCs w:val="28"/>
              </w:rPr>
              <w:t>.</w:t>
            </w:r>
          </w:p>
          <w:p w14:paraId="42A47024" w14:textId="77777777" w:rsidR="00CB67A8" w:rsidRPr="006E7AC0" w:rsidRDefault="00CB67A8" w:rsidP="006E7AC0">
            <w:pPr>
              <w:pStyle w:val="HTMLPreformatted"/>
              <w:spacing w:after="150"/>
              <w:jc w:val="both"/>
              <w:textAlignment w:val="baseline"/>
              <w:rPr>
                <w:rFonts w:ascii="Calibri" w:hAnsi="Calibri" w:cs="Calibri"/>
                <w:color w:val="273239"/>
                <w:spacing w:val="2"/>
                <w:sz w:val="28"/>
                <w:szCs w:val="28"/>
              </w:rPr>
            </w:pPr>
          </w:p>
        </w:tc>
        <w:tc>
          <w:tcPr>
            <w:tcW w:w="1746" w:type="dxa"/>
          </w:tcPr>
          <w:p w14:paraId="498EED9D" w14:textId="77777777" w:rsidR="005B48F5" w:rsidRPr="006E7AC0" w:rsidRDefault="005B48F5"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This command adds one or more to the staging area</w:t>
            </w:r>
          </w:p>
          <w:p w14:paraId="396EFBBB" w14:textId="77777777" w:rsidR="00CB67A8" w:rsidRPr="006E7AC0" w:rsidRDefault="00CB67A8"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71BC08ED" w14:textId="0C414330" w:rsidR="00CB67A8" w:rsidRPr="00B37A2A" w:rsidRDefault="0073186E" w:rsidP="00B37A2A">
            <w:pPr>
              <w:jc w:val="both"/>
              <w:rPr>
                <w:rFonts w:ascii="Calibri" w:hAnsi="Calibri" w:cs="Calibri"/>
              </w:rPr>
            </w:pPr>
            <w:r>
              <w:rPr>
                <w:noProof/>
              </w:rPr>
              <w:drawing>
                <wp:inline distT="0" distB="0" distL="0" distR="0" wp14:anchorId="3EBB3253" wp14:editId="3DE64575">
                  <wp:extent cx="3924300" cy="19817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978" t="59180" r="53581" b="13479"/>
                          <a:stretch/>
                        </pic:blipFill>
                        <pic:spPr bwMode="auto">
                          <a:xfrm>
                            <a:off x="0" y="0"/>
                            <a:ext cx="3944967" cy="1992143"/>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07BFAD7C" w14:textId="77777777" w:rsidTr="008E42C4">
        <w:trPr>
          <w:jc w:val="center"/>
        </w:trPr>
        <w:tc>
          <w:tcPr>
            <w:tcW w:w="569" w:type="dxa"/>
          </w:tcPr>
          <w:p w14:paraId="43AA10DD" w14:textId="699D6F13"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8</w:t>
            </w:r>
          </w:p>
        </w:tc>
        <w:tc>
          <w:tcPr>
            <w:tcW w:w="2666" w:type="dxa"/>
          </w:tcPr>
          <w:p w14:paraId="6E55C5A6" w14:textId="5A481E0F" w:rsidR="00CB67A8" w:rsidRPr="00D80460" w:rsidRDefault="007E4C0C"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git help -a</w:t>
            </w:r>
            <w:r w:rsidR="00044326" w:rsidRPr="00D80460">
              <w:rPr>
                <w:rFonts w:ascii="Calibri" w:hAnsi="Calibri" w:cs="Calibri"/>
                <w:spacing w:val="2"/>
                <w:sz w:val="28"/>
                <w:szCs w:val="28"/>
              </w:rPr>
              <w:t xml:space="preserve"> </w:t>
            </w:r>
          </w:p>
        </w:tc>
        <w:tc>
          <w:tcPr>
            <w:tcW w:w="1746" w:type="dxa"/>
          </w:tcPr>
          <w:p w14:paraId="6B8C6990" w14:textId="6723254A" w:rsidR="00CB67A8" w:rsidRPr="00D80460" w:rsidRDefault="00044326"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Take help from github help section for different commands and other errors.  </w:t>
            </w:r>
          </w:p>
        </w:tc>
        <w:tc>
          <w:tcPr>
            <w:tcW w:w="8514" w:type="dxa"/>
          </w:tcPr>
          <w:p w14:paraId="0BD5C7FE" w14:textId="77777777" w:rsidR="00CB67A8" w:rsidRDefault="00044326" w:rsidP="00B37A2A">
            <w:pPr>
              <w:jc w:val="both"/>
              <w:rPr>
                <w:rFonts w:ascii="Calibri" w:hAnsi="Calibri" w:cs="Calibri"/>
              </w:rPr>
            </w:pPr>
            <w:r>
              <w:rPr>
                <w:noProof/>
              </w:rPr>
              <w:drawing>
                <wp:inline distT="0" distB="0" distL="0" distR="0" wp14:anchorId="45FCB76A" wp14:editId="7456518E">
                  <wp:extent cx="466725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76" t="32378" r="34769" b="13839"/>
                          <a:stretch/>
                        </pic:blipFill>
                        <pic:spPr bwMode="auto">
                          <a:xfrm>
                            <a:off x="0" y="0"/>
                            <a:ext cx="4667250" cy="2847975"/>
                          </a:xfrm>
                          <a:prstGeom prst="rect">
                            <a:avLst/>
                          </a:prstGeom>
                          <a:ln>
                            <a:noFill/>
                          </a:ln>
                          <a:extLst>
                            <a:ext uri="{53640926-AAD7-44D8-BBD7-CCE9431645EC}">
                              <a14:shadowObscured xmlns:a14="http://schemas.microsoft.com/office/drawing/2010/main"/>
                            </a:ext>
                          </a:extLst>
                        </pic:spPr>
                      </pic:pic>
                    </a:graphicData>
                  </a:graphic>
                </wp:inline>
              </w:drawing>
            </w:r>
          </w:p>
          <w:p w14:paraId="04BAA7B0" w14:textId="2E83A821" w:rsidR="00044326" w:rsidRPr="00B37A2A" w:rsidRDefault="00044326" w:rsidP="00B37A2A">
            <w:pPr>
              <w:jc w:val="both"/>
              <w:rPr>
                <w:rFonts w:ascii="Calibri" w:hAnsi="Calibri" w:cs="Calibri"/>
              </w:rPr>
            </w:pPr>
          </w:p>
        </w:tc>
      </w:tr>
      <w:tr w:rsidR="001E6075" w:rsidRPr="00B37A2A" w14:paraId="05225D14" w14:textId="77777777" w:rsidTr="008E42C4">
        <w:trPr>
          <w:jc w:val="center"/>
        </w:trPr>
        <w:tc>
          <w:tcPr>
            <w:tcW w:w="569" w:type="dxa"/>
          </w:tcPr>
          <w:p w14:paraId="71A2FA04" w14:textId="41392942"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9</w:t>
            </w:r>
          </w:p>
        </w:tc>
        <w:tc>
          <w:tcPr>
            <w:tcW w:w="2666" w:type="dxa"/>
          </w:tcPr>
          <w:p w14:paraId="145E6F68" w14:textId="021663E0" w:rsidR="00CB67A8" w:rsidRPr="00D80460" w:rsidRDefault="007E4C0C"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mkdir store</w:t>
            </w:r>
          </w:p>
        </w:tc>
        <w:tc>
          <w:tcPr>
            <w:tcW w:w="1746" w:type="dxa"/>
          </w:tcPr>
          <w:p w14:paraId="05E4A2DB" w14:textId="4FCC07B0" w:rsidR="00CB67A8" w:rsidRPr="00D80460" w:rsidRDefault="007E4C0C"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Create a directory if not created initially.</w:t>
            </w:r>
          </w:p>
        </w:tc>
        <w:tc>
          <w:tcPr>
            <w:tcW w:w="8514" w:type="dxa"/>
          </w:tcPr>
          <w:p w14:paraId="2F485645" w14:textId="72DCE3B5" w:rsidR="00CB67A8" w:rsidRPr="00B37A2A" w:rsidRDefault="007E4C0C" w:rsidP="00B37A2A">
            <w:pPr>
              <w:jc w:val="both"/>
              <w:rPr>
                <w:rFonts w:ascii="Calibri" w:hAnsi="Calibri" w:cs="Calibri"/>
              </w:rPr>
            </w:pPr>
            <w:r>
              <w:rPr>
                <w:noProof/>
              </w:rPr>
              <w:drawing>
                <wp:inline distT="0" distB="0" distL="0" distR="0" wp14:anchorId="1F187C36" wp14:editId="0BDA72FF">
                  <wp:extent cx="3238500" cy="135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78" t="27341" r="49737" b="47116"/>
                          <a:stretch/>
                        </pic:blipFill>
                        <pic:spPr bwMode="auto">
                          <a:xfrm>
                            <a:off x="0" y="0"/>
                            <a:ext cx="3238500" cy="1352550"/>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661C2E80" w14:textId="77777777" w:rsidTr="008E42C4">
        <w:trPr>
          <w:jc w:val="center"/>
        </w:trPr>
        <w:tc>
          <w:tcPr>
            <w:tcW w:w="569" w:type="dxa"/>
          </w:tcPr>
          <w:p w14:paraId="3DF2414C" w14:textId="1713B40B" w:rsidR="00CB67A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10</w:t>
            </w:r>
          </w:p>
        </w:tc>
        <w:tc>
          <w:tcPr>
            <w:tcW w:w="2666" w:type="dxa"/>
          </w:tcPr>
          <w:p w14:paraId="11BFD116" w14:textId="2F6B721E" w:rsidR="00CB67A8" w:rsidRPr="00D80460" w:rsidRDefault="007E4C0C"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cd store</w:t>
            </w:r>
          </w:p>
        </w:tc>
        <w:tc>
          <w:tcPr>
            <w:tcW w:w="1746" w:type="dxa"/>
          </w:tcPr>
          <w:p w14:paraId="06C4EF9E" w14:textId="4C5633E4" w:rsidR="00CB67A8" w:rsidRPr="00D80460" w:rsidRDefault="007E4C0C" w:rsidP="006E7AC0">
            <w:pPr>
              <w:pStyle w:val="HTMLPreformatted"/>
              <w:spacing w:after="150"/>
              <w:jc w:val="both"/>
              <w:textAlignment w:val="baseline"/>
              <w:rPr>
                <w:rFonts w:ascii="Calibri" w:hAnsi="Calibri" w:cs="Calibri"/>
                <w:spacing w:val="2"/>
                <w:sz w:val="28"/>
                <w:szCs w:val="28"/>
              </w:rPr>
            </w:pPr>
            <w:r w:rsidRPr="00D80460">
              <w:rPr>
                <w:rFonts w:ascii="Calibri" w:hAnsi="Calibri" w:cs="Calibri"/>
                <w:spacing w:val="2"/>
                <w:sz w:val="28"/>
                <w:szCs w:val="28"/>
              </w:rPr>
              <w:t>To go inside the directory and work upon its contents.</w:t>
            </w:r>
          </w:p>
        </w:tc>
        <w:tc>
          <w:tcPr>
            <w:tcW w:w="8514" w:type="dxa"/>
          </w:tcPr>
          <w:p w14:paraId="4C2943D5" w14:textId="596F33B0" w:rsidR="00CB67A8" w:rsidRPr="00B37A2A" w:rsidRDefault="007E4C0C" w:rsidP="00B37A2A">
            <w:pPr>
              <w:jc w:val="both"/>
              <w:rPr>
                <w:rFonts w:ascii="Calibri" w:hAnsi="Calibri" w:cs="Calibri"/>
              </w:rPr>
            </w:pPr>
            <w:r>
              <w:rPr>
                <w:noProof/>
              </w:rPr>
              <w:drawing>
                <wp:inline distT="0" distB="0" distL="0" distR="0" wp14:anchorId="1A1ED04A" wp14:editId="7560D088">
                  <wp:extent cx="3486150" cy="180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080" t="28241" r="46905" b="37583"/>
                          <a:stretch/>
                        </pic:blipFill>
                        <pic:spPr bwMode="auto">
                          <a:xfrm>
                            <a:off x="0" y="0"/>
                            <a:ext cx="3486150" cy="1809750"/>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50C43DA3" w14:textId="77777777" w:rsidTr="008E42C4">
        <w:trPr>
          <w:jc w:val="center"/>
        </w:trPr>
        <w:tc>
          <w:tcPr>
            <w:tcW w:w="569" w:type="dxa"/>
          </w:tcPr>
          <w:p w14:paraId="66463C71" w14:textId="271F00FF" w:rsidR="00CB67A8" w:rsidRPr="006E7AC0" w:rsidRDefault="00CB67A8"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11</w:t>
            </w:r>
          </w:p>
        </w:tc>
        <w:tc>
          <w:tcPr>
            <w:tcW w:w="2666" w:type="dxa"/>
          </w:tcPr>
          <w:p w14:paraId="2F89AA2C" w14:textId="7039FE6C" w:rsidR="00CB67A8" w:rsidRPr="006E7AC0" w:rsidRDefault="001E6075" w:rsidP="006E7AC0">
            <w:pPr>
              <w:pStyle w:val="HTMLPreformatted"/>
              <w:spacing w:after="150"/>
              <w:jc w:val="both"/>
              <w:textAlignment w:val="baseline"/>
              <w:rPr>
                <w:rFonts w:ascii="Calibri" w:hAnsi="Calibri" w:cs="Calibri"/>
                <w:color w:val="273239"/>
                <w:spacing w:val="2"/>
                <w:sz w:val="28"/>
                <w:szCs w:val="28"/>
              </w:rPr>
            </w:pPr>
            <w:r w:rsidRPr="001E6075">
              <w:rPr>
                <w:rFonts w:ascii="Calibri" w:hAnsi="Calibri" w:cs="Calibri"/>
                <w:color w:val="273239"/>
                <w:spacing w:val="2"/>
                <w:sz w:val="28"/>
                <w:szCs w:val="28"/>
              </w:rPr>
              <w:t>git commit -m "first commit"</w:t>
            </w:r>
          </w:p>
        </w:tc>
        <w:tc>
          <w:tcPr>
            <w:tcW w:w="1746" w:type="dxa"/>
          </w:tcPr>
          <w:p w14:paraId="4F521BC5" w14:textId="731D62B2" w:rsidR="00CB67A8" w:rsidRPr="006E7AC0" w:rsidRDefault="007E4C0C"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To commit our changes(taking a snapshot) and providing a message to remember for future reference.</w:t>
            </w:r>
          </w:p>
        </w:tc>
        <w:tc>
          <w:tcPr>
            <w:tcW w:w="8514" w:type="dxa"/>
          </w:tcPr>
          <w:p w14:paraId="1C0040D7" w14:textId="6165B4C8" w:rsidR="00CB67A8" w:rsidRPr="00B37A2A" w:rsidRDefault="001E6075" w:rsidP="00B37A2A">
            <w:pPr>
              <w:jc w:val="both"/>
              <w:rPr>
                <w:rFonts w:ascii="Calibri" w:hAnsi="Calibri" w:cs="Calibri"/>
              </w:rPr>
            </w:pPr>
            <w:r>
              <w:rPr>
                <w:noProof/>
              </w:rPr>
              <w:drawing>
                <wp:inline distT="0" distB="0" distL="0" distR="0" wp14:anchorId="15D535E6" wp14:editId="4CD166E2">
                  <wp:extent cx="4856276" cy="10763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81" t="73390" r="45590" b="11500"/>
                          <a:stretch/>
                        </pic:blipFill>
                        <pic:spPr bwMode="auto">
                          <a:xfrm>
                            <a:off x="0" y="0"/>
                            <a:ext cx="4862822" cy="1077776"/>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14B57F33" w14:textId="77777777" w:rsidTr="008E42C4">
        <w:trPr>
          <w:jc w:val="center"/>
        </w:trPr>
        <w:tc>
          <w:tcPr>
            <w:tcW w:w="569" w:type="dxa"/>
          </w:tcPr>
          <w:p w14:paraId="024792EA" w14:textId="0615C613" w:rsidR="006E7AC0"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12</w:t>
            </w:r>
          </w:p>
        </w:tc>
        <w:tc>
          <w:tcPr>
            <w:tcW w:w="2666" w:type="dxa"/>
          </w:tcPr>
          <w:p w14:paraId="3EC8E808" w14:textId="77777777" w:rsidR="006E7AC0" w:rsidRPr="006E7AC0" w:rsidRDefault="006E7AC0"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git branch</w:t>
            </w:r>
          </w:p>
          <w:p w14:paraId="0EDBDB60" w14:textId="77777777" w:rsidR="006E7AC0" w:rsidRPr="006E7AC0" w:rsidRDefault="006E7AC0" w:rsidP="006E7AC0">
            <w:pPr>
              <w:pStyle w:val="HTMLPreformatted"/>
              <w:spacing w:after="150"/>
              <w:jc w:val="both"/>
              <w:textAlignment w:val="baseline"/>
              <w:rPr>
                <w:rFonts w:ascii="Calibri" w:hAnsi="Calibri" w:cs="Calibri"/>
                <w:color w:val="273239"/>
                <w:spacing w:val="2"/>
                <w:sz w:val="28"/>
                <w:szCs w:val="28"/>
              </w:rPr>
            </w:pPr>
          </w:p>
        </w:tc>
        <w:tc>
          <w:tcPr>
            <w:tcW w:w="1746" w:type="dxa"/>
          </w:tcPr>
          <w:p w14:paraId="237BA67B" w14:textId="0E377898" w:rsidR="006E7AC0" w:rsidRPr="006E7AC0" w:rsidRDefault="006E7AC0" w:rsidP="006E7AC0">
            <w:pPr>
              <w:pStyle w:val="HTMLPreformatted"/>
              <w:spacing w:after="150"/>
              <w:jc w:val="both"/>
              <w:textAlignment w:val="baseline"/>
              <w:rPr>
                <w:rFonts w:ascii="Calibri" w:hAnsi="Calibri" w:cs="Calibri"/>
                <w:color w:val="273239"/>
                <w:spacing w:val="2"/>
                <w:sz w:val="28"/>
                <w:szCs w:val="28"/>
              </w:rPr>
            </w:pPr>
            <w:r w:rsidRPr="006E7AC0">
              <w:rPr>
                <w:rFonts w:ascii="Calibri" w:hAnsi="Calibri" w:cs="Calibri"/>
                <w:color w:val="273239"/>
                <w:spacing w:val="2"/>
                <w:sz w:val="28"/>
                <w:szCs w:val="28"/>
              </w:rPr>
              <w:t>To see all the branches present and current branch that we are working on.  </w:t>
            </w:r>
          </w:p>
        </w:tc>
        <w:tc>
          <w:tcPr>
            <w:tcW w:w="8514" w:type="dxa"/>
          </w:tcPr>
          <w:p w14:paraId="59AE746E" w14:textId="10506DD3" w:rsidR="006E7AC0" w:rsidRPr="00B37A2A" w:rsidRDefault="001E6075" w:rsidP="00B37A2A">
            <w:pPr>
              <w:jc w:val="both"/>
              <w:rPr>
                <w:rFonts w:ascii="Calibri" w:hAnsi="Calibri" w:cs="Calibri"/>
              </w:rPr>
            </w:pPr>
            <w:r>
              <w:rPr>
                <w:noProof/>
              </w:rPr>
              <w:drawing>
                <wp:inline distT="0" distB="0" distL="0" distR="0" wp14:anchorId="7891FED5" wp14:editId="69251ECF">
                  <wp:extent cx="4627959" cy="6191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788" t="81485" r="52973" b="11320"/>
                          <a:stretch/>
                        </pic:blipFill>
                        <pic:spPr bwMode="auto">
                          <a:xfrm>
                            <a:off x="0" y="0"/>
                            <a:ext cx="4633776" cy="619903"/>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331CA8A1" w14:textId="77777777" w:rsidTr="008E42C4">
        <w:trPr>
          <w:jc w:val="center"/>
        </w:trPr>
        <w:tc>
          <w:tcPr>
            <w:tcW w:w="569" w:type="dxa"/>
          </w:tcPr>
          <w:p w14:paraId="414721E8" w14:textId="51D59829" w:rsidR="001E6075"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13</w:t>
            </w:r>
          </w:p>
        </w:tc>
        <w:tc>
          <w:tcPr>
            <w:tcW w:w="2666" w:type="dxa"/>
          </w:tcPr>
          <w:p w14:paraId="496CFFB3" w14:textId="77777777" w:rsidR="001E6075" w:rsidRPr="001E6075" w:rsidRDefault="001E6075" w:rsidP="001E6075">
            <w:pPr>
              <w:pStyle w:val="HTMLPreformatted"/>
              <w:spacing w:after="150"/>
              <w:jc w:val="both"/>
              <w:textAlignment w:val="baseline"/>
              <w:rPr>
                <w:rFonts w:ascii="Calibri" w:hAnsi="Calibri" w:cs="Calibri"/>
                <w:color w:val="273239"/>
                <w:spacing w:val="2"/>
                <w:sz w:val="28"/>
                <w:szCs w:val="28"/>
              </w:rPr>
            </w:pPr>
            <w:r w:rsidRPr="001E6075">
              <w:rPr>
                <w:rFonts w:ascii="Calibri" w:hAnsi="Calibri" w:cs="Calibri"/>
                <w:color w:val="273239"/>
                <w:spacing w:val="2"/>
                <w:sz w:val="28"/>
                <w:szCs w:val="28"/>
              </w:rPr>
              <w:t>git branch -M main</w:t>
            </w:r>
          </w:p>
          <w:p w14:paraId="60EC943A" w14:textId="77777777" w:rsidR="001E6075" w:rsidRPr="006E7AC0" w:rsidRDefault="001E6075" w:rsidP="001E6075">
            <w:pPr>
              <w:pStyle w:val="HTMLPreformatted"/>
              <w:spacing w:after="150"/>
              <w:jc w:val="both"/>
              <w:textAlignment w:val="baseline"/>
              <w:rPr>
                <w:rFonts w:ascii="Calibri" w:hAnsi="Calibri" w:cs="Calibri"/>
                <w:color w:val="273239"/>
                <w:spacing w:val="2"/>
                <w:sz w:val="28"/>
                <w:szCs w:val="28"/>
              </w:rPr>
            </w:pPr>
          </w:p>
        </w:tc>
        <w:tc>
          <w:tcPr>
            <w:tcW w:w="1746" w:type="dxa"/>
          </w:tcPr>
          <w:p w14:paraId="6EFF51D4" w14:textId="77777777" w:rsidR="001E6075" w:rsidRPr="006E7AC0" w:rsidRDefault="001E6075"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53F32D46" w14:textId="0E436BC6" w:rsidR="001E6075" w:rsidRDefault="001E6075" w:rsidP="00B37A2A">
            <w:pPr>
              <w:jc w:val="both"/>
              <w:rPr>
                <w:noProof/>
              </w:rPr>
            </w:pPr>
            <w:r>
              <w:rPr>
                <w:noProof/>
              </w:rPr>
              <w:drawing>
                <wp:inline distT="0" distB="0" distL="0" distR="0" wp14:anchorId="4B8A4A8B" wp14:editId="3EFC0E15">
                  <wp:extent cx="4627880" cy="1462898"/>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258" t="70077" r="50165" b="11044"/>
                          <a:stretch/>
                        </pic:blipFill>
                        <pic:spPr bwMode="auto">
                          <a:xfrm>
                            <a:off x="0" y="0"/>
                            <a:ext cx="4668500" cy="1475738"/>
                          </a:xfrm>
                          <a:prstGeom prst="rect">
                            <a:avLst/>
                          </a:prstGeom>
                          <a:ln>
                            <a:noFill/>
                          </a:ln>
                          <a:extLst>
                            <a:ext uri="{53640926-AAD7-44D8-BBD7-CCE9431645EC}">
                              <a14:shadowObscured xmlns:a14="http://schemas.microsoft.com/office/drawing/2010/main"/>
                            </a:ext>
                          </a:extLst>
                        </pic:spPr>
                      </pic:pic>
                    </a:graphicData>
                  </a:graphic>
                </wp:inline>
              </w:drawing>
            </w:r>
          </w:p>
        </w:tc>
      </w:tr>
      <w:tr w:rsidR="001E6075" w:rsidRPr="00B37A2A" w14:paraId="0DDB7D12" w14:textId="77777777" w:rsidTr="008E42C4">
        <w:trPr>
          <w:jc w:val="center"/>
        </w:trPr>
        <w:tc>
          <w:tcPr>
            <w:tcW w:w="569" w:type="dxa"/>
          </w:tcPr>
          <w:p w14:paraId="79CBB31C" w14:textId="1E9B25DB" w:rsidR="001E6075"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14</w:t>
            </w:r>
          </w:p>
        </w:tc>
        <w:tc>
          <w:tcPr>
            <w:tcW w:w="2666" w:type="dxa"/>
          </w:tcPr>
          <w:p w14:paraId="16A336AE" w14:textId="79CEECE8" w:rsidR="001E6075" w:rsidRPr="001E6075" w:rsidRDefault="008E42C4" w:rsidP="001E6075">
            <w:pPr>
              <w:pStyle w:val="HTMLPreformatted"/>
              <w:spacing w:after="150"/>
              <w:jc w:val="both"/>
              <w:textAlignment w:val="baseline"/>
              <w:rPr>
                <w:rFonts w:ascii="Calibri" w:hAnsi="Calibri" w:cs="Calibri"/>
                <w:color w:val="273239"/>
                <w:spacing w:val="2"/>
                <w:sz w:val="28"/>
                <w:szCs w:val="28"/>
              </w:rPr>
            </w:pPr>
            <w:r w:rsidRPr="008E42C4">
              <w:rPr>
                <w:rFonts w:ascii="Calibri" w:hAnsi="Calibri" w:cs="Calibri"/>
                <w:color w:val="273239"/>
                <w:spacing w:val="2"/>
                <w:sz w:val="28"/>
                <w:szCs w:val="28"/>
              </w:rPr>
              <w:t>git remote add origin https://github.com/PravinSathe/gittest1.git</w:t>
            </w:r>
          </w:p>
        </w:tc>
        <w:tc>
          <w:tcPr>
            <w:tcW w:w="1746" w:type="dxa"/>
          </w:tcPr>
          <w:p w14:paraId="0E756E48" w14:textId="77777777" w:rsidR="001E6075" w:rsidRPr="006E7AC0" w:rsidRDefault="001E6075"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4A14750E" w14:textId="41D030DF" w:rsidR="001E6075" w:rsidRDefault="008E42C4" w:rsidP="00B37A2A">
            <w:pPr>
              <w:jc w:val="both"/>
              <w:rPr>
                <w:noProof/>
              </w:rPr>
            </w:pPr>
            <w:r>
              <w:rPr>
                <w:noProof/>
              </w:rPr>
              <w:drawing>
                <wp:inline distT="0" distB="0" distL="0" distR="0" wp14:anchorId="6AEFB021" wp14:editId="5A12A0B3">
                  <wp:extent cx="5231219" cy="5524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368" t="82913" r="25023" b="10624"/>
                          <a:stretch/>
                        </pic:blipFill>
                        <pic:spPr bwMode="auto">
                          <a:xfrm>
                            <a:off x="0" y="0"/>
                            <a:ext cx="5474539" cy="578146"/>
                          </a:xfrm>
                          <a:prstGeom prst="rect">
                            <a:avLst/>
                          </a:prstGeom>
                          <a:ln>
                            <a:noFill/>
                          </a:ln>
                          <a:extLst>
                            <a:ext uri="{53640926-AAD7-44D8-BBD7-CCE9431645EC}">
                              <a14:shadowObscured xmlns:a14="http://schemas.microsoft.com/office/drawing/2010/main"/>
                            </a:ext>
                          </a:extLst>
                        </pic:spPr>
                      </pic:pic>
                    </a:graphicData>
                  </a:graphic>
                </wp:inline>
              </w:drawing>
            </w:r>
          </w:p>
        </w:tc>
      </w:tr>
      <w:tr w:rsidR="008E42C4" w:rsidRPr="00B37A2A" w14:paraId="2F9EE8FE" w14:textId="77777777" w:rsidTr="008E42C4">
        <w:trPr>
          <w:jc w:val="center"/>
        </w:trPr>
        <w:tc>
          <w:tcPr>
            <w:tcW w:w="569" w:type="dxa"/>
          </w:tcPr>
          <w:p w14:paraId="55CDB166" w14:textId="6D05BFF1" w:rsidR="008E42C4"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15</w:t>
            </w:r>
          </w:p>
        </w:tc>
        <w:tc>
          <w:tcPr>
            <w:tcW w:w="2666" w:type="dxa"/>
          </w:tcPr>
          <w:p w14:paraId="4F1B7DE8" w14:textId="08617193" w:rsidR="008E42C4" w:rsidRPr="008E42C4" w:rsidRDefault="008E42C4"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git remote -v</w:t>
            </w:r>
          </w:p>
        </w:tc>
        <w:tc>
          <w:tcPr>
            <w:tcW w:w="1746" w:type="dxa"/>
          </w:tcPr>
          <w:p w14:paraId="6CB9FDAD" w14:textId="77777777" w:rsidR="008E42C4" w:rsidRPr="006E7AC0" w:rsidRDefault="008E42C4"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3645D23B" w14:textId="4FD5531A" w:rsidR="008E42C4" w:rsidRDefault="008E42C4" w:rsidP="00B37A2A">
            <w:pPr>
              <w:jc w:val="both"/>
              <w:rPr>
                <w:noProof/>
              </w:rPr>
            </w:pPr>
            <w:r>
              <w:rPr>
                <w:noProof/>
              </w:rPr>
              <w:drawing>
                <wp:inline distT="0" distB="0" distL="0" distR="0" wp14:anchorId="45E1E263" wp14:editId="05D1F94A">
                  <wp:extent cx="5160397" cy="7666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13" t="79452" r="50447" b="11685"/>
                          <a:stretch/>
                        </pic:blipFill>
                        <pic:spPr bwMode="auto">
                          <a:xfrm>
                            <a:off x="0" y="0"/>
                            <a:ext cx="5298374" cy="787181"/>
                          </a:xfrm>
                          <a:prstGeom prst="rect">
                            <a:avLst/>
                          </a:prstGeom>
                          <a:ln>
                            <a:noFill/>
                          </a:ln>
                          <a:extLst>
                            <a:ext uri="{53640926-AAD7-44D8-BBD7-CCE9431645EC}">
                              <a14:shadowObscured xmlns:a14="http://schemas.microsoft.com/office/drawing/2010/main"/>
                            </a:ext>
                          </a:extLst>
                        </pic:spPr>
                      </pic:pic>
                    </a:graphicData>
                  </a:graphic>
                </wp:inline>
              </w:drawing>
            </w:r>
          </w:p>
        </w:tc>
      </w:tr>
      <w:tr w:rsidR="008E42C4" w:rsidRPr="00B37A2A" w14:paraId="2CF7755A" w14:textId="77777777" w:rsidTr="008E42C4">
        <w:trPr>
          <w:jc w:val="center"/>
        </w:trPr>
        <w:tc>
          <w:tcPr>
            <w:tcW w:w="569" w:type="dxa"/>
          </w:tcPr>
          <w:p w14:paraId="5B90BB04" w14:textId="1E766235" w:rsidR="008E42C4"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16</w:t>
            </w:r>
          </w:p>
        </w:tc>
        <w:tc>
          <w:tcPr>
            <w:tcW w:w="2666" w:type="dxa"/>
          </w:tcPr>
          <w:p w14:paraId="5A63649D" w14:textId="535738E0" w:rsidR="008E42C4" w:rsidRPr="008E42C4" w:rsidRDefault="008E42C4" w:rsidP="001E6075">
            <w:pPr>
              <w:pStyle w:val="HTMLPreformatted"/>
              <w:spacing w:after="150"/>
              <w:jc w:val="both"/>
              <w:textAlignment w:val="baseline"/>
              <w:rPr>
                <w:rFonts w:ascii="Calibri" w:hAnsi="Calibri" w:cs="Calibri"/>
                <w:color w:val="273239"/>
                <w:spacing w:val="2"/>
                <w:sz w:val="28"/>
                <w:szCs w:val="28"/>
              </w:rPr>
            </w:pPr>
            <w:r w:rsidRPr="008E42C4">
              <w:rPr>
                <w:rFonts w:ascii="Calibri" w:hAnsi="Calibri" w:cs="Calibri"/>
                <w:color w:val="273239"/>
                <w:spacing w:val="2"/>
                <w:sz w:val="28"/>
                <w:szCs w:val="28"/>
              </w:rPr>
              <w:t>git push -u origin main</w:t>
            </w:r>
          </w:p>
        </w:tc>
        <w:tc>
          <w:tcPr>
            <w:tcW w:w="1746" w:type="dxa"/>
          </w:tcPr>
          <w:p w14:paraId="3217C4E9" w14:textId="77777777" w:rsidR="008E42C4" w:rsidRPr="006E7AC0" w:rsidRDefault="008E42C4"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71BCBC70" w14:textId="77777777" w:rsidR="008E42C4" w:rsidRDefault="008E42C4" w:rsidP="00B37A2A">
            <w:pPr>
              <w:jc w:val="both"/>
              <w:rPr>
                <w:noProof/>
              </w:rPr>
            </w:pPr>
            <w:r>
              <w:rPr>
                <w:noProof/>
              </w:rPr>
              <w:drawing>
                <wp:inline distT="0" distB="0" distL="0" distR="0" wp14:anchorId="7DDDBDDD" wp14:editId="67C391E1">
                  <wp:extent cx="4848225" cy="189608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727" t="63666" r="47759" b="10932"/>
                          <a:stretch/>
                        </pic:blipFill>
                        <pic:spPr bwMode="auto">
                          <a:xfrm>
                            <a:off x="0" y="0"/>
                            <a:ext cx="4879223" cy="1908211"/>
                          </a:xfrm>
                          <a:prstGeom prst="rect">
                            <a:avLst/>
                          </a:prstGeom>
                          <a:ln>
                            <a:noFill/>
                          </a:ln>
                          <a:extLst>
                            <a:ext uri="{53640926-AAD7-44D8-BBD7-CCE9431645EC}">
                              <a14:shadowObscured xmlns:a14="http://schemas.microsoft.com/office/drawing/2010/main"/>
                            </a:ext>
                          </a:extLst>
                        </pic:spPr>
                      </pic:pic>
                    </a:graphicData>
                  </a:graphic>
                </wp:inline>
              </w:drawing>
            </w:r>
          </w:p>
          <w:p w14:paraId="54E9EB5F" w14:textId="2A8CC27D" w:rsidR="008E42C4" w:rsidRDefault="008E42C4" w:rsidP="00B37A2A">
            <w:pPr>
              <w:jc w:val="both"/>
              <w:rPr>
                <w:noProof/>
              </w:rPr>
            </w:pPr>
            <w:r>
              <w:rPr>
                <w:noProof/>
              </w:rPr>
              <w:lastRenderedPageBreak/>
              <w:drawing>
                <wp:inline distT="0" distB="0" distL="0" distR="0" wp14:anchorId="750E04E8" wp14:editId="76385350">
                  <wp:extent cx="4807518" cy="2162175"/>
                  <wp:effectExtent l="38100" t="38100" r="107950" b="1047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830" r="28055" b="19614"/>
                          <a:stretch/>
                        </pic:blipFill>
                        <pic:spPr bwMode="auto">
                          <a:xfrm>
                            <a:off x="0" y="0"/>
                            <a:ext cx="4814189" cy="2165175"/>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tc>
      </w:tr>
      <w:tr w:rsidR="00516CCA" w:rsidRPr="00B37A2A" w14:paraId="35AA8A10" w14:textId="77777777" w:rsidTr="008E42C4">
        <w:trPr>
          <w:jc w:val="center"/>
        </w:trPr>
        <w:tc>
          <w:tcPr>
            <w:tcW w:w="569" w:type="dxa"/>
          </w:tcPr>
          <w:p w14:paraId="783D8415" w14:textId="70B50475" w:rsidR="00516CCA"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17</w:t>
            </w:r>
          </w:p>
        </w:tc>
        <w:tc>
          <w:tcPr>
            <w:tcW w:w="2666" w:type="dxa"/>
          </w:tcPr>
          <w:p w14:paraId="6B01182E" w14:textId="15626CA2" w:rsidR="00516CCA" w:rsidRPr="008E42C4" w:rsidRDefault="00516CCA"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git restore --staged .</w:t>
            </w:r>
          </w:p>
        </w:tc>
        <w:tc>
          <w:tcPr>
            <w:tcW w:w="1746" w:type="dxa"/>
          </w:tcPr>
          <w:p w14:paraId="240994F9" w14:textId="77777777" w:rsidR="00516CCA" w:rsidRPr="006E7AC0" w:rsidRDefault="00516CCA"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1EA4DC77" w14:textId="3764AC93" w:rsidR="00516CCA" w:rsidRDefault="00516CCA" w:rsidP="00B37A2A">
            <w:pPr>
              <w:jc w:val="both"/>
              <w:rPr>
                <w:noProof/>
              </w:rPr>
            </w:pPr>
            <w:r>
              <w:rPr>
                <w:noProof/>
              </w:rPr>
              <w:drawing>
                <wp:inline distT="0" distB="0" distL="0" distR="0" wp14:anchorId="2C3D4484" wp14:editId="6EE5AD46">
                  <wp:extent cx="3562709" cy="291453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378" t="23588" r="43182" b="17565"/>
                          <a:stretch/>
                        </pic:blipFill>
                        <pic:spPr bwMode="auto">
                          <a:xfrm>
                            <a:off x="0" y="0"/>
                            <a:ext cx="3584222" cy="2932132"/>
                          </a:xfrm>
                          <a:prstGeom prst="rect">
                            <a:avLst/>
                          </a:prstGeom>
                          <a:ln>
                            <a:noFill/>
                          </a:ln>
                          <a:extLst>
                            <a:ext uri="{53640926-AAD7-44D8-BBD7-CCE9431645EC}">
                              <a14:shadowObscured xmlns:a14="http://schemas.microsoft.com/office/drawing/2010/main"/>
                            </a:ext>
                          </a:extLst>
                        </pic:spPr>
                      </pic:pic>
                    </a:graphicData>
                  </a:graphic>
                </wp:inline>
              </w:drawing>
            </w:r>
          </w:p>
        </w:tc>
      </w:tr>
      <w:tr w:rsidR="00516CCA" w:rsidRPr="00B37A2A" w14:paraId="1322BB96" w14:textId="77777777" w:rsidTr="008E42C4">
        <w:trPr>
          <w:jc w:val="center"/>
        </w:trPr>
        <w:tc>
          <w:tcPr>
            <w:tcW w:w="569" w:type="dxa"/>
          </w:tcPr>
          <w:p w14:paraId="73B749E3" w14:textId="19AEF282" w:rsidR="00516CCA"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18</w:t>
            </w:r>
          </w:p>
        </w:tc>
        <w:tc>
          <w:tcPr>
            <w:tcW w:w="2666" w:type="dxa"/>
          </w:tcPr>
          <w:p w14:paraId="599A82EC" w14:textId="0A3C7207" w:rsidR="00516CCA" w:rsidRPr="008E42C4" w:rsidRDefault="002C447C"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w:t>
            </w:r>
            <w:r w:rsidR="00EA3C5E">
              <w:rPr>
                <w:rFonts w:ascii="Calibri" w:hAnsi="Calibri" w:cs="Calibri"/>
                <w:color w:val="273239"/>
                <w:spacing w:val="2"/>
                <w:sz w:val="28"/>
                <w:szCs w:val="28"/>
              </w:rPr>
              <w:t>it branch [developer1]</w:t>
            </w:r>
          </w:p>
        </w:tc>
        <w:tc>
          <w:tcPr>
            <w:tcW w:w="1746" w:type="dxa"/>
          </w:tcPr>
          <w:p w14:paraId="179D8283" w14:textId="77777777" w:rsidR="00516CCA" w:rsidRPr="006E7AC0" w:rsidRDefault="00516CCA"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10A488DA" w14:textId="0472663D" w:rsidR="00516CCA" w:rsidRDefault="00EA3C5E" w:rsidP="00B37A2A">
            <w:pPr>
              <w:jc w:val="both"/>
              <w:rPr>
                <w:noProof/>
              </w:rPr>
            </w:pPr>
            <w:r>
              <w:rPr>
                <w:noProof/>
              </w:rPr>
              <w:drawing>
                <wp:inline distT="0" distB="0" distL="0" distR="0" wp14:anchorId="33C8EA48" wp14:editId="0CF1A9AC">
                  <wp:extent cx="3562350" cy="1176419"/>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00" t="68143" r="47600" b="10887"/>
                          <a:stretch/>
                        </pic:blipFill>
                        <pic:spPr bwMode="auto">
                          <a:xfrm>
                            <a:off x="0" y="0"/>
                            <a:ext cx="3582845" cy="1183187"/>
                          </a:xfrm>
                          <a:prstGeom prst="rect">
                            <a:avLst/>
                          </a:prstGeom>
                          <a:ln>
                            <a:noFill/>
                          </a:ln>
                          <a:extLst>
                            <a:ext uri="{53640926-AAD7-44D8-BBD7-CCE9431645EC}">
                              <a14:shadowObscured xmlns:a14="http://schemas.microsoft.com/office/drawing/2010/main"/>
                            </a:ext>
                          </a:extLst>
                        </pic:spPr>
                      </pic:pic>
                    </a:graphicData>
                  </a:graphic>
                </wp:inline>
              </w:drawing>
            </w:r>
          </w:p>
        </w:tc>
      </w:tr>
      <w:tr w:rsidR="00516CCA" w:rsidRPr="00B37A2A" w14:paraId="47C362BC" w14:textId="77777777" w:rsidTr="008E42C4">
        <w:trPr>
          <w:jc w:val="center"/>
        </w:trPr>
        <w:tc>
          <w:tcPr>
            <w:tcW w:w="569" w:type="dxa"/>
          </w:tcPr>
          <w:p w14:paraId="022EDD13" w14:textId="209261F5" w:rsidR="00516CCA"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19</w:t>
            </w:r>
          </w:p>
        </w:tc>
        <w:tc>
          <w:tcPr>
            <w:tcW w:w="2666" w:type="dxa"/>
          </w:tcPr>
          <w:p w14:paraId="5AE3D3E1" w14:textId="305CDCCD" w:rsidR="00516CCA" w:rsidRPr="008E42C4" w:rsidRDefault="002C447C"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w:t>
            </w:r>
            <w:r w:rsidR="00EA3C5E">
              <w:rPr>
                <w:rFonts w:ascii="Calibri" w:hAnsi="Calibri" w:cs="Calibri"/>
                <w:color w:val="273239"/>
                <w:spacing w:val="2"/>
                <w:sz w:val="28"/>
                <w:szCs w:val="28"/>
              </w:rPr>
              <w:t>it checkout [developer1]</w:t>
            </w:r>
          </w:p>
        </w:tc>
        <w:tc>
          <w:tcPr>
            <w:tcW w:w="1746" w:type="dxa"/>
          </w:tcPr>
          <w:p w14:paraId="71443E7F" w14:textId="77777777" w:rsidR="00516CCA" w:rsidRPr="006E7AC0" w:rsidRDefault="00516CCA"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070538C6" w14:textId="77777777" w:rsidR="00516CCA" w:rsidRDefault="00EA3C5E" w:rsidP="00B37A2A">
            <w:pPr>
              <w:jc w:val="both"/>
              <w:rPr>
                <w:noProof/>
              </w:rPr>
            </w:pPr>
            <w:r>
              <w:rPr>
                <w:noProof/>
              </w:rPr>
              <w:drawing>
                <wp:inline distT="0" distB="0" distL="0" distR="0" wp14:anchorId="5579A994" wp14:editId="0D1CF258">
                  <wp:extent cx="3500126" cy="38818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218" t="45728" r="46919" b="47000"/>
                          <a:stretch/>
                        </pic:blipFill>
                        <pic:spPr bwMode="auto">
                          <a:xfrm>
                            <a:off x="0" y="0"/>
                            <a:ext cx="3557095" cy="394507"/>
                          </a:xfrm>
                          <a:prstGeom prst="rect">
                            <a:avLst/>
                          </a:prstGeom>
                          <a:ln>
                            <a:noFill/>
                          </a:ln>
                          <a:extLst>
                            <a:ext uri="{53640926-AAD7-44D8-BBD7-CCE9431645EC}">
                              <a14:shadowObscured xmlns:a14="http://schemas.microsoft.com/office/drawing/2010/main"/>
                            </a:ext>
                          </a:extLst>
                        </pic:spPr>
                      </pic:pic>
                    </a:graphicData>
                  </a:graphic>
                </wp:inline>
              </w:drawing>
            </w:r>
          </w:p>
          <w:p w14:paraId="621E8439" w14:textId="45B0FF80" w:rsidR="00EA3C5E" w:rsidRDefault="00EA3C5E" w:rsidP="00B37A2A">
            <w:pPr>
              <w:jc w:val="both"/>
              <w:rPr>
                <w:noProof/>
              </w:rPr>
            </w:pPr>
            <w:r>
              <w:rPr>
                <w:noProof/>
              </w:rPr>
              <w:drawing>
                <wp:inline distT="0" distB="0" distL="0" distR="0" wp14:anchorId="3246A592" wp14:editId="02232BD9">
                  <wp:extent cx="3500120" cy="620546"/>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724" t="79791" r="52780" b="10592"/>
                          <a:stretch/>
                        </pic:blipFill>
                        <pic:spPr bwMode="auto">
                          <a:xfrm>
                            <a:off x="0" y="0"/>
                            <a:ext cx="3566952" cy="632395"/>
                          </a:xfrm>
                          <a:prstGeom prst="rect">
                            <a:avLst/>
                          </a:prstGeom>
                          <a:ln>
                            <a:noFill/>
                          </a:ln>
                          <a:extLst>
                            <a:ext uri="{53640926-AAD7-44D8-BBD7-CCE9431645EC}">
                              <a14:shadowObscured xmlns:a14="http://schemas.microsoft.com/office/drawing/2010/main"/>
                            </a:ext>
                          </a:extLst>
                        </pic:spPr>
                      </pic:pic>
                    </a:graphicData>
                  </a:graphic>
                </wp:inline>
              </w:drawing>
            </w:r>
          </w:p>
        </w:tc>
      </w:tr>
      <w:tr w:rsidR="00516CCA" w:rsidRPr="00B37A2A" w14:paraId="64C7AA01" w14:textId="77777777" w:rsidTr="008E42C4">
        <w:trPr>
          <w:jc w:val="center"/>
        </w:trPr>
        <w:tc>
          <w:tcPr>
            <w:tcW w:w="569" w:type="dxa"/>
          </w:tcPr>
          <w:p w14:paraId="75BB1F41" w14:textId="58288B06" w:rsidR="00516CCA"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20</w:t>
            </w:r>
          </w:p>
        </w:tc>
        <w:tc>
          <w:tcPr>
            <w:tcW w:w="2666" w:type="dxa"/>
          </w:tcPr>
          <w:p w14:paraId="26AAF474" w14:textId="5A87D757" w:rsidR="00516CCA" w:rsidRPr="008E42C4" w:rsidRDefault="002C447C"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git merge [developer1]</w:t>
            </w:r>
          </w:p>
        </w:tc>
        <w:tc>
          <w:tcPr>
            <w:tcW w:w="1746" w:type="dxa"/>
          </w:tcPr>
          <w:p w14:paraId="0770D917" w14:textId="77777777" w:rsidR="00516CCA" w:rsidRPr="006E7AC0" w:rsidRDefault="00516CCA"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34436CBF" w14:textId="77777777" w:rsidR="00516CCA" w:rsidRDefault="002C447C" w:rsidP="00B37A2A">
            <w:pPr>
              <w:jc w:val="both"/>
              <w:rPr>
                <w:noProof/>
              </w:rPr>
            </w:pPr>
            <w:r>
              <w:rPr>
                <w:noProof/>
              </w:rPr>
              <w:drawing>
                <wp:inline distT="0" distB="0" distL="0" distR="0" wp14:anchorId="1D2475DE" wp14:editId="420C7B2E">
                  <wp:extent cx="3873260" cy="157340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34" t="66396" r="49189" b="8258"/>
                          <a:stretch/>
                        </pic:blipFill>
                        <pic:spPr bwMode="auto">
                          <a:xfrm>
                            <a:off x="0" y="0"/>
                            <a:ext cx="3911109" cy="1588784"/>
                          </a:xfrm>
                          <a:prstGeom prst="rect">
                            <a:avLst/>
                          </a:prstGeom>
                          <a:ln>
                            <a:noFill/>
                          </a:ln>
                          <a:extLst>
                            <a:ext uri="{53640926-AAD7-44D8-BBD7-CCE9431645EC}">
                              <a14:shadowObscured xmlns:a14="http://schemas.microsoft.com/office/drawing/2010/main"/>
                            </a:ext>
                          </a:extLst>
                        </pic:spPr>
                      </pic:pic>
                    </a:graphicData>
                  </a:graphic>
                </wp:inline>
              </w:drawing>
            </w:r>
          </w:p>
          <w:p w14:paraId="142CE389" w14:textId="77777777" w:rsidR="002C447C" w:rsidRDefault="002C447C" w:rsidP="00B37A2A">
            <w:pPr>
              <w:jc w:val="both"/>
              <w:rPr>
                <w:noProof/>
              </w:rPr>
            </w:pPr>
            <w:r>
              <w:rPr>
                <w:noProof/>
              </w:rPr>
              <w:lastRenderedPageBreak/>
              <w:drawing>
                <wp:inline distT="0" distB="0" distL="0" distR="0" wp14:anchorId="4DBDC1D1" wp14:editId="043397D2">
                  <wp:extent cx="3872865" cy="392323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703" t="24753" r="46124" b="8263"/>
                          <a:stretch/>
                        </pic:blipFill>
                        <pic:spPr bwMode="auto">
                          <a:xfrm>
                            <a:off x="0" y="0"/>
                            <a:ext cx="3885982" cy="3936519"/>
                          </a:xfrm>
                          <a:prstGeom prst="rect">
                            <a:avLst/>
                          </a:prstGeom>
                          <a:ln>
                            <a:noFill/>
                          </a:ln>
                          <a:extLst>
                            <a:ext uri="{53640926-AAD7-44D8-BBD7-CCE9431645EC}">
                              <a14:shadowObscured xmlns:a14="http://schemas.microsoft.com/office/drawing/2010/main"/>
                            </a:ext>
                          </a:extLst>
                        </pic:spPr>
                      </pic:pic>
                    </a:graphicData>
                  </a:graphic>
                </wp:inline>
              </w:drawing>
            </w:r>
          </w:p>
          <w:p w14:paraId="0F44FDC2" w14:textId="38AD9902" w:rsidR="002C447C" w:rsidRDefault="002C447C" w:rsidP="00B37A2A">
            <w:pPr>
              <w:jc w:val="both"/>
              <w:rPr>
                <w:noProof/>
              </w:rPr>
            </w:pPr>
            <w:r>
              <w:rPr>
                <w:noProof/>
              </w:rPr>
              <w:drawing>
                <wp:inline distT="0" distB="0" distL="0" distR="0" wp14:anchorId="76D3AA41" wp14:editId="48F83007">
                  <wp:extent cx="5168650" cy="1630393"/>
                  <wp:effectExtent l="19050" t="19050" r="1333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84" t="22714" r="5258" b="25736"/>
                          <a:stretch/>
                        </pic:blipFill>
                        <pic:spPr bwMode="auto">
                          <a:xfrm>
                            <a:off x="0" y="0"/>
                            <a:ext cx="5175975" cy="16327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516CCA" w:rsidRPr="00B37A2A" w14:paraId="14ECCC32" w14:textId="77777777" w:rsidTr="008E42C4">
        <w:trPr>
          <w:jc w:val="center"/>
        </w:trPr>
        <w:tc>
          <w:tcPr>
            <w:tcW w:w="569" w:type="dxa"/>
          </w:tcPr>
          <w:p w14:paraId="122E6784" w14:textId="55C3EBB1" w:rsidR="00516CCA"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21</w:t>
            </w:r>
          </w:p>
        </w:tc>
        <w:tc>
          <w:tcPr>
            <w:tcW w:w="2666" w:type="dxa"/>
          </w:tcPr>
          <w:p w14:paraId="1945F26C" w14:textId="49B61FF6" w:rsidR="00516CCA" w:rsidRPr="008E42C4" w:rsidRDefault="00516E68"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git logs</w:t>
            </w:r>
          </w:p>
        </w:tc>
        <w:tc>
          <w:tcPr>
            <w:tcW w:w="1746" w:type="dxa"/>
          </w:tcPr>
          <w:p w14:paraId="2B71C6F1" w14:textId="77777777" w:rsidR="00516CCA" w:rsidRPr="006E7AC0" w:rsidRDefault="00516CCA"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46E9DDBF" w14:textId="5B0B6D6F" w:rsidR="00516CCA" w:rsidRDefault="00516E68" w:rsidP="00B37A2A">
            <w:pPr>
              <w:jc w:val="both"/>
              <w:rPr>
                <w:noProof/>
              </w:rPr>
            </w:pPr>
            <w:r>
              <w:rPr>
                <w:noProof/>
              </w:rPr>
              <w:drawing>
                <wp:inline distT="0" distB="0" distL="0" distR="0" wp14:anchorId="607229D7" wp14:editId="4950F8F2">
                  <wp:extent cx="4848045" cy="14675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396" t="65813" r="36439" b="8253"/>
                          <a:stretch/>
                        </pic:blipFill>
                        <pic:spPr bwMode="auto">
                          <a:xfrm>
                            <a:off x="0" y="0"/>
                            <a:ext cx="4888697" cy="1479843"/>
                          </a:xfrm>
                          <a:prstGeom prst="rect">
                            <a:avLst/>
                          </a:prstGeom>
                          <a:ln>
                            <a:noFill/>
                          </a:ln>
                          <a:extLst>
                            <a:ext uri="{53640926-AAD7-44D8-BBD7-CCE9431645EC}">
                              <a14:shadowObscured xmlns:a14="http://schemas.microsoft.com/office/drawing/2010/main"/>
                            </a:ext>
                          </a:extLst>
                        </pic:spPr>
                      </pic:pic>
                    </a:graphicData>
                  </a:graphic>
                </wp:inline>
              </w:drawing>
            </w:r>
          </w:p>
        </w:tc>
      </w:tr>
      <w:tr w:rsidR="00516E68" w:rsidRPr="00B37A2A" w14:paraId="1D33B638" w14:textId="77777777" w:rsidTr="008E42C4">
        <w:trPr>
          <w:jc w:val="center"/>
        </w:trPr>
        <w:tc>
          <w:tcPr>
            <w:tcW w:w="569" w:type="dxa"/>
          </w:tcPr>
          <w:p w14:paraId="6B055167" w14:textId="24E0AC7D" w:rsidR="00516E6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22</w:t>
            </w:r>
          </w:p>
        </w:tc>
        <w:tc>
          <w:tcPr>
            <w:tcW w:w="2666" w:type="dxa"/>
          </w:tcPr>
          <w:p w14:paraId="4610BCB3" w14:textId="733F70FE" w:rsidR="00516E68" w:rsidRDefault="00516E68"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git log -p</w:t>
            </w:r>
          </w:p>
        </w:tc>
        <w:tc>
          <w:tcPr>
            <w:tcW w:w="1746" w:type="dxa"/>
          </w:tcPr>
          <w:p w14:paraId="0B24089B" w14:textId="6027FC54" w:rsidR="00516E68" w:rsidRPr="006E7AC0" w:rsidRDefault="00516E68" w:rsidP="006E7AC0">
            <w:pPr>
              <w:pStyle w:val="HTMLPreformatted"/>
              <w:spacing w:after="150"/>
              <w:jc w:val="both"/>
              <w:textAlignment w:val="baseline"/>
              <w:rPr>
                <w:rFonts w:ascii="Calibri" w:hAnsi="Calibri" w:cs="Calibri"/>
                <w:color w:val="273239"/>
                <w:spacing w:val="2"/>
                <w:sz w:val="28"/>
                <w:szCs w:val="28"/>
              </w:rPr>
            </w:pPr>
            <w:r w:rsidRPr="00516E68">
              <w:rPr>
                <w:rFonts w:ascii="Calibri" w:hAnsi="Calibri" w:cs="Calibri"/>
                <w:color w:val="273239"/>
                <w:spacing w:val="2"/>
                <w:sz w:val="28"/>
                <w:szCs w:val="28"/>
              </w:rPr>
              <w:t>Git log helps you see the past commits which helps to see who did what in Git and the repository.</w:t>
            </w:r>
          </w:p>
        </w:tc>
        <w:tc>
          <w:tcPr>
            <w:tcW w:w="8514" w:type="dxa"/>
          </w:tcPr>
          <w:p w14:paraId="006AD32B" w14:textId="4D39146F" w:rsidR="00516E68" w:rsidRDefault="00516E68" w:rsidP="00516E68">
            <w:pPr>
              <w:pStyle w:val="HTMLPreformatted"/>
              <w:spacing w:after="150"/>
              <w:jc w:val="both"/>
              <w:textAlignment w:val="baseline"/>
              <w:rPr>
                <w:noProof/>
              </w:rPr>
            </w:pPr>
            <w:r w:rsidRPr="00516E68">
              <w:rPr>
                <w:rFonts w:ascii="Calibri" w:hAnsi="Calibri" w:cs="Calibri"/>
                <w:color w:val="273239"/>
                <w:spacing w:val="2"/>
                <w:sz w:val="28"/>
                <w:szCs w:val="28"/>
              </w:rPr>
              <w:t>[Screenshot not available]</w:t>
            </w:r>
          </w:p>
        </w:tc>
      </w:tr>
      <w:tr w:rsidR="00516E68" w:rsidRPr="00B37A2A" w14:paraId="1C1E3258" w14:textId="77777777" w:rsidTr="008E42C4">
        <w:trPr>
          <w:jc w:val="center"/>
        </w:trPr>
        <w:tc>
          <w:tcPr>
            <w:tcW w:w="569" w:type="dxa"/>
          </w:tcPr>
          <w:p w14:paraId="117FBCF5" w14:textId="498FBE45" w:rsidR="00516E6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23</w:t>
            </w:r>
          </w:p>
        </w:tc>
        <w:tc>
          <w:tcPr>
            <w:tcW w:w="2666" w:type="dxa"/>
          </w:tcPr>
          <w:p w14:paraId="6C80BBDF" w14:textId="393DE879" w:rsidR="00516E68" w:rsidRDefault="00686EC0"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w:t>
            </w:r>
            <w:r w:rsidR="00516E68">
              <w:rPr>
                <w:rFonts w:ascii="Calibri" w:hAnsi="Calibri" w:cs="Calibri"/>
                <w:color w:val="273239"/>
                <w:spacing w:val="2"/>
                <w:sz w:val="28"/>
                <w:szCs w:val="28"/>
              </w:rPr>
              <w:t xml:space="preserve">it branch </w:t>
            </w:r>
            <w:r w:rsidR="001E7EE9">
              <w:rPr>
                <w:rFonts w:ascii="Calibri" w:hAnsi="Calibri" w:cs="Calibri"/>
                <w:color w:val="273239"/>
                <w:spacing w:val="2"/>
                <w:sz w:val="28"/>
                <w:szCs w:val="28"/>
              </w:rPr>
              <w:t>[</w:t>
            </w:r>
            <w:r w:rsidR="00516E68">
              <w:rPr>
                <w:rFonts w:ascii="Calibri" w:hAnsi="Calibri" w:cs="Calibri"/>
                <w:color w:val="273239"/>
                <w:spacing w:val="2"/>
                <w:sz w:val="28"/>
                <w:szCs w:val="28"/>
              </w:rPr>
              <w:t>-d developer1</w:t>
            </w:r>
            <w:r w:rsidR="001E7EE9">
              <w:rPr>
                <w:rFonts w:ascii="Calibri" w:hAnsi="Calibri" w:cs="Calibri"/>
                <w:color w:val="273239"/>
                <w:spacing w:val="2"/>
                <w:sz w:val="28"/>
                <w:szCs w:val="28"/>
              </w:rPr>
              <w:t>]</w:t>
            </w:r>
          </w:p>
        </w:tc>
        <w:tc>
          <w:tcPr>
            <w:tcW w:w="1746" w:type="dxa"/>
          </w:tcPr>
          <w:p w14:paraId="21B4550C" w14:textId="77777777" w:rsidR="00516E68" w:rsidRPr="006E7AC0" w:rsidRDefault="00516E68"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1E2F6ABA" w14:textId="522C1B1C" w:rsidR="00516E68" w:rsidRDefault="001E7EE9" w:rsidP="00B37A2A">
            <w:pPr>
              <w:jc w:val="both"/>
              <w:rPr>
                <w:noProof/>
              </w:rPr>
            </w:pPr>
            <w:r>
              <w:rPr>
                <w:noProof/>
              </w:rPr>
              <w:drawing>
                <wp:inline distT="0" distB="0" distL="0" distR="0" wp14:anchorId="0118E475" wp14:editId="3B907720">
                  <wp:extent cx="4381347" cy="169817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469" t="67750" r="46305" b="6585"/>
                          <a:stretch/>
                        </pic:blipFill>
                        <pic:spPr bwMode="auto">
                          <a:xfrm>
                            <a:off x="0" y="0"/>
                            <a:ext cx="4420747" cy="1713442"/>
                          </a:xfrm>
                          <a:prstGeom prst="rect">
                            <a:avLst/>
                          </a:prstGeom>
                          <a:ln>
                            <a:noFill/>
                          </a:ln>
                          <a:extLst>
                            <a:ext uri="{53640926-AAD7-44D8-BBD7-CCE9431645EC}">
                              <a14:shadowObscured xmlns:a14="http://schemas.microsoft.com/office/drawing/2010/main"/>
                            </a:ext>
                          </a:extLst>
                        </pic:spPr>
                      </pic:pic>
                    </a:graphicData>
                  </a:graphic>
                </wp:inline>
              </w:drawing>
            </w:r>
          </w:p>
        </w:tc>
      </w:tr>
      <w:tr w:rsidR="00516E68" w:rsidRPr="00B37A2A" w14:paraId="49B5B826" w14:textId="77777777" w:rsidTr="008E42C4">
        <w:trPr>
          <w:jc w:val="center"/>
        </w:trPr>
        <w:tc>
          <w:tcPr>
            <w:tcW w:w="569" w:type="dxa"/>
          </w:tcPr>
          <w:p w14:paraId="3F4A7D3D" w14:textId="09C3D297" w:rsidR="00516E68" w:rsidRPr="006E7AC0" w:rsidRDefault="00D80460" w:rsidP="006E7AC0">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lastRenderedPageBreak/>
              <w:t>24</w:t>
            </w:r>
          </w:p>
        </w:tc>
        <w:tc>
          <w:tcPr>
            <w:tcW w:w="2666" w:type="dxa"/>
          </w:tcPr>
          <w:p w14:paraId="27B37071" w14:textId="4A47552A" w:rsidR="00516E68" w:rsidRDefault="00686EC0" w:rsidP="001E6075">
            <w:pPr>
              <w:pStyle w:val="HTMLPreformatted"/>
              <w:spacing w:after="150"/>
              <w:jc w:val="both"/>
              <w:textAlignment w:val="baseline"/>
              <w:rPr>
                <w:rFonts w:ascii="Calibri" w:hAnsi="Calibri" w:cs="Calibri"/>
                <w:color w:val="273239"/>
                <w:spacing w:val="2"/>
                <w:sz w:val="28"/>
                <w:szCs w:val="28"/>
              </w:rPr>
            </w:pPr>
            <w:r>
              <w:rPr>
                <w:rFonts w:ascii="Calibri" w:hAnsi="Calibri" w:cs="Calibri"/>
                <w:color w:val="273239"/>
                <w:spacing w:val="2"/>
                <w:sz w:val="28"/>
                <w:szCs w:val="28"/>
              </w:rPr>
              <w:t>g</w:t>
            </w:r>
            <w:r w:rsidR="008E0754">
              <w:rPr>
                <w:rFonts w:ascii="Calibri" w:hAnsi="Calibri" w:cs="Calibri"/>
                <w:color w:val="273239"/>
                <w:spacing w:val="2"/>
                <w:sz w:val="28"/>
                <w:szCs w:val="28"/>
              </w:rPr>
              <w:t>it clone [</w:t>
            </w:r>
            <w:r w:rsidR="008E0754" w:rsidRPr="008E0754">
              <w:rPr>
                <w:rFonts w:ascii="Calibri" w:hAnsi="Calibri" w:cs="Calibri"/>
                <w:color w:val="273239"/>
                <w:spacing w:val="2"/>
                <w:sz w:val="28"/>
                <w:szCs w:val="28"/>
              </w:rPr>
              <w:t>https://github.com/PravinSathe2/gittest1.git</w:t>
            </w:r>
            <w:r w:rsidR="008E0754">
              <w:rPr>
                <w:rFonts w:ascii="Calibri" w:hAnsi="Calibri" w:cs="Calibri"/>
                <w:color w:val="273239"/>
                <w:spacing w:val="2"/>
                <w:sz w:val="28"/>
                <w:szCs w:val="28"/>
              </w:rPr>
              <w:t>]</w:t>
            </w:r>
          </w:p>
        </w:tc>
        <w:tc>
          <w:tcPr>
            <w:tcW w:w="1746" w:type="dxa"/>
          </w:tcPr>
          <w:p w14:paraId="29ED6C61" w14:textId="77777777" w:rsidR="00516E68" w:rsidRPr="006E7AC0" w:rsidRDefault="00516E68" w:rsidP="006E7AC0">
            <w:pPr>
              <w:pStyle w:val="HTMLPreformatted"/>
              <w:spacing w:after="150"/>
              <w:jc w:val="both"/>
              <w:textAlignment w:val="baseline"/>
              <w:rPr>
                <w:rFonts w:ascii="Calibri" w:hAnsi="Calibri" w:cs="Calibri"/>
                <w:color w:val="273239"/>
                <w:spacing w:val="2"/>
                <w:sz w:val="28"/>
                <w:szCs w:val="28"/>
              </w:rPr>
            </w:pPr>
          </w:p>
        </w:tc>
        <w:tc>
          <w:tcPr>
            <w:tcW w:w="8514" w:type="dxa"/>
          </w:tcPr>
          <w:p w14:paraId="14638A1A" w14:textId="2A315D91" w:rsidR="00516E68" w:rsidRDefault="008E0754" w:rsidP="00B37A2A">
            <w:pPr>
              <w:jc w:val="both"/>
              <w:rPr>
                <w:noProof/>
              </w:rPr>
            </w:pPr>
            <w:r>
              <w:rPr>
                <w:noProof/>
              </w:rPr>
              <w:drawing>
                <wp:inline distT="0" distB="0" distL="0" distR="0" wp14:anchorId="42DF5A85" wp14:editId="11744701">
                  <wp:extent cx="5131080" cy="2149433"/>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821" t="26069" r="37545" b="35457"/>
                          <a:stretch/>
                        </pic:blipFill>
                        <pic:spPr bwMode="auto">
                          <a:xfrm>
                            <a:off x="0" y="0"/>
                            <a:ext cx="5162127" cy="21624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D722B0" w14:textId="77777777" w:rsidR="00CB67A8" w:rsidRPr="00B37A2A" w:rsidRDefault="00CB67A8" w:rsidP="00B37A2A">
      <w:pPr>
        <w:jc w:val="both"/>
        <w:rPr>
          <w:rFonts w:ascii="Calibri" w:hAnsi="Calibri" w:cs="Calibri"/>
        </w:rPr>
      </w:pPr>
    </w:p>
    <w:p w14:paraId="3E146650" w14:textId="77777777" w:rsidR="00CB67A8" w:rsidRPr="00B37A2A" w:rsidRDefault="00CB67A8" w:rsidP="00B37A2A">
      <w:pPr>
        <w:jc w:val="both"/>
        <w:rPr>
          <w:rFonts w:ascii="Calibri" w:hAnsi="Calibri" w:cs="Calibri"/>
        </w:rPr>
      </w:pPr>
    </w:p>
    <w:p w14:paraId="7DE5E3C8" w14:textId="67422F08" w:rsidR="00CB67A8" w:rsidRPr="00BA70AB" w:rsidRDefault="00BA70AB" w:rsidP="00BA70AB">
      <w:pPr>
        <w:widowControl/>
        <w:shd w:val="clear" w:color="auto" w:fill="FFFFFF"/>
        <w:autoSpaceDE/>
        <w:autoSpaceDN/>
        <w:spacing w:before="0" w:line="240" w:lineRule="auto"/>
        <w:jc w:val="both"/>
        <w:rPr>
          <w:rFonts w:ascii="Calibri" w:eastAsia="Times New Roman" w:hAnsi="Calibri" w:cs="Calibri"/>
          <w:b/>
          <w:bCs/>
          <w:color w:val="FF0000"/>
          <w:sz w:val="36"/>
          <w:szCs w:val="36"/>
          <w:u w:val="single"/>
          <w:lang w:bidi="hi-IN"/>
        </w:rPr>
      </w:pPr>
      <w:r w:rsidRPr="00B37A2A">
        <w:rPr>
          <w:rFonts w:ascii="Calibri" w:eastAsia="Times New Roman" w:hAnsi="Calibri" w:cs="Calibri"/>
          <w:b/>
          <w:bCs/>
          <w:color w:val="FF0000"/>
          <w:sz w:val="36"/>
          <w:szCs w:val="36"/>
          <w:u w:val="single"/>
          <w:lang w:bidi="hi-IN"/>
        </w:rPr>
        <w:t>Task-</w:t>
      </w:r>
      <w:r>
        <w:rPr>
          <w:rFonts w:ascii="Calibri" w:eastAsia="Times New Roman" w:hAnsi="Calibri" w:cs="Calibri"/>
          <w:b/>
          <w:bCs/>
          <w:color w:val="FF0000"/>
          <w:sz w:val="36"/>
          <w:szCs w:val="36"/>
          <w:u w:val="single"/>
          <w:lang w:bidi="hi-IN"/>
        </w:rPr>
        <w:t>2</w:t>
      </w:r>
      <w:r w:rsidRPr="00B37A2A">
        <w:rPr>
          <w:rFonts w:ascii="Calibri" w:eastAsia="Times New Roman" w:hAnsi="Calibri" w:cs="Calibri"/>
          <w:b/>
          <w:bCs/>
          <w:color w:val="FF0000"/>
          <w:sz w:val="36"/>
          <w:szCs w:val="36"/>
          <w:u w:val="single"/>
          <w:lang w:bidi="hi-IN"/>
        </w:rPr>
        <w:t>: Git Commands with Example</w:t>
      </w:r>
    </w:p>
    <w:p w14:paraId="0B287295" w14:textId="22BD7A80" w:rsidR="00BA70AB" w:rsidRPr="00BA70AB" w:rsidRDefault="00BA70AB" w:rsidP="00BA70AB">
      <w:pPr>
        <w:pStyle w:val="HTMLPreformatted"/>
        <w:spacing w:after="150"/>
        <w:jc w:val="both"/>
        <w:textAlignment w:val="baseline"/>
        <w:rPr>
          <w:rFonts w:ascii="Calibri" w:hAnsi="Calibri" w:cs="Calibri"/>
          <w:color w:val="00B0F0"/>
          <w:spacing w:val="2"/>
          <w:sz w:val="32"/>
          <w:szCs w:val="32"/>
        </w:rPr>
      </w:pPr>
      <w:r w:rsidRPr="00BA70AB">
        <w:rPr>
          <w:rFonts w:ascii="Calibri" w:hAnsi="Calibri" w:cs="Calibri"/>
          <w:color w:val="00B0F0"/>
          <w:spacing w:val="2"/>
          <w:sz w:val="32"/>
          <w:szCs w:val="32"/>
        </w:rPr>
        <w:t xml:space="preserve">Consider that your want to start an open-source project in your organization. Perform all the standard operation to create a repository with minimal </w:t>
      </w:r>
      <w:r w:rsidRPr="00BA70AB">
        <w:rPr>
          <w:rFonts w:ascii="Calibri" w:hAnsi="Calibri" w:cs="Calibri"/>
          <w:color w:val="00B0F0"/>
          <w:spacing w:val="2"/>
          <w:sz w:val="32"/>
          <w:szCs w:val="32"/>
        </w:rPr>
        <w:t>permission</w:t>
      </w:r>
      <w:r w:rsidRPr="00BA70AB">
        <w:rPr>
          <w:rFonts w:ascii="Calibri" w:hAnsi="Calibri" w:cs="Calibri"/>
          <w:color w:val="00B0F0"/>
          <w:spacing w:val="2"/>
          <w:sz w:val="32"/>
          <w:szCs w:val="32"/>
        </w:rPr>
        <w:t xml:space="preserve"> for all the users. It should contain.</w:t>
      </w:r>
    </w:p>
    <w:p w14:paraId="29C06372" w14:textId="77777777" w:rsidR="00BA70AB" w:rsidRPr="00BA70AB" w:rsidRDefault="00BA70AB" w:rsidP="00BA70AB">
      <w:pPr>
        <w:pStyle w:val="HTMLPreformatted"/>
        <w:numPr>
          <w:ilvl w:val="0"/>
          <w:numId w:val="11"/>
        </w:numPr>
        <w:spacing w:after="150"/>
        <w:jc w:val="both"/>
        <w:textAlignment w:val="baseline"/>
        <w:rPr>
          <w:rFonts w:ascii="Calibri" w:hAnsi="Calibri" w:cs="Calibri"/>
          <w:color w:val="00B0F0"/>
          <w:spacing w:val="2"/>
          <w:sz w:val="32"/>
          <w:szCs w:val="32"/>
        </w:rPr>
      </w:pPr>
      <w:r w:rsidRPr="00BA70AB">
        <w:rPr>
          <w:rFonts w:ascii="Calibri" w:hAnsi="Calibri" w:cs="Calibri"/>
          <w:color w:val="00B0F0"/>
          <w:spacing w:val="2"/>
          <w:sz w:val="32"/>
          <w:szCs w:val="32"/>
        </w:rPr>
        <w:t>Proper open source structure</w:t>
      </w:r>
    </w:p>
    <w:p w14:paraId="54B3D16C" w14:textId="77777777" w:rsidR="00BA70AB" w:rsidRPr="00BA70AB" w:rsidRDefault="00BA70AB" w:rsidP="00BA70AB">
      <w:pPr>
        <w:pStyle w:val="HTMLPreformatted"/>
        <w:numPr>
          <w:ilvl w:val="0"/>
          <w:numId w:val="11"/>
        </w:numPr>
        <w:spacing w:after="150"/>
        <w:jc w:val="both"/>
        <w:textAlignment w:val="baseline"/>
        <w:rPr>
          <w:rFonts w:ascii="Calibri" w:hAnsi="Calibri" w:cs="Calibri"/>
          <w:color w:val="00B0F0"/>
          <w:spacing w:val="2"/>
          <w:sz w:val="32"/>
          <w:szCs w:val="32"/>
        </w:rPr>
      </w:pPr>
      <w:r w:rsidRPr="00BA70AB">
        <w:rPr>
          <w:rFonts w:ascii="Calibri" w:hAnsi="Calibri" w:cs="Calibri"/>
          <w:color w:val="00B0F0"/>
          <w:spacing w:val="2"/>
          <w:sz w:val="32"/>
          <w:szCs w:val="32"/>
        </w:rPr>
        <w:t>Proper Readme</w:t>
      </w:r>
    </w:p>
    <w:p w14:paraId="1176013E" w14:textId="77777777" w:rsidR="00BA70AB" w:rsidRPr="00BA70AB" w:rsidRDefault="00BA70AB" w:rsidP="00BA70AB">
      <w:pPr>
        <w:pStyle w:val="HTMLPreformatted"/>
        <w:numPr>
          <w:ilvl w:val="0"/>
          <w:numId w:val="11"/>
        </w:numPr>
        <w:spacing w:after="150"/>
        <w:jc w:val="both"/>
        <w:textAlignment w:val="baseline"/>
        <w:rPr>
          <w:rFonts w:ascii="Calibri" w:hAnsi="Calibri" w:cs="Calibri"/>
          <w:color w:val="00B0F0"/>
          <w:spacing w:val="2"/>
          <w:sz w:val="32"/>
          <w:szCs w:val="32"/>
        </w:rPr>
      </w:pPr>
      <w:r w:rsidRPr="00BA70AB">
        <w:rPr>
          <w:rFonts w:ascii="Calibri" w:hAnsi="Calibri" w:cs="Calibri"/>
          <w:color w:val="00B0F0"/>
          <w:spacing w:val="2"/>
          <w:sz w:val="32"/>
          <w:szCs w:val="32"/>
        </w:rPr>
        <w:t>Add 2 collaborator</w:t>
      </w:r>
    </w:p>
    <w:p w14:paraId="771A554D" w14:textId="77777777" w:rsidR="00BA70AB" w:rsidRPr="00BA70AB" w:rsidRDefault="00BA70AB" w:rsidP="00BA70AB">
      <w:pPr>
        <w:pStyle w:val="HTMLPreformatted"/>
        <w:numPr>
          <w:ilvl w:val="0"/>
          <w:numId w:val="11"/>
        </w:numPr>
        <w:spacing w:after="150"/>
        <w:jc w:val="both"/>
        <w:textAlignment w:val="baseline"/>
        <w:rPr>
          <w:rFonts w:ascii="Calibri" w:hAnsi="Calibri" w:cs="Calibri"/>
          <w:color w:val="00B0F0"/>
          <w:spacing w:val="2"/>
          <w:sz w:val="32"/>
          <w:szCs w:val="32"/>
        </w:rPr>
      </w:pPr>
      <w:r w:rsidRPr="00BA70AB">
        <w:rPr>
          <w:rFonts w:ascii="Calibri" w:hAnsi="Calibri" w:cs="Calibri"/>
          <w:color w:val="00B0F0"/>
          <w:spacing w:val="2"/>
          <w:sz w:val="32"/>
          <w:szCs w:val="32"/>
        </w:rPr>
        <w:t>Host GitHub Pages using settings (Designed to host your personal, organization, or project pages from a GitHub repository)</w:t>
      </w:r>
    </w:p>
    <w:p w14:paraId="32BB5292" w14:textId="77777777" w:rsidR="005B48F5" w:rsidRDefault="005B48F5" w:rsidP="00B37A2A">
      <w:pPr>
        <w:jc w:val="both"/>
        <w:rPr>
          <w:rFonts w:ascii="Calibri" w:hAnsi="Calibri" w:cs="Calibri"/>
        </w:rPr>
      </w:pPr>
    </w:p>
    <w:p w14:paraId="653BD37C" w14:textId="2BABC8DD" w:rsidR="00184B2D" w:rsidRDefault="00184B2D" w:rsidP="00B37A2A">
      <w:pPr>
        <w:jc w:val="both"/>
        <w:rPr>
          <w:rFonts w:ascii="Calibri" w:hAnsi="Calibri" w:cs="Calibri"/>
        </w:rPr>
      </w:pPr>
    </w:p>
    <w:p w14:paraId="78458466" w14:textId="1DF52D26" w:rsidR="00FC65CD" w:rsidRDefault="00FC65CD" w:rsidP="00B37A2A">
      <w:pPr>
        <w:jc w:val="both"/>
        <w:rPr>
          <w:rFonts w:ascii="Calibri" w:hAnsi="Calibri" w:cs="Calibri"/>
        </w:rPr>
      </w:pPr>
    </w:p>
    <w:p w14:paraId="61D1DA74" w14:textId="4AB67134" w:rsidR="00FC65CD" w:rsidRDefault="00FC65CD" w:rsidP="00B37A2A">
      <w:pPr>
        <w:jc w:val="both"/>
        <w:rPr>
          <w:rFonts w:ascii="Calibri" w:hAnsi="Calibri" w:cs="Calibri"/>
        </w:rPr>
      </w:pPr>
    </w:p>
    <w:p w14:paraId="5421A24B" w14:textId="295BFF40" w:rsidR="00FC65CD" w:rsidRDefault="00FC65CD" w:rsidP="00B37A2A">
      <w:pPr>
        <w:jc w:val="both"/>
        <w:rPr>
          <w:rFonts w:ascii="Calibri" w:hAnsi="Calibri" w:cs="Calibri"/>
        </w:rPr>
      </w:pPr>
    </w:p>
    <w:p w14:paraId="495BF239" w14:textId="6768427B" w:rsidR="00FC65CD" w:rsidRDefault="00FC65CD" w:rsidP="00B37A2A">
      <w:pPr>
        <w:jc w:val="both"/>
        <w:rPr>
          <w:rFonts w:ascii="Calibri" w:hAnsi="Calibri" w:cs="Calibri"/>
        </w:rPr>
      </w:pPr>
    </w:p>
    <w:p w14:paraId="25CB575B" w14:textId="04E2FC67" w:rsidR="00FC65CD" w:rsidRDefault="00FC65CD" w:rsidP="00B37A2A">
      <w:pPr>
        <w:jc w:val="both"/>
        <w:rPr>
          <w:rFonts w:ascii="Calibri" w:hAnsi="Calibri" w:cs="Calibri"/>
        </w:rPr>
      </w:pPr>
    </w:p>
    <w:p w14:paraId="12F9B3B1" w14:textId="5EA707C9" w:rsidR="00FC65CD" w:rsidRPr="00FC65CD" w:rsidRDefault="00FC65CD" w:rsidP="00FC65CD">
      <w:pPr>
        <w:pStyle w:val="HTMLPreformatted"/>
        <w:numPr>
          <w:ilvl w:val="0"/>
          <w:numId w:val="11"/>
        </w:numPr>
        <w:spacing w:after="150"/>
        <w:jc w:val="both"/>
        <w:textAlignment w:val="baseline"/>
        <w:rPr>
          <w:rFonts w:ascii="Calibri" w:hAnsi="Calibri" w:cs="Calibri"/>
          <w:b/>
          <w:bCs/>
          <w:color w:val="273239"/>
          <w:spacing w:val="2"/>
          <w:sz w:val="28"/>
          <w:szCs w:val="28"/>
        </w:rPr>
      </w:pPr>
      <w:r w:rsidRPr="00FC65CD">
        <w:rPr>
          <w:rFonts w:ascii="Calibri" w:hAnsi="Calibri" w:cs="Calibri"/>
          <w:b/>
          <w:bCs/>
          <w:color w:val="273239"/>
          <w:spacing w:val="2"/>
          <w:sz w:val="28"/>
          <w:szCs w:val="28"/>
        </w:rPr>
        <w:t>Add Collaborator:</w:t>
      </w:r>
    </w:p>
    <w:p w14:paraId="391ED080" w14:textId="77777777" w:rsidR="00184B2D" w:rsidRDefault="00D15DDC" w:rsidP="00B37A2A">
      <w:pPr>
        <w:jc w:val="both"/>
        <w:rPr>
          <w:rFonts w:ascii="Calibri" w:hAnsi="Calibri" w:cs="Calibri"/>
        </w:rPr>
      </w:pPr>
      <w:r>
        <w:rPr>
          <w:noProof/>
        </w:rPr>
        <mc:AlternateContent>
          <mc:Choice Requires="wpi">
            <w:drawing>
              <wp:anchor distT="0" distB="0" distL="114300" distR="114300" simplePos="0" relativeHeight="251670528" behindDoc="0" locked="0" layoutInCell="1" allowOverlap="1" wp14:anchorId="729D3EB6" wp14:editId="04EF1E76">
                <wp:simplePos x="0" y="0"/>
                <wp:positionH relativeFrom="column">
                  <wp:posOffset>411517</wp:posOffset>
                </wp:positionH>
                <wp:positionV relativeFrom="paragraph">
                  <wp:posOffset>1417900</wp:posOffset>
                </wp:positionV>
                <wp:extent cx="939960" cy="299520"/>
                <wp:effectExtent l="38100" t="38100" r="50800" b="43815"/>
                <wp:wrapNone/>
                <wp:docPr id="43" name="Ink 43"/>
                <wp:cNvGraphicFramePr/>
                <a:graphic xmlns:a="http://schemas.openxmlformats.org/drawingml/2006/main">
                  <a:graphicData uri="http://schemas.microsoft.com/office/word/2010/wordprocessingInk">
                    <w14:contentPart bwMode="auto" r:id="rId39">
                      <w14:nvContentPartPr>
                        <w14:cNvContentPartPr/>
                      </w14:nvContentPartPr>
                      <w14:xfrm>
                        <a:off x="0" y="0"/>
                        <a:ext cx="939960" cy="299520"/>
                      </w14:xfrm>
                    </w14:contentPart>
                  </a:graphicData>
                </a:graphic>
              </wp:anchor>
            </w:drawing>
          </mc:Choice>
          <mc:Fallback>
            <w:pict>
              <v:shapetype w14:anchorId="782D9F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31.7pt;margin-top:110.95pt;width:75.4pt;height: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">
                <v:imagedata r:id="rId40" o:title=""/>
              </v:shape>
            </w:pict>
          </mc:Fallback>
        </mc:AlternateContent>
      </w:r>
      <w:r>
        <w:rPr>
          <w:noProof/>
        </w:rPr>
        <mc:AlternateContent>
          <mc:Choice Requires="wpi">
            <w:drawing>
              <wp:anchor distT="0" distB="0" distL="114300" distR="114300" simplePos="0" relativeHeight="251669504" behindDoc="0" locked="0" layoutInCell="1" allowOverlap="1" wp14:anchorId="4449573D" wp14:editId="46FDE279">
                <wp:simplePos x="0" y="0"/>
                <wp:positionH relativeFrom="column">
                  <wp:posOffset>5263957</wp:posOffset>
                </wp:positionH>
                <wp:positionV relativeFrom="paragraph">
                  <wp:posOffset>463900</wp:posOffset>
                </wp:positionV>
                <wp:extent cx="933480" cy="409320"/>
                <wp:effectExtent l="57150" t="38100" r="57150" b="48260"/>
                <wp:wrapNone/>
                <wp:docPr id="41" name="Ink 41"/>
                <wp:cNvGraphicFramePr/>
                <a:graphic xmlns:a="http://schemas.openxmlformats.org/drawingml/2006/main">
                  <a:graphicData uri="http://schemas.microsoft.com/office/word/2010/wordprocessingInk">
                    <w14:contentPart bwMode="auto" r:id="rId41">
                      <w14:nvContentPartPr>
                        <w14:cNvContentPartPr/>
                      </w14:nvContentPartPr>
                      <w14:xfrm>
                        <a:off x="0" y="0"/>
                        <a:ext cx="933480" cy="409320"/>
                      </w14:xfrm>
                    </w14:contentPart>
                  </a:graphicData>
                </a:graphic>
              </wp:anchor>
            </w:drawing>
          </mc:Choice>
          <mc:Fallback>
            <w:pict>
              <v:shape w14:anchorId="33F753D6" id="Ink 41" o:spid="_x0000_s1026" type="#_x0000_t75" style="position:absolute;margin-left:413.8pt;margin-top:35.85pt;width:74.9pt;height:33.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">
                <v:imagedata r:id="rId42" o:title=""/>
              </v:shape>
            </w:pict>
          </mc:Fallback>
        </mc:AlternateContent>
      </w:r>
      <w:r w:rsidR="00184B2D">
        <w:rPr>
          <w:noProof/>
        </w:rPr>
        <w:drawing>
          <wp:inline distT="0" distB="0" distL="0" distR="0" wp14:anchorId="255D731B" wp14:editId="6AB38696">
            <wp:extent cx="9144000" cy="36690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305" r="2896" b="9394"/>
                    <a:stretch/>
                  </pic:blipFill>
                  <pic:spPr bwMode="auto">
                    <a:xfrm>
                      <a:off x="0" y="0"/>
                      <a:ext cx="9145632" cy="36696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E078649" w14:textId="77777777" w:rsidR="00FC65CD" w:rsidRDefault="00FC65CD" w:rsidP="00B37A2A">
      <w:pPr>
        <w:jc w:val="both"/>
        <w:rPr>
          <w:rFonts w:ascii="Calibri" w:hAnsi="Calibri" w:cs="Calibri"/>
        </w:rPr>
      </w:pPr>
    </w:p>
    <w:p w14:paraId="1A9EB1A1" w14:textId="7CE704A0" w:rsidR="00FC65CD" w:rsidRDefault="009A626B" w:rsidP="00B37A2A">
      <w:pPr>
        <w:jc w:val="both"/>
        <w:rPr>
          <w:rFonts w:ascii="Calibri" w:hAnsi="Calibri" w:cs="Calibri"/>
        </w:rPr>
      </w:pPr>
      <w:r>
        <w:rPr>
          <w:noProof/>
        </w:rPr>
        <w:lastRenderedPageBreak/>
        <mc:AlternateContent>
          <mc:Choice Requires="wpi">
            <w:drawing>
              <wp:anchor distT="0" distB="0" distL="114300" distR="114300" simplePos="0" relativeHeight="251678720" behindDoc="0" locked="0" layoutInCell="1" allowOverlap="1" wp14:anchorId="45A96676" wp14:editId="74A50654">
                <wp:simplePos x="0" y="0"/>
                <wp:positionH relativeFrom="column">
                  <wp:posOffset>9340957</wp:posOffset>
                </wp:positionH>
                <wp:positionV relativeFrom="paragraph">
                  <wp:posOffset>4007618</wp:posOffset>
                </wp:positionV>
                <wp:extent cx="360" cy="360"/>
                <wp:effectExtent l="38100" t="38100" r="57150" b="57150"/>
                <wp:wrapNone/>
                <wp:docPr id="55" name="Ink 55"/>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0C2E3118" id="Ink 55" o:spid="_x0000_s1026" type="#_x0000_t75" style="position:absolute;margin-left:734.8pt;margin-top:314.85pt;width:1.4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0Vx2l1QEAAJsEAAAQAAAAAAAA&#10;AAAAAAAAANADAABkcnMvaW5rL2luazEueG1sUEsBAi0AFAAGAAgAAAAhALZWsrPgAAAADQEAAA8A&#10;AAAAAAAAAAAAAAAA0wUAAGRycy9kb3ducmV2LnhtbFBLAQItABQABgAIAAAAIQB5GLydvwAAACEB&#10;AAAZAAAAAAAAAAAAAAAAAOAGAABkcnMvX3JlbHMvZTJvRG9jLnhtbC5yZWxzUEsFBgAAAAAGAAYA&#10;eAEAANYHAAAAAA==&#10;">
                <v:imagedata r:id="rId45" o:title=""/>
              </v:shape>
            </w:pict>
          </mc:Fallback>
        </mc:AlternateContent>
      </w:r>
      <w:r w:rsidR="00FC65CD">
        <w:rPr>
          <w:noProof/>
        </w:rPr>
        <mc:AlternateContent>
          <mc:Choice Requires="wpi">
            <w:drawing>
              <wp:anchor distT="0" distB="0" distL="114300" distR="114300" simplePos="0" relativeHeight="251672576" behindDoc="0" locked="0" layoutInCell="1" allowOverlap="1" wp14:anchorId="194616A4" wp14:editId="34B65C8D">
                <wp:simplePos x="0" y="0"/>
                <wp:positionH relativeFrom="column">
                  <wp:posOffset>2771677</wp:posOffset>
                </wp:positionH>
                <wp:positionV relativeFrom="paragraph">
                  <wp:posOffset>2936235</wp:posOffset>
                </wp:positionV>
                <wp:extent cx="2201040" cy="1226160"/>
                <wp:effectExtent l="38100" t="57150" r="46990" b="50800"/>
                <wp:wrapNone/>
                <wp:docPr id="46" name="Ink 46"/>
                <wp:cNvGraphicFramePr/>
                <a:graphic xmlns:a="http://schemas.openxmlformats.org/drawingml/2006/main">
                  <a:graphicData uri="http://schemas.microsoft.com/office/word/2010/wordprocessingInk">
                    <w14:contentPart bwMode="auto" r:id="rId46">
                      <w14:nvContentPartPr>
                        <w14:cNvContentPartPr/>
                      </w14:nvContentPartPr>
                      <w14:xfrm>
                        <a:off x="0" y="0"/>
                        <a:ext cx="2201040" cy="1226160"/>
                      </w14:xfrm>
                    </w14:contentPart>
                  </a:graphicData>
                </a:graphic>
              </wp:anchor>
            </w:drawing>
          </mc:Choice>
          <mc:Fallback>
            <w:pict>
              <v:shape w14:anchorId="0E09A362" id="Ink 46" o:spid="_x0000_s1026" type="#_x0000_t75" style="position:absolute;margin-left:217.55pt;margin-top:230.5pt;width:174.7pt;height:9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">
                <v:imagedata r:id="rId47" o:title=""/>
              </v:shape>
            </w:pict>
          </mc:Fallback>
        </mc:AlternateContent>
      </w:r>
      <w:r w:rsidR="00FC65CD">
        <w:rPr>
          <w:noProof/>
        </w:rPr>
        <mc:AlternateContent>
          <mc:Choice Requires="wpi">
            <w:drawing>
              <wp:anchor distT="0" distB="0" distL="114300" distR="114300" simplePos="0" relativeHeight="251671552" behindDoc="0" locked="0" layoutInCell="1" allowOverlap="1" wp14:anchorId="227E8766" wp14:editId="3B14D639">
                <wp:simplePos x="0" y="0"/>
                <wp:positionH relativeFrom="column">
                  <wp:posOffset>7259437</wp:posOffset>
                </wp:positionH>
                <wp:positionV relativeFrom="paragraph">
                  <wp:posOffset>1692795</wp:posOffset>
                </wp:positionV>
                <wp:extent cx="862200" cy="582840"/>
                <wp:effectExtent l="38100" t="38100" r="14605" b="46355"/>
                <wp:wrapNone/>
                <wp:docPr id="45" name="Ink 45"/>
                <wp:cNvGraphicFramePr/>
                <a:graphic xmlns:a="http://schemas.openxmlformats.org/drawingml/2006/main">
                  <a:graphicData uri="http://schemas.microsoft.com/office/word/2010/wordprocessingInk">
                    <w14:contentPart bwMode="auto" r:id="rId48">
                      <w14:nvContentPartPr>
                        <w14:cNvContentPartPr/>
                      </w14:nvContentPartPr>
                      <w14:xfrm>
                        <a:off x="0" y="0"/>
                        <a:ext cx="862200" cy="582840"/>
                      </w14:xfrm>
                    </w14:contentPart>
                  </a:graphicData>
                </a:graphic>
              </wp:anchor>
            </w:drawing>
          </mc:Choice>
          <mc:Fallback>
            <w:pict>
              <v:shape w14:anchorId="794DB4DF" id="Ink 45" o:spid="_x0000_s1026" type="#_x0000_t75" style="position:absolute;margin-left:570.9pt;margin-top:132.6pt;width:69.35pt;height:47.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">
                <v:imagedata r:id="rId49" o:title=""/>
              </v:shape>
            </w:pict>
          </mc:Fallback>
        </mc:AlternateContent>
      </w:r>
      <w:r w:rsidR="00FC65CD">
        <w:rPr>
          <w:noProof/>
        </w:rPr>
        <w:drawing>
          <wp:inline distT="0" distB="0" distL="0" distR="0" wp14:anchorId="15E24D23" wp14:editId="56B20823">
            <wp:extent cx="9215252" cy="4179570"/>
            <wp:effectExtent l="19050" t="19050" r="2413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680" r="2141" b="7377"/>
                    <a:stretch/>
                  </pic:blipFill>
                  <pic:spPr bwMode="auto">
                    <a:xfrm>
                      <a:off x="0" y="0"/>
                      <a:ext cx="9216736" cy="4180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FEDFA83" w14:textId="77777777" w:rsidR="009A626B" w:rsidRDefault="009A626B" w:rsidP="00B37A2A">
      <w:pPr>
        <w:jc w:val="both"/>
        <w:rPr>
          <w:rFonts w:ascii="Calibri" w:hAnsi="Calibri" w:cs="Calibri"/>
        </w:rPr>
      </w:pPr>
    </w:p>
    <w:p w14:paraId="7D055B44" w14:textId="77777777" w:rsidR="009A626B" w:rsidRDefault="009A626B" w:rsidP="00B37A2A">
      <w:pPr>
        <w:jc w:val="both"/>
        <w:rPr>
          <w:rFonts w:ascii="Calibri" w:hAnsi="Calibri" w:cs="Calibri"/>
        </w:rPr>
      </w:pPr>
    </w:p>
    <w:p w14:paraId="64732C5F" w14:textId="77777777" w:rsidR="009A626B" w:rsidRDefault="009A626B" w:rsidP="00B37A2A">
      <w:pPr>
        <w:jc w:val="both"/>
        <w:rPr>
          <w:rFonts w:ascii="Calibri" w:hAnsi="Calibri" w:cs="Calibri"/>
        </w:rPr>
      </w:pPr>
    </w:p>
    <w:p w14:paraId="352CE0B4" w14:textId="77777777" w:rsidR="009A626B" w:rsidRDefault="009A626B" w:rsidP="00B37A2A">
      <w:pPr>
        <w:jc w:val="both"/>
        <w:rPr>
          <w:rFonts w:ascii="Calibri" w:hAnsi="Calibri" w:cs="Calibri"/>
        </w:rPr>
      </w:pPr>
    </w:p>
    <w:p w14:paraId="5FA13C76" w14:textId="77777777" w:rsidR="009A626B" w:rsidRDefault="009A626B" w:rsidP="00B37A2A">
      <w:pPr>
        <w:jc w:val="both"/>
        <w:rPr>
          <w:rFonts w:ascii="Calibri" w:hAnsi="Calibri" w:cs="Calibri"/>
        </w:rPr>
      </w:pPr>
    </w:p>
    <w:p w14:paraId="651EDE34" w14:textId="77777777" w:rsidR="009A626B" w:rsidRDefault="009A626B" w:rsidP="00B37A2A">
      <w:pPr>
        <w:jc w:val="both"/>
        <w:rPr>
          <w:rFonts w:ascii="Calibri" w:hAnsi="Calibri" w:cs="Calibri"/>
        </w:rPr>
      </w:pPr>
    </w:p>
    <w:p w14:paraId="3CA5D5A7" w14:textId="6C3F4F4C" w:rsidR="009A626B" w:rsidRPr="009A626B" w:rsidRDefault="009A626B" w:rsidP="009A626B">
      <w:pPr>
        <w:jc w:val="both"/>
        <w:rPr>
          <w:rFonts w:ascii="Calibri" w:hAnsi="Calibri" w:cs="Calibri"/>
        </w:rPr>
      </w:pPr>
      <w:r>
        <w:rPr>
          <w:rFonts w:ascii="Calibri" w:hAnsi="Calibri" w:cs="Calibri"/>
          <w:noProof/>
        </w:rPr>
        <mc:AlternateContent>
          <mc:Choice Requires="wpi">
            <w:drawing>
              <wp:anchor distT="0" distB="0" distL="114300" distR="114300" simplePos="0" relativeHeight="251676672" behindDoc="0" locked="0" layoutInCell="1" allowOverlap="1" wp14:anchorId="3D136F42" wp14:editId="64A7715F">
                <wp:simplePos x="0" y="0"/>
                <wp:positionH relativeFrom="column">
                  <wp:posOffset>1990117</wp:posOffset>
                </wp:positionH>
                <wp:positionV relativeFrom="paragraph">
                  <wp:posOffset>141033</wp:posOffset>
                </wp:positionV>
                <wp:extent cx="360" cy="360"/>
                <wp:effectExtent l="38100" t="38100" r="57150" b="57150"/>
                <wp:wrapNone/>
                <wp:docPr id="53" name="Ink 5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03DE154A" id="Ink 53" o:spid="_x0000_s1026" type="#_x0000_t75" style="position:absolute;margin-left:156pt;margin-top:10.4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HFsCdLUAQAAmwQAABAAAAAAAAAAAAAA&#10;AAAA0AMAAGRycy9pbmsvaW5rMS54bWxQSwECLQAUAAYACAAAACEAibpW+90AAAAJAQAADwAAAAAA&#10;AAAAAAAAAADSBQAAZHJzL2Rvd25yZXYueG1sUEsBAi0AFAAGAAgAAAAhAHkYvJ2/AAAAIQEAABkA&#10;AAAAAAAAAAAAAAAA3AYAAGRycy9fcmVscy9lMm9Eb2MueG1sLnJlbHNQSwUGAAAAAAYABgB4AQAA&#10;0gcAAAAA&#10;">
                <v:imagedata r:id="rId45" o:title=""/>
              </v:shape>
            </w:pict>
          </mc:Fallback>
        </mc:AlternateContent>
      </w:r>
    </w:p>
    <w:p w14:paraId="6F4F01A0" w14:textId="4BF622E7" w:rsidR="00FC65CD" w:rsidRDefault="009A626B" w:rsidP="00FC65CD">
      <w:pPr>
        <w:pStyle w:val="HTMLPreformatted"/>
        <w:numPr>
          <w:ilvl w:val="0"/>
          <w:numId w:val="11"/>
        </w:numPr>
        <w:spacing w:after="150"/>
        <w:jc w:val="both"/>
        <w:textAlignment w:val="baseline"/>
        <w:rPr>
          <w:rFonts w:ascii="Calibri" w:hAnsi="Calibri" w:cs="Calibri"/>
          <w:b/>
          <w:bCs/>
          <w:color w:val="273239"/>
          <w:spacing w:val="2"/>
          <w:sz w:val="28"/>
          <w:szCs w:val="28"/>
        </w:rPr>
      </w:pPr>
      <w:r>
        <w:rPr>
          <w:rFonts w:ascii="Calibri" w:hAnsi="Calibri" w:cs="Calibri"/>
          <w:b/>
          <w:bCs/>
          <w:noProof/>
          <w:color w:val="273239"/>
          <w:spacing w:val="2"/>
          <w:sz w:val="28"/>
          <w:szCs w:val="28"/>
        </w:rPr>
        <w:lastRenderedPageBreak/>
        <mc:AlternateContent>
          <mc:Choice Requires="wpi">
            <w:drawing>
              <wp:anchor distT="0" distB="0" distL="114300" distR="114300" simplePos="0" relativeHeight="251677696" behindDoc="0" locked="0" layoutInCell="1" allowOverlap="1" wp14:anchorId="1A81B28C" wp14:editId="722C2750">
                <wp:simplePos x="0" y="0"/>
                <wp:positionH relativeFrom="column">
                  <wp:posOffset>505837</wp:posOffset>
                </wp:positionH>
                <wp:positionV relativeFrom="paragraph">
                  <wp:posOffset>151183</wp:posOffset>
                </wp:positionV>
                <wp:extent cx="360" cy="360"/>
                <wp:effectExtent l="38100" t="38100" r="57150" b="57150"/>
                <wp:wrapNone/>
                <wp:docPr id="54" name="Ink 54"/>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0F55C93B" id="Ink 54" o:spid="_x0000_s1026" type="#_x0000_t75" style="position:absolute;margin-left:39.15pt;margin-top:11.2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B7ij9R1QEAAJsEAAAQAAAAAAAAAAAAAAAA&#10;ANADAABkcnMvaW5rL2luazEueG1sUEsBAi0AFAAGAAgAAAAhAJzvlofaAAAABwEAAA8AAAAAAAAA&#10;AAAAAAAA0wUAAGRycy9kb3ducmV2LnhtbFBLAQItABQABgAIAAAAIQB5GLydvwAAACEBAAAZAAAA&#10;AAAAAAAAAAAAANoGAABkcnMvX3JlbHMvZTJvRG9jLnhtbC5yZWxzUEsFBgAAAAAGAAYAeAEAANAH&#10;AAAAAA==&#10;">
                <v:imagedata r:id="rId45" o:title=""/>
              </v:shape>
            </w:pict>
          </mc:Fallback>
        </mc:AlternateContent>
      </w:r>
      <w:r w:rsidR="00FC65CD" w:rsidRPr="00FC65CD">
        <w:rPr>
          <w:rFonts w:ascii="Calibri" w:hAnsi="Calibri" w:cs="Calibri"/>
          <w:b/>
          <w:bCs/>
          <w:color w:val="273239"/>
          <w:spacing w:val="2"/>
          <w:sz w:val="28"/>
          <w:szCs w:val="28"/>
        </w:rPr>
        <w:t>Accepting Collaborate request:</w:t>
      </w:r>
    </w:p>
    <w:p w14:paraId="6A9D17F4" w14:textId="77777777" w:rsidR="00FC65CD" w:rsidRDefault="00FC65CD" w:rsidP="00FC65CD">
      <w:pPr>
        <w:pStyle w:val="HTMLPreformatted"/>
        <w:spacing w:after="150"/>
        <w:jc w:val="both"/>
        <w:textAlignment w:val="baseline"/>
        <w:rPr>
          <w:rFonts w:ascii="Calibri" w:hAnsi="Calibri" w:cs="Calibri"/>
          <w:b/>
          <w:bCs/>
          <w:color w:val="273239"/>
          <w:spacing w:val="2"/>
          <w:sz w:val="28"/>
          <w:szCs w:val="28"/>
        </w:rPr>
      </w:pPr>
    </w:p>
    <w:p w14:paraId="1B28D4EE" w14:textId="0C77C4F9" w:rsidR="00FC65CD" w:rsidRDefault="009A626B" w:rsidP="00FC65CD">
      <w:pPr>
        <w:pStyle w:val="HTMLPreformatted"/>
        <w:spacing w:after="150"/>
        <w:jc w:val="both"/>
        <w:textAlignment w:val="baseline"/>
        <w:rPr>
          <w:rFonts w:ascii="Calibri" w:hAnsi="Calibri" w:cs="Calibri"/>
          <w:b/>
          <w:bCs/>
          <w:color w:val="273239"/>
          <w:spacing w:val="2"/>
          <w:sz w:val="28"/>
          <w:szCs w:val="28"/>
        </w:rPr>
      </w:pPr>
      <w:r>
        <w:rPr>
          <w:noProof/>
        </w:rPr>
        <mc:AlternateContent>
          <mc:Choice Requires="wpi">
            <w:drawing>
              <wp:anchor distT="0" distB="0" distL="114300" distR="114300" simplePos="0" relativeHeight="251675648" behindDoc="0" locked="0" layoutInCell="1" allowOverlap="1" wp14:anchorId="69CC33A9" wp14:editId="5D2C5B99">
                <wp:simplePos x="0" y="0"/>
                <wp:positionH relativeFrom="column">
                  <wp:posOffset>1766197</wp:posOffset>
                </wp:positionH>
                <wp:positionV relativeFrom="paragraph">
                  <wp:posOffset>1013437</wp:posOffset>
                </wp:positionV>
                <wp:extent cx="3004200" cy="680040"/>
                <wp:effectExtent l="38100" t="38100" r="43815" b="4445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04200" cy="680040"/>
                      </w14:xfrm>
                    </w14:contentPart>
                  </a:graphicData>
                </a:graphic>
              </wp:anchor>
            </w:drawing>
          </mc:Choice>
          <mc:Fallback>
            <w:pict>
              <v:shape w14:anchorId="2AAD34D2" id="Ink 52" o:spid="_x0000_s1026" type="#_x0000_t75" style="position:absolute;margin-left:138.35pt;margin-top:79.1pt;width:237.95pt;height: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">
                <v:imagedata r:id="rId54" o:title=""/>
              </v:shape>
            </w:pict>
          </mc:Fallback>
        </mc:AlternateContent>
      </w:r>
      <w:r w:rsidR="00FC65CD">
        <w:rPr>
          <w:noProof/>
        </w:rPr>
        <w:drawing>
          <wp:inline distT="0" distB="0" distL="0" distR="0" wp14:anchorId="5FDDFED0" wp14:editId="6CF79D21">
            <wp:extent cx="9417139" cy="3835161"/>
            <wp:effectExtent l="19050" t="19050" r="1270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233" b="14331"/>
                    <a:stretch/>
                  </pic:blipFill>
                  <pic:spPr bwMode="auto">
                    <a:xfrm>
                      <a:off x="0" y="0"/>
                      <a:ext cx="9418320" cy="38356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E147AFF" w14:textId="77777777" w:rsidR="00FC65CD" w:rsidRDefault="00FC65CD" w:rsidP="00FC65CD">
      <w:pPr>
        <w:pStyle w:val="HTMLPreformatted"/>
        <w:spacing w:after="150"/>
        <w:jc w:val="both"/>
        <w:textAlignment w:val="baseline"/>
        <w:rPr>
          <w:rFonts w:ascii="Calibri" w:hAnsi="Calibri" w:cs="Calibri"/>
          <w:b/>
          <w:bCs/>
          <w:color w:val="273239"/>
          <w:spacing w:val="2"/>
          <w:sz w:val="28"/>
          <w:szCs w:val="28"/>
        </w:rPr>
      </w:pPr>
    </w:p>
    <w:p w14:paraId="63F4F18B" w14:textId="3DAF3AC4" w:rsidR="00FC65CD" w:rsidRDefault="009A626B" w:rsidP="00FC65CD">
      <w:pPr>
        <w:pStyle w:val="HTMLPreformatted"/>
        <w:spacing w:after="150"/>
        <w:jc w:val="both"/>
        <w:textAlignment w:val="baseline"/>
        <w:rPr>
          <w:rFonts w:ascii="Calibri" w:hAnsi="Calibri" w:cs="Calibri"/>
          <w:b/>
          <w:bCs/>
          <w:color w:val="273239"/>
          <w:spacing w:val="2"/>
          <w:sz w:val="28"/>
          <w:szCs w:val="28"/>
        </w:rPr>
      </w:pPr>
      <w:r>
        <w:rPr>
          <w:noProof/>
        </w:rPr>
        <w:lastRenderedPageBreak/>
        <mc:AlternateContent>
          <mc:Choice Requires="wpi">
            <w:drawing>
              <wp:anchor distT="0" distB="0" distL="114300" distR="114300" simplePos="0" relativeHeight="251683840" behindDoc="0" locked="0" layoutInCell="1" allowOverlap="1" wp14:anchorId="2997BE01" wp14:editId="3215DF00">
                <wp:simplePos x="0" y="0"/>
                <wp:positionH relativeFrom="column">
                  <wp:posOffset>9445625</wp:posOffset>
                </wp:positionH>
                <wp:positionV relativeFrom="paragraph">
                  <wp:posOffset>4090670</wp:posOffset>
                </wp:positionV>
                <wp:extent cx="2520" cy="360"/>
                <wp:effectExtent l="57150" t="38100" r="55245" b="57150"/>
                <wp:wrapNone/>
                <wp:docPr id="61" name="Ink 61"/>
                <wp:cNvGraphicFramePr/>
                <a:graphic xmlns:a="http://schemas.openxmlformats.org/drawingml/2006/main">
                  <a:graphicData uri="http://schemas.microsoft.com/office/word/2010/wordprocessingInk">
                    <w14:contentPart bwMode="auto" r:id="rId56">
                      <w14:nvContentPartPr>
                        <w14:cNvContentPartPr/>
                      </w14:nvContentPartPr>
                      <w14:xfrm>
                        <a:off x="0" y="0"/>
                        <a:ext cx="2520" cy="360"/>
                      </w14:xfrm>
                    </w14:contentPart>
                  </a:graphicData>
                </a:graphic>
              </wp:anchor>
            </w:drawing>
          </mc:Choice>
          <mc:Fallback>
            <w:pict>
              <v:shape w14:anchorId="20BB882F" id="Ink 61" o:spid="_x0000_s1026" type="#_x0000_t75" style="position:absolute;margin-left:743.05pt;margin-top:321.4pt;width:1.6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">
                <v:imagedata r:id="rId57" o:title=""/>
              </v:shape>
            </w:pict>
          </mc:Fallback>
        </mc:AlternateContent>
      </w:r>
      <w:r>
        <w:rPr>
          <w:noProof/>
        </w:rPr>
        <mc:AlternateContent>
          <mc:Choice Requires="wpi">
            <w:drawing>
              <wp:anchor distT="0" distB="0" distL="114300" distR="114300" simplePos="0" relativeHeight="251674624" behindDoc="0" locked="0" layoutInCell="1" allowOverlap="1" wp14:anchorId="3B69FC0C" wp14:editId="7B67CA9A">
                <wp:simplePos x="0" y="0"/>
                <wp:positionH relativeFrom="column">
                  <wp:posOffset>3540997</wp:posOffset>
                </wp:positionH>
                <wp:positionV relativeFrom="paragraph">
                  <wp:posOffset>2568595</wp:posOffset>
                </wp:positionV>
                <wp:extent cx="2061360" cy="633240"/>
                <wp:effectExtent l="57150" t="38100" r="53340" b="52705"/>
                <wp:wrapNone/>
                <wp:docPr id="51" name="Ink 51"/>
                <wp:cNvGraphicFramePr/>
                <a:graphic xmlns:a="http://schemas.openxmlformats.org/drawingml/2006/main">
                  <a:graphicData uri="http://schemas.microsoft.com/office/word/2010/wordprocessingInk">
                    <w14:contentPart bwMode="auto" r:id="rId58">
                      <w14:nvContentPartPr>
                        <w14:cNvContentPartPr/>
                      </w14:nvContentPartPr>
                      <w14:xfrm>
                        <a:off x="0" y="0"/>
                        <a:ext cx="2061360" cy="633240"/>
                      </w14:xfrm>
                    </w14:contentPart>
                  </a:graphicData>
                </a:graphic>
              </wp:anchor>
            </w:drawing>
          </mc:Choice>
          <mc:Fallback>
            <w:pict>
              <v:shape w14:anchorId="01E98613" id="Ink 51" o:spid="_x0000_s1026" type="#_x0000_t75" style="position:absolute;margin-left:278.1pt;margin-top:201.55pt;width:163.7pt;height:51.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">
                <v:imagedata r:id="rId59" o:title=""/>
              </v:shape>
            </w:pict>
          </mc:Fallback>
        </mc:AlternateContent>
      </w:r>
      <w:r w:rsidR="00FC65CD">
        <w:rPr>
          <w:noProof/>
        </w:rPr>
        <w:drawing>
          <wp:inline distT="0" distB="0" distL="0" distR="0" wp14:anchorId="57F1708D" wp14:editId="41C06DE0">
            <wp:extent cx="9418029" cy="4227615"/>
            <wp:effectExtent l="19050" t="19050" r="12065"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680" b="6480"/>
                    <a:stretch/>
                  </pic:blipFill>
                  <pic:spPr bwMode="auto">
                    <a:xfrm>
                      <a:off x="0" y="0"/>
                      <a:ext cx="9418320" cy="422774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BDD2510" w14:textId="77777777" w:rsidR="00FC65CD" w:rsidRDefault="00FC65CD" w:rsidP="00FC65CD">
      <w:pPr>
        <w:pStyle w:val="HTMLPreformatted"/>
        <w:spacing w:after="150"/>
        <w:jc w:val="both"/>
        <w:textAlignment w:val="baseline"/>
        <w:rPr>
          <w:rFonts w:ascii="Calibri" w:hAnsi="Calibri" w:cs="Calibri"/>
          <w:b/>
          <w:bCs/>
          <w:color w:val="273239"/>
          <w:spacing w:val="2"/>
          <w:sz w:val="28"/>
          <w:szCs w:val="28"/>
        </w:rPr>
      </w:pPr>
    </w:p>
    <w:p w14:paraId="51EEE024" w14:textId="4211C89E" w:rsidR="00FC65CD" w:rsidRDefault="009A626B" w:rsidP="00FC65CD">
      <w:pPr>
        <w:pStyle w:val="HTMLPreformatted"/>
        <w:spacing w:after="150"/>
        <w:jc w:val="both"/>
        <w:textAlignment w:val="baseline"/>
        <w:rPr>
          <w:noProof/>
        </w:rPr>
      </w:pPr>
      <w:r>
        <w:rPr>
          <w:noProof/>
        </w:rPr>
        <mc:AlternateContent>
          <mc:Choice Requires="wpi">
            <w:drawing>
              <wp:anchor distT="0" distB="0" distL="114300" distR="114300" simplePos="0" relativeHeight="251680768" behindDoc="0" locked="0" layoutInCell="1" allowOverlap="1" wp14:anchorId="3F4A1A8F" wp14:editId="79F05A4C">
                <wp:simplePos x="0" y="0"/>
                <wp:positionH relativeFrom="column">
                  <wp:posOffset>4495717</wp:posOffset>
                </wp:positionH>
                <wp:positionV relativeFrom="paragraph">
                  <wp:posOffset>1173054</wp:posOffset>
                </wp:positionV>
                <wp:extent cx="360" cy="360"/>
                <wp:effectExtent l="38100" t="38100" r="57150" b="57150"/>
                <wp:wrapNone/>
                <wp:docPr id="58" name="Ink 5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7DBC712" id="Ink 58" o:spid="_x0000_s1026" type="#_x0000_t75" style="position:absolute;margin-left:353.3pt;margin-top:91.65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">
                <v:imagedata r:id="rId45" o:title=""/>
              </v:shape>
            </w:pict>
          </mc:Fallback>
        </mc:AlternateContent>
      </w:r>
      <w:r>
        <w:rPr>
          <w:noProof/>
        </w:rPr>
        <mc:AlternateContent>
          <mc:Choice Requires="wpi">
            <w:drawing>
              <wp:anchor distT="0" distB="0" distL="114300" distR="114300" simplePos="0" relativeHeight="251673600" behindDoc="0" locked="0" layoutInCell="1" allowOverlap="1" wp14:anchorId="3329A54D" wp14:editId="5820820C">
                <wp:simplePos x="0" y="0"/>
                <wp:positionH relativeFrom="column">
                  <wp:posOffset>2723797</wp:posOffset>
                </wp:positionH>
                <wp:positionV relativeFrom="paragraph">
                  <wp:posOffset>3270675</wp:posOffset>
                </wp:positionV>
                <wp:extent cx="1323360" cy="536040"/>
                <wp:effectExtent l="38100" t="57150" r="48260" b="54610"/>
                <wp:wrapNone/>
                <wp:docPr id="50" name="Ink 50"/>
                <wp:cNvGraphicFramePr/>
                <a:graphic xmlns:a="http://schemas.openxmlformats.org/drawingml/2006/main">
                  <a:graphicData uri="http://schemas.microsoft.com/office/word/2010/wordprocessingInk">
                    <w14:contentPart bwMode="auto" r:id="rId62">
                      <w14:nvContentPartPr>
                        <w14:cNvContentPartPr/>
                      </w14:nvContentPartPr>
                      <w14:xfrm>
                        <a:off x="0" y="0"/>
                        <a:ext cx="1323360" cy="536040"/>
                      </w14:xfrm>
                    </w14:contentPart>
                  </a:graphicData>
                </a:graphic>
              </wp:anchor>
            </w:drawing>
          </mc:Choice>
          <mc:Fallback>
            <w:pict>
              <v:shape w14:anchorId="6B2DBA8F" id="Ink 50" o:spid="_x0000_s1026" type="#_x0000_t75" style="position:absolute;margin-left:213.75pt;margin-top:256.85pt;width:105.6pt;height:4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">
                <v:imagedata r:id="rId63" o:title=""/>
              </v:shape>
            </w:pict>
          </mc:Fallback>
        </mc:AlternateContent>
      </w:r>
    </w:p>
    <w:p w14:paraId="4E6594D0" w14:textId="249DB9D5" w:rsidR="009A626B" w:rsidRPr="00FC65CD" w:rsidRDefault="009A626B" w:rsidP="00FC65CD">
      <w:pPr>
        <w:pStyle w:val="HTMLPreformatted"/>
        <w:spacing w:after="150"/>
        <w:jc w:val="both"/>
        <w:textAlignment w:val="baseline"/>
        <w:rPr>
          <w:rFonts w:ascii="Calibri" w:hAnsi="Calibri" w:cs="Calibri"/>
          <w:b/>
          <w:bCs/>
          <w:color w:val="273239"/>
          <w:spacing w:val="2"/>
          <w:sz w:val="28"/>
          <w:szCs w:val="28"/>
        </w:rPr>
        <w:sectPr w:rsidR="009A626B" w:rsidRPr="00FC65CD" w:rsidSect="00B37A2A">
          <w:pgSz w:w="15840" w:h="12240" w:orient="landscape"/>
          <w:pgMar w:top="720" w:right="720" w:bottom="734" w:left="288" w:header="720" w:footer="720" w:gutter="0"/>
          <w:cols w:space="720"/>
          <w:docGrid w:linePitch="245"/>
        </w:sectPr>
      </w:pPr>
    </w:p>
    <w:p w14:paraId="236879EA" w14:textId="0FE8E31A" w:rsidR="00913A01" w:rsidRDefault="009A626B" w:rsidP="00B37A2A">
      <w:pPr>
        <w:spacing w:before="0"/>
        <w:jc w:val="both"/>
        <w:rPr>
          <w:rFonts w:ascii="Calibri" w:hAnsi="Calibri" w:cs="Calibri"/>
        </w:rPr>
      </w:pPr>
      <w:r>
        <w:rPr>
          <w:noProof/>
        </w:rPr>
        <w:lastRenderedPageBreak/>
        <mc:AlternateContent>
          <mc:Choice Requires="wpi">
            <w:drawing>
              <wp:anchor distT="0" distB="0" distL="114300" distR="114300" simplePos="0" relativeHeight="251679744" behindDoc="0" locked="0" layoutInCell="1" allowOverlap="1" wp14:anchorId="621C1553" wp14:editId="5A1AA75C">
                <wp:simplePos x="0" y="0"/>
                <wp:positionH relativeFrom="column">
                  <wp:posOffset>2862325</wp:posOffset>
                </wp:positionH>
                <wp:positionV relativeFrom="paragraph">
                  <wp:posOffset>3348165</wp:posOffset>
                </wp:positionV>
                <wp:extent cx="1029960" cy="369720"/>
                <wp:effectExtent l="38100" t="38100" r="56515" b="49530"/>
                <wp:wrapNone/>
                <wp:docPr id="57" name="Ink 57"/>
                <wp:cNvGraphicFramePr/>
                <a:graphic xmlns:a="http://schemas.openxmlformats.org/drawingml/2006/main">
                  <a:graphicData uri="http://schemas.microsoft.com/office/word/2010/wordprocessingInk">
                    <w14:contentPart bwMode="auto" r:id="rId64">
                      <w14:nvContentPartPr>
                        <w14:cNvContentPartPr/>
                      </w14:nvContentPartPr>
                      <w14:xfrm>
                        <a:off x="0" y="0"/>
                        <a:ext cx="1029960" cy="369720"/>
                      </w14:xfrm>
                    </w14:contentPart>
                  </a:graphicData>
                </a:graphic>
              </wp:anchor>
            </w:drawing>
          </mc:Choice>
          <mc:Fallback>
            <w:pict>
              <v:shape w14:anchorId="37D14C6F" id="Ink 57" o:spid="_x0000_s1026" type="#_x0000_t75" style="position:absolute;margin-left:224.7pt;margin-top:262.95pt;width:82.55pt;height:3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">
                <v:imagedata r:id="rId65" o:title=""/>
              </v:shape>
            </w:pict>
          </mc:Fallback>
        </mc:AlternateContent>
      </w:r>
      <w:r>
        <w:rPr>
          <w:noProof/>
        </w:rPr>
        <w:drawing>
          <wp:inline distT="0" distB="0" distL="0" distR="0" wp14:anchorId="52298DB5" wp14:editId="66A23CF3">
            <wp:extent cx="9101199" cy="4118957"/>
            <wp:effectExtent l="19050" t="19050" r="2413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878" b="5623"/>
                    <a:stretch/>
                  </pic:blipFill>
                  <pic:spPr bwMode="auto">
                    <a:xfrm>
                      <a:off x="0" y="0"/>
                      <a:ext cx="9115887" cy="412560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45D125A" w14:textId="64FAEE89" w:rsidR="0013011C" w:rsidRDefault="0013011C" w:rsidP="00B37A2A">
      <w:pPr>
        <w:spacing w:before="0"/>
        <w:jc w:val="both"/>
        <w:rPr>
          <w:rFonts w:ascii="Calibri" w:hAnsi="Calibri" w:cs="Calibri"/>
        </w:rPr>
      </w:pPr>
    </w:p>
    <w:p w14:paraId="099DF31C" w14:textId="0B843DE2" w:rsidR="008A5DA0" w:rsidRDefault="008A5DA0" w:rsidP="00B37A2A">
      <w:pPr>
        <w:spacing w:before="0"/>
        <w:jc w:val="both"/>
        <w:rPr>
          <w:rFonts w:ascii="Calibri" w:hAnsi="Calibri" w:cs="Calibri"/>
        </w:rPr>
      </w:pPr>
    </w:p>
    <w:p w14:paraId="6B46D03B" w14:textId="16AF4C11" w:rsidR="008A5DA0" w:rsidRDefault="008A5DA0" w:rsidP="00B37A2A">
      <w:pPr>
        <w:spacing w:before="0"/>
        <w:jc w:val="both"/>
        <w:rPr>
          <w:rFonts w:ascii="Calibri" w:hAnsi="Calibri" w:cs="Calibri"/>
        </w:rPr>
      </w:pPr>
    </w:p>
    <w:p w14:paraId="5E05D98D" w14:textId="2177EAF7" w:rsidR="008A5DA0" w:rsidRDefault="008A5DA0" w:rsidP="00B37A2A">
      <w:pPr>
        <w:spacing w:before="0"/>
        <w:jc w:val="both"/>
        <w:rPr>
          <w:rFonts w:ascii="Calibri" w:hAnsi="Calibri" w:cs="Calibri"/>
        </w:rPr>
      </w:pPr>
    </w:p>
    <w:p w14:paraId="107DB90F" w14:textId="4231382F" w:rsidR="008A5DA0" w:rsidRDefault="008A5DA0" w:rsidP="00B37A2A">
      <w:pPr>
        <w:spacing w:before="0"/>
        <w:jc w:val="both"/>
        <w:rPr>
          <w:rFonts w:ascii="Calibri" w:hAnsi="Calibri" w:cs="Calibri"/>
        </w:rPr>
      </w:pPr>
    </w:p>
    <w:p w14:paraId="754544B4" w14:textId="7D69A13A" w:rsidR="008A5DA0" w:rsidRDefault="008A5DA0" w:rsidP="00B37A2A">
      <w:pPr>
        <w:spacing w:before="0"/>
        <w:jc w:val="both"/>
        <w:rPr>
          <w:rFonts w:ascii="Calibri" w:hAnsi="Calibri" w:cs="Calibri"/>
        </w:rPr>
      </w:pPr>
    </w:p>
    <w:p w14:paraId="585B2761" w14:textId="77777777" w:rsidR="008A5DA0" w:rsidRDefault="008A5DA0" w:rsidP="00B37A2A">
      <w:pPr>
        <w:spacing w:before="0"/>
        <w:jc w:val="both"/>
        <w:rPr>
          <w:rFonts w:ascii="Calibri" w:hAnsi="Calibri" w:cs="Calibri"/>
        </w:rPr>
      </w:pPr>
    </w:p>
    <w:p w14:paraId="31051660" w14:textId="112574B5" w:rsidR="0013011C" w:rsidRDefault="0013011C" w:rsidP="0013011C">
      <w:pPr>
        <w:pStyle w:val="HTMLPreformatted"/>
        <w:numPr>
          <w:ilvl w:val="0"/>
          <w:numId w:val="11"/>
        </w:numPr>
        <w:spacing w:after="150"/>
        <w:jc w:val="both"/>
        <w:textAlignment w:val="baseline"/>
        <w:rPr>
          <w:rFonts w:ascii="Calibri" w:hAnsi="Calibri" w:cs="Calibri"/>
          <w:b/>
          <w:bCs/>
          <w:color w:val="273239"/>
          <w:spacing w:val="2"/>
          <w:sz w:val="28"/>
          <w:szCs w:val="28"/>
        </w:rPr>
      </w:pPr>
      <w:r>
        <w:rPr>
          <w:rFonts w:ascii="Calibri" w:hAnsi="Calibri" w:cs="Calibri"/>
          <w:b/>
          <w:bCs/>
          <w:noProof/>
          <w:color w:val="273239"/>
          <w:spacing w:val="2"/>
          <w:sz w:val="28"/>
          <w:szCs w:val="28"/>
        </w:rPr>
        <w:lastRenderedPageBreak/>
        <mc:AlternateContent>
          <mc:Choice Requires="wpi">
            <w:drawing>
              <wp:anchor distT="0" distB="0" distL="114300" distR="114300" simplePos="0" relativeHeight="251685888" behindDoc="0" locked="0" layoutInCell="1" allowOverlap="1" wp14:anchorId="2B382510" wp14:editId="23F29588">
                <wp:simplePos x="0" y="0"/>
                <wp:positionH relativeFrom="column">
                  <wp:posOffset>505837</wp:posOffset>
                </wp:positionH>
                <wp:positionV relativeFrom="paragraph">
                  <wp:posOffset>151183</wp:posOffset>
                </wp:positionV>
                <wp:extent cx="360" cy="360"/>
                <wp:effectExtent l="38100" t="38100" r="57150" b="57150"/>
                <wp:wrapNone/>
                <wp:docPr id="62" name="Ink 62"/>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10E7919C" id="Ink 62" o:spid="_x0000_s1026" type="#_x0000_t75" style="position:absolute;margin-left:39.15pt;margin-top:11.2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La3LtvUAQAAmwQAABAAAAAAAAAAAAAAAAAA&#10;0AMAAGRycy9pbmsvaW5rMS54bWxQSwECLQAUAAYACAAAACEAnO+Wh9oAAAAHAQAADwAAAAAAAAAA&#10;AAAAAADSBQAAZHJzL2Rvd25yZXYueG1sUEsBAi0AFAAGAAgAAAAhAHkYvJ2/AAAAIQEAABkAAAAA&#10;AAAAAAAAAAAA2QYAAGRycy9fcmVscy9lMm9Eb2MueG1sLnJlbHNQSwUGAAAAAAYABgB4AQAAzwcA&#10;AAAA&#10;">
                <v:imagedata r:id="rId45" o:title=""/>
              </v:shape>
            </w:pict>
          </mc:Fallback>
        </mc:AlternateContent>
      </w:r>
      <w:r>
        <w:rPr>
          <w:rFonts w:ascii="Calibri" w:hAnsi="Calibri" w:cs="Calibri"/>
          <w:b/>
          <w:bCs/>
          <w:color w:val="273239"/>
          <w:spacing w:val="2"/>
          <w:sz w:val="28"/>
          <w:szCs w:val="28"/>
        </w:rPr>
        <w:t>Fork</w:t>
      </w:r>
      <w:r w:rsidRPr="00FC65CD">
        <w:rPr>
          <w:rFonts w:ascii="Calibri" w:hAnsi="Calibri" w:cs="Calibri"/>
          <w:b/>
          <w:bCs/>
          <w:color w:val="273239"/>
          <w:spacing w:val="2"/>
          <w:sz w:val="28"/>
          <w:szCs w:val="28"/>
        </w:rPr>
        <w:t xml:space="preserve"> r</w:t>
      </w:r>
      <w:r w:rsidR="008A5DA0">
        <w:rPr>
          <w:rFonts w:ascii="Calibri" w:hAnsi="Calibri" w:cs="Calibri"/>
          <w:b/>
          <w:bCs/>
          <w:color w:val="273239"/>
          <w:spacing w:val="2"/>
          <w:sz w:val="28"/>
          <w:szCs w:val="28"/>
        </w:rPr>
        <w:t>epository for access the content</w:t>
      </w:r>
    </w:p>
    <w:p w14:paraId="3A65B0E3" w14:textId="0E9BA174" w:rsidR="008A5DA0" w:rsidRDefault="008A5DA0" w:rsidP="00B37A2A">
      <w:pPr>
        <w:spacing w:before="0"/>
        <w:jc w:val="both"/>
        <w:rPr>
          <w:rFonts w:ascii="Calibri" w:hAnsi="Calibri" w:cs="Calibri"/>
        </w:rPr>
      </w:pPr>
      <w:r>
        <w:rPr>
          <w:noProof/>
        </w:rPr>
        <mc:AlternateContent>
          <mc:Choice Requires="wpi">
            <w:drawing>
              <wp:anchor distT="0" distB="0" distL="114300" distR="114300" simplePos="0" relativeHeight="251698176" behindDoc="0" locked="0" layoutInCell="1" allowOverlap="1" wp14:anchorId="038D93AB" wp14:editId="4C725ADB">
                <wp:simplePos x="0" y="0"/>
                <wp:positionH relativeFrom="column">
                  <wp:posOffset>2286037</wp:posOffset>
                </wp:positionH>
                <wp:positionV relativeFrom="paragraph">
                  <wp:posOffset>3803692</wp:posOffset>
                </wp:positionV>
                <wp:extent cx="822240" cy="429120"/>
                <wp:effectExtent l="38100" t="57150" r="54610" b="47625"/>
                <wp:wrapNone/>
                <wp:docPr id="76" name="Ink 76"/>
                <wp:cNvGraphicFramePr/>
                <a:graphic xmlns:a="http://schemas.openxmlformats.org/drawingml/2006/main">
                  <a:graphicData uri="http://schemas.microsoft.com/office/word/2010/wordprocessingInk">
                    <w14:contentPart bwMode="auto" r:id="rId68">
                      <w14:nvContentPartPr>
                        <w14:cNvContentPartPr/>
                      </w14:nvContentPartPr>
                      <w14:xfrm>
                        <a:off x="0" y="0"/>
                        <a:ext cx="822240" cy="429120"/>
                      </w14:xfrm>
                    </w14:contentPart>
                  </a:graphicData>
                </a:graphic>
              </wp:anchor>
            </w:drawing>
          </mc:Choice>
          <mc:Fallback>
            <w:pict>
              <v:shape w14:anchorId="71BA67F1" id="Ink 76" o:spid="_x0000_s1026" type="#_x0000_t75" style="position:absolute;margin-left:179.3pt;margin-top:298.8pt;width:66.2pt;height:35.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">
                <v:imagedata r:id="rId69" o:title=""/>
              </v:shape>
            </w:pict>
          </mc:Fallback>
        </mc:AlternateContent>
      </w:r>
      <w:r>
        <w:rPr>
          <w:noProof/>
        </w:rPr>
        <mc:AlternateContent>
          <mc:Choice Requires="wpi">
            <w:drawing>
              <wp:anchor distT="0" distB="0" distL="114300" distR="114300" simplePos="0" relativeHeight="251697152" behindDoc="0" locked="0" layoutInCell="1" allowOverlap="1" wp14:anchorId="1ECF2A99" wp14:editId="52B6A089">
                <wp:simplePos x="0" y="0"/>
                <wp:positionH relativeFrom="column">
                  <wp:posOffset>2271997</wp:posOffset>
                </wp:positionH>
                <wp:positionV relativeFrom="paragraph">
                  <wp:posOffset>1081012</wp:posOffset>
                </wp:positionV>
                <wp:extent cx="1324080" cy="265320"/>
                <wp:effectExtent l="38100" t="38100" r="47625" b="40005"/>
                <wp:wrapNone/>
                <wp:docPr id="75" name="Ink 75"/>
                <wp:cNvGraphicFramePr/>
                <a:graphic xmlns:a="http://schemas.openxmlformats.org/drawingml/2006/main">
                  <a:graphicData uri="http://schemas.microsoft.com/office/word/2010/wordprocessingInk">
                    <w14:contentPart bwMode="auto" r:id="rId70">
                      <w14:nvContentPartPr>
                        <w14:cNvContentPartPr/>
                      </w14:nvContentPartPr>
                      <w14:xfrm>
                        <a:off x="0" y="0"/>
                        <a:ext cx="1324080" cy="265320"/>
                      </w14:xfrm>
                    </w14:contentPart>
                  </a:graphicData>
                </a:graphic>
              </wp:anchor>
            </w:drawing>
          </mc:Choice>
          <mc:Fallback>
            <w:pict>
              <v:shape w14:anchorId="74D1628F" id="Ink 75" o:spid="_x0000_s1026" type="#_x0000_t75" style="position:absolute;margin-left:178.2pt;margin-top:84.4pt;width:105.65pt;height:22.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">
                <v:imagedata r:id="rId71" o:title=""/>
              </v:shape>
            </w:pict>
          </mc:Fallback>
        </mc:AlternateContent>
      </w:r>
      <w:r>
        <w:rPr>
          <w:noProof/>
        </w:rPr>
        <mc:AlternateContent>
          <mc:Choice Requires="wpi">
            <w:drawing>
              <wp:anchor distT="0" distB="0" distL="114300" distR="114300" simplePos="0" relativeHeight="251696128" behindDoc="0" locked="0" layoutInCell="1" allowOverlap="1" wp14:anchorId="0BB25A77" wp14:editId="20CC0C83">
                <wp:simplePos x="0" y="0"/>
                <wp:positionH relativeFrom="column">
                  <wp:posOffset>7047397</wp:posOffset>
                </wp:positionH>
                <wp:positionV relativeFrom="paragraph">
                  <wp:posOffset>319252</wp:posOffset>
                </wp:positionV>
                <wp:extent cx="751680" cy="351000"/>
                <wp:effectExtent l="38100" t="57150" r="48895" b="49530"/>
                <wp:wrapNone/>
                <wp:docPr id="74" name="Ink 74"/>
                <wp:cNvGraphicFramePr/>
                <a:graphic xmlns:a="http://schemas.openxmlformats.org/drawingml/2006/main">
                  <a:graphicData uri="http://schemas.microsoft.com/office/word/2010/wordprocessingInk">
                    <w14:contentPart bwMode="auto" r:id="rId72">
                      <w14:nvContentPartPr>
                        <w14:cNvContentPartPr/>
                      </w14:nvContentPartPr>
                      <w14:xfrm>
                        <a:off x="0" y="0"/>
                        <a:ext cx="751680" cy="351000"/>
                      </w14:xfrm>
                    </w14:contentPart>
                  </a:graphicData>
                </a:graphic>
              </wp:anchor>
            </w:drawing>
          </mc:Choice>
          <mc:Fallback>
            <w:pict>
              <v:shape w14:anchorId="6A21CC82" id="Ink 74" o:spid="_x0000_s1026" type="#_x0000_t75" style="position:absolute;margin-left:554.2pt;margin-top:24.45pt;width:60.65pt;height:29.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">
                <v:imagedata r:id="rId73" o:title=""/>
              </v:shape>
            </w:pict>
          </mc:Fallback>
        </mc:AlternateContent>
      </w:r>
      <w:r>
        <w:rPr>
          <w:noProof/>
        </w:rPr>
        <w:drawing>
          <wp:inline distT="0" distB="0" distL="0" distR="0" wp14:anchorId="1D02D27A" wp14:editId="4A9E8328">
            <wp:extent cx="8960049" cy="4119699"/>
            <wp:effectExtent l="19050" t="19050" r="12700"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2493" b="5727"/>
                    <a:stretch/>
                  </pic:blipFill>
                  <pic:spPr bwMode="auto">
                    <a:xfrm>
                      <a:off x="0" y="0"/>
                      <a:ext cx="8961120" cy="4120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A5C34B8" w14:textId="77777777" w:rsidR="008A5DA0" w:rsidRDefault="008A5DA0" w:rsidP="00B37A2A">
      <w:pPr>
        <w:spacing w:before="0"/>
        <w:jc w:val="both"/>
        <w:rPr>
          <w:rFonts w:ascii="Calibri" w:hAnsi="Calibri" w:cs="Calibri"/>
        </w:rPr>
      </w:pPr>
    </w:p>
    <w:p w14:paraId="17C893EE" w14:textId="77777777" w:rsidR="00034B9A" w:rsidRDefault="00ED6FA4" w:rsidP="00B37A2A">
      <w:pPr>
        <w:spacing w:before="0"/>
        <w:jc w:val="both"/>
        <w:rPr>
          <w:rFonts w:ascii="Calibri" w:hAnsi="Calibri" w:cs="Calibri"/>
        </w:rPr>
      </w:pPr>
      <w:r>
        <w:rPr>
          <w:noProof/>
        </w:rPr>
        <w:lastRenderedPageBreak/>
        <mc:AlternateContent>
          <mc:Choice Requires="wpi">
            <w:drawing>
              <wp:anchor distT="0" distB="0" distL="114300" distR="114300" simplePos="0" relativeHeight="251699200" behindDoc="0" locked="0" layoutInCell="1" allowOverlap="1" wp14:anchorId="0147C2B0" wp14:editId="61A0A09E">
                <wp:simplePos x="0" y="0"/>
                <wp:positionH relativeFrom="column">
                  <wp:posOffset>3967597</wp:posOffset>
                </wp:positionH>
                <wp:positionV relativeFrom="paragraph">
                  <wp:posOffset>1975858</wp:posOffset>
                </wp:positionV>
                <wp:extent cx="2050920" cy="442440"/>
                <wp:effectExtent l="38100" t="38100" r="45085" b="53340"/>
                <wp:wrapNone/>
                <wp:docPr id="78" name="Ink 78"/>
                <wp:cNvGraphicFramePr/>
                <a:graphic xmlns:a="http://schemas.openxmlformats.org/drawingml/2006/main">
                  <a:graphicData uri="http://schemas.microsoft.com/office/word/2010/wordprocessingInk">
                    <w14:contentPart bwMode="auto" r:id="rId75">
                      <w14:nvContentPartPr>
                        <w14:cNvContentPartPr/>
                      </w14:nvContentPartPr>
                      <w14:xfrm>
                        <a:off x="0" y="0"/>
                        <a:ext cx="2050920" cy="442440"/>
                      </w14:xfrm>
                    </w14:contentPart>
                  </a:graphicData>
                </a:graphic>
              </wp:anchor>
            </w:drawing>
          </mc:Choice>
          <mc:Fallback>
            <w:pict>
              <v:shape w14:anchorId="198263B4" id="Ink 78" o:spid="_x0000_s1026" type="#_x0000_t75" style="position:absolute;margin-left:311.7pt;margin-top:154.9pt;width:162.95pt;height:36.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">
                <v:imagedata r:id="rId76" o:title=""/>
              </v:shape>
            </w:pict>
          </mc:Fallback>
        </mc:AlternateContent>
      </w:r>
      <w:r>
        <w:rPr>
          <w:noProof/>
        </w:rPr>
        <w:drawing>
          <wp:inline distT="0" distB="0" distL="0" distR="0" wp14:anchorId="74A8A52B" wp14:editId="106ED8FA">
            <wp:extent cx="8960694" cy="4049485"/>
            <wp:effectExtent l="19050" t="19050" r="12065" b="273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671" b="5948"/>
                    <a:stretch/>
                  </pic:blipFill>
                  <pic:spPr bwMode="auto">
                    <a:xfrm>
                      <a:off x="0" y="0"/>
                      <a:ext cx="8961120" cy="404967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41BBF4F" w14:textId="77777777" w:rsidR="00686EC0" w:rsidRDefault="00BC6004" w:rsidP="00B37A2A">
      <w:pPr>
        <w:spacing w:before="0"/>
        <w:jc w:val="both"/>
        <w:rPr>
          <w:rFonts w:ascii="Calibri" w:hAnsi="Calibri" w:cs="Calibri"/>
        </w:rPr>
      </w:pPr>
      <w:r>
        <w:rPr>
          <w:noProof/>
        </w:rPr>
        <w:lastRenderedPageBreak/>
        <mc:AlternateContent>
          <mc:Choice Requires="wpi">
            <w:drawing>
              <wp:anchor distT="0" distB="0" distL="114300" distR="114300" simplePos="0" relativeHeight="251702272" behindDoc="0" locked="0" layoutInCell="1" allowOverlap="1" wp14:anchorId="47919CD8" wp14:editId="14A87D5B">
                <wp:simplePos x="0" y="0"/>
                <wp:positionH relativeFrom="column">
                  <wp:posOffset>5492750</wp:posOffset>
                </wp:positionH>
                <wp:positionV relativeFrom="paragraph">
                  <wp:posOffset>967105</wp:posOffset>
                </wp:positionV>
                <wp:extent cx="641985" cy="188640"/>
                <wp:effectExtent l="38100" t="38100" r="5715" b="40005"/>
                <wp:wrapNone/>
                <wp:docPr id="82"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641985" cy="188640"/>
                      </w14:xfrm>
                    </w14:contentPart>
                  </a:graphicData>
                </a:graphic>
              </wp:anchor>
            </w:drawing>
          </mc:Choice>
          <mc:Fallback>
            <w:pict>
              <v:shape w14:anchorId="241B5459" id="Ink 82" o:spid="_x0000_s1026" type="#_x0000_t75" style="position:absolute;margin-left:431.8pt;margin-top:75.45pt;width:51.95pt;height:16.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">
                <v:imagedata r:id="rId79" o:title=""/>
              </v:shape>
            </w:pict>
          </mc:Fallback>
        </mc:AlternateContent>
      </w:r>
      <w:r>
        <w:rPr>
          <w:noProof/>
        </w:rPr>
        <w:drawing>
          <wp:inline distT="0" distB="0" distL="0" distR="0" wp14:anchorId="6124890E" wp14:editId="7CBCB436">
            <wp:extent cx="8960991" cy="3691032"/>
            <wp:effectExtent l="19050" t="19050" r="12065" b="241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9800" b="6937"/>
                    <a:stretch/>
                  </pic:blipFill>
                  <pic:spPr bwMode="auto">
                    <a:xfrm>
                      <a:off x="0" y="0"/>
                      <a:ext cx="8961120" cy="36910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E79FC5" w14:textId="77777777" w:rsidR="00686EC0" w:rsidRDefault="00686EC0" w:rsidP="00B37A2A">
      <w:pPr>
        <w:spacing w:before="0"/>
        <w:jc w:val="both"/>
        <w:rPr>
          <w:rFonts w:ascii="Calibri" w:hAnsi="Calibri" w:cs="Calibri"/>
        </w:rPr>
      </w:pPr>
      <w:r>
        <w:rPr>
          <w:noProof/>
        </w:rPr>
        <w:lastRenderedPageBreak/>
        <w:drawing>
          <wp:inline distT="0" distB="0" distL="0" distR="0" wp14:anchorId="133791CA" wp14:editId="1F795FF4">
            <wp:extent cx="8979535" cy="355305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3006" r="49771" b="31644"/>
                    <a:stretch/>
                  </pic:blipFill>
                  <pic:spPr bwMode="auto">
                    <a:xfrm>
                      <a:off x="0" y="0"/>
                      <a:ext cx="9003851" cy="3562680"/>
                    </a:xfrm>
                    <a:prstGeom prst="rect">
                      <a:avLst/>
                    </a:prstGeom>
                    <a:ln>
                      <a:noFill/>
                    </a:ln>
                    <a:extLst>
                      <a:ext uri="{53640926-AAD7-44D8-BBD7-CCE9431645EC}">
                        <a14:shadowObscured xmlns:a14="http://schemas.microsoft.com/office/drawing/2010/main"/>
                      </a:ext>
                    </a:extLst>
                  </pic:spPr>
                </pic:pic>
              </a:graphicData>
            </a:graphic>
          </wp:inline>
        </w:drawing>
      </w:r>
    </w:p>
    <w:p w14:paraId="147BEAC9" w14:textId="77777777" w:rsidR="00686EC0" w:rsidRDefault="00686EC0" w:rsidP="00B37A2A">
      <w:pPr>
        <w:spacing w:before="0"/>
        <w:jc w:val="both"/>
        <w:rPr>
          <w:rFonts w:ascii="Calibri" w:hAnsi="Calibri" w:cs="Calibri"/>
        </w:rPr>
      </w:pPr>
    </w:p>
    <w:p w14:paraId="3E8F098F" w14:textId="77777777" w:rsidR="00732C77" w:rsidRDefault="00732C77" w:rsidP="00B37A2A">
      <w:pPr>
        <w:spacing w:before="0"/>
        <w:jc w:val="both"/>
        <w:rPr>
          <w:rFonts w:ascii="Calibri" w:hAnsi="Calibri" w:cs="Calibri"/>
        </w:rPr>
      </w:pPr>
    </w:p>
    <w:p w14:paraId="595D51A6" w14:textId="2CC3E1B6" w:rsidR="00254C90" w:rsidRDefault="00417C0F" w:rsidP="00B37A2A">
      <w:pPr>
        <w:spacing w:before="0"/>
        <w:jc w:val="both"/>
        <w:rPr>
          <w:rFonts w:ascii="Calibri" w:hAnsi="Calibri" w:cs="Calibri"/>
        </w:rPr>
      </w:pPr>
      <w:r>
        <w:rPr>
          <w:noProof/>
        </w:rPr>
        <w:lastRenderedPageBreak/>
        <mc:AlternateContent>
          <mc:Choice Requires="wpi">
            <w:drawing>
              <wp:anchor distT="0" distB="0" distL="114300" distR="114300" simplePos="0" relativeHeight="251732992" behindDoc="0" locked="0" layoutInCell="1" allowOverlap="1" wp14:anchorId="0133E50C" wp14:editId="4A017F6F">
                <wp:simplePos x="0" y="0"/>
                <wp:positionH relativeFrom="column">
                  <wp:posOffset>4742815</wp:posOffset>
                </wp:positionH>
                <wp:positionV relativeFrom="paragraph">
                  <wp:posOffset>4055110</wp:posOffset>
                </wp:positionV>
                <wp:extent cx="239395" cy="205380"/>
                <wp:effectExtent l="57150" t="38100" r="46355" b="42545"/>
                <wp:wrapNone/>
                <wp:docPr id="130" name="Ink 130"/>
                <wp:cNvGraphicFramePr/>
                <a:graphic xmlns:a="http://schemas.openxmlformats.org/drawingml/2006/main">
                  <a:graphicData uri="http://schemas.microsoft.com/office/word/2010/wordprocessingInk">
                    <w14:contentPart bwMode="auto" r:id="rId82">
                      <w14:nvContentPartPr>
                        <w14:cNvContentPartPr/>
                      </w14:nvContentPartPr>
                      <w14:xfrm>
                        <a:off x="0" y="0"/>
                        <a:ext cx="239395" cy="205380"/>
                      </w14:xfrm>
                    </w14:contentPart>
                  </a:graphicData>
                </a:graphic>
              </wp:anchor>
            </w:drawing>
          </mc:Choice>
          <mc:Fallback>
            <w:pict>
              <v:shape w14:anchorId="2EA21E33" id="Ink 130" o:spid="_x0000_s1026" type="#_x0000_t75" style="position:absolute;margin-left:372.75pt;margin-top:318.6pt;width:20.25pt;height:17.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">
                <v:imagedata r:id="rId83" o:title=""/>
              </v:shape>
            </w:pict>
          </mc:Fallback>
        </mc:AlternateContent>
      </w:r>
      <w:r>
        <w:rPr>
          <w:noProof/>
        </w:rPr>
        <mc:AlternateContent>
          <mc:Choice Requires="wpi">
            <w:drawing>
              <wp:anchor distT="0" distB="0" distL="114300" distR="114300" simplePos="0" relativeHeight="251729920" behindDoc="0" locked="0" layoutInCell="1" allowOverlap="1" wp14:anchorId="48F42494" wp14:editId="2B1A5044">
                <wp:simplePos x="0" y="0"/>
                <wp:positionH relativeFrom="column">
                  <wp:posOffset>6086475</wp:posOffset>
                </wp:positionH>
                <wp:positionV relativeFrom="paragraph">
                  <wp:posOffset>3449320</wp:posOffset>
                </wp:positionV>
                <wp:extent cx="427990" cy="204120"/>
                <wp:effectExtent l="57150" t="57150" r="10160" b="43815"/>
                <wp:wrapNone/>
                <wp:docPr id="127" name="Ink 127"/>
                <wp:cNvGraphicFramePr/>
                <a:graphic xmlns:a="http://schemas.openxmlformats.org/drawingml/2006/main">
                  <a:graphicData uri="http://schemas.microsoft.com/office/word/2010/wordprocessingInk">
                    <w14:contentPart bwMode="auto" r:id="rId84">
                      <w14:nvContentPartPr>
                        <w14:cNvContentPartPr/>
                      </w14:nvContentPartPr>
                      <w14:xfrm>
                        <a:off x="0" y="0"/>
                        <a:ext cx="427990" cy="204120"/>
                      </w14:xfrm>
                    </w14:contentPart>
                  </a:graphicData>
                </a:graphic>
              </wp:anchor>
            </w:drawing>
          </mc:Choice>
          <mc:Fallback>
            <w:pict>
              <v:shape w14:anchorId="56AF27BB" id="Ink 127" o:spid="_x0000_s1026" type="#_x0000_t75" style="position:absolute;margin-left:478.55pt;margin-top:270.9pt;width:35.1pt;height:17.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">
                <v:imagedata r:id="rId85" o:title=""/>
              </v:shape>
            </w:pict>
          </mc:Fallback>
        </mc:AlternateContent>
      </w:r>
      <w:r>
        <w:rPr>
          <w:noProof/>
        </w:rPr>
        <mc:AlternateContent>
          <mc:Choice Requires="wpi">
            <w:drawing>
              <wp:anchor distT="0" distB="0" distL="114300" distR="114300" simplePos="0" relativeHeight="251726848" behindDoc="0" locked="0" layoutInCell="1" allowOverlap="1" wp14:anchorId="39CB636D" wp14:editId="6D058945">
                <wp:simplePos x="0" y="0"/>
                <wp:positionH relativeFrom="column">
                  <wp:posOffset>4206875</wp:posOffset>
                </wp:positionH>
                <wp:positionV relativeFrom="paragraph">
                  <wp:posOffset>3377565</wp:posOffset>
                </wp:positionV>
                <wp:extent cx="540385" cy="144720"/>
                <wp:effectExtent l="57150" t="38100" r="0" b="46355"/>
                <wp:wrapNone/>
                <wp:docPr id="124" name="Ink 124"/>
                <wp:cNvGraphicFramePr/>
                <a:graphic xmlns:a="http://schemas.openxmlformats.org/drawingml/2006/main">
                  <a:graphicData uri="http://schemas.microsoft.com/office/word/2010/wordprocessingInk">
                    <w14:contentPart bwMode="auto" r:id="rId86">
                      <w14:nvContentPartPr>
                        <w14:cNvContentPartPr/>
                      </w14:nvContentPartPr>
                      <w14:xfrm>
                        <a:off x="0" y="0"/>
                        <a:ext cx="540385" cy="144720"/>
                      </w14:xfrm>
                    </w14:contentPart>
                  </a:graphicData>
                </a:graphic>
              </wp:anchor>
            </w:drawing>
          </mc:Choice>
          <mc:Fallback>
            <w:pict>
              <v:shape w14:anchorId="1FDB93EA" id="Ink 124" o:spid="_x0000_s1026" type="#_x0000_t75" style="position:absolute;margin-left:330.55pt;margin-top:265.25pt;width:43.95pt;height:12.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">
                <v:imagedata r:id="rId87" o:title=""/>
              </v:shape>
            </w:pict>
          </mc:Fallback>
        </mc:AlternateContent>
      </w:r>
      <w:r>
        <w:rPr>
          <w:noProof/>
        </w:rPr>
        <mc:AlternateContent>
          <mc:Choice Requires="wpi">
            <w:drawing>
              <wp:anchor distT="0" distB="0" distL="114300" distR="114300" simplePos="0" relativeHeight="251723776" behindDoc="0" locked="0" layoutInCell="1" allowOverlap="1" wp14:anchorId="537C885E" wp14:editId="375A5D64">
                <wp:simplePos x="0" y="0"/>
                <wp:positionH relativeFrom="column">
                  <wp:posOffset>2954655</wp:posOffset>
                </wp:positionH>
                <wp:positionV relativeFrom="paragraph">
                  <wp:posOffset>2638425</wp:posOffset>
                </wp:positionV>
                <wp:extent cx="899160" cy="384535"/>
                <wp:effectExtent l="38100" t="57150" r="53340" b="53975"/>
                <wp:wrapNone/>
                <wp:docPr id="121" name="Ink 121"/>
                <wp:cNvGraphicFramePr/>
                <a:graphic xmlns:a="http://schemas.openxmlformats.org/drawingml/2006/main">
                  <a:graphicData uri="http://schemas.microsoft.com/office/word/2010/wordprocessingInk">
                    <w14:contentPart bwMode="auto" r:id="rId88">
                      <w14:nvContentPartPr>
                        <w14:cNvContentPartPr/>
                      </w14:nvContentPartPr>
                      <w14:xfrm>
                        <a:off x="0" y="0"/>
                        <a:ext cx="899160" cy="384535"/>
                      </w14:xfrm>
                    </w14:contentPart>
                  </a:graphicData>
                </a:graphic>
              </wp:anchor>
            </w:drawing>
          </mc:Choice>
          <mc:Fallback>
            <w:pict>
              <v:shape w14:anchorId="1ECE793F" id="Ink 121" o:spid="_x0000_s1026" type="#_x0000_t75" style="position:absolute;margin-left:231.95pt;margin-top:207.05pt;width:72.2pt;height:31.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">
                <v:imagedata r:id="rId89" o:title=""/>
              </v:shape>
            </w:pict>
          </mc:Fallback>
        </mc:AlternateContent>
      </w:r>
      <w:r>
        <w:rPr>
          <w:noProof/>
        </w:rPr>
        <mc:AlternateContent>
          <mc:Choice Requires="wpi">
            <w:drawing>
              <wp:anchor distT="0" distB="0" distL="114300" distR="114300" simplePos="0" relativeHeight="251720704" behindDoc="0" locked="0" layoutInCell="1" allowOverlap="1" wp14:anchorId="5675C777" wp14:editId="217971EA">
                <wp:simplePos x="0" y="0"/>
                <wp:positionH relativeFrom="column">
                  <wp:posOffset>3524885</wp:posOffset>
                </wp:positionH>
                <wp:positionV relativeFrom="paragraph">
                  <wp:posOffset>646430</wp:posOffset>
                </wp:positionV>
                <wp:extent cx="507600" cy="273240"/>
                <wp:effectExtent l="57150" t="57150" r="0" b="50800"/>
                <wp:wrapNone/>
                <wp:docPr id="118" name="Ink 118"/>
                <wp:cNvGraphicFramePr/>
                <a:graphic xmlns:a="http://schemas.openxmlformats.org/drawingml/2006/main">
                  <a:graphicData uri="http://schemas.microsoft.com/office/word/2010/wordprocessingInk">
                    <w14:contentPart bwMode="auto" r:id="rId90">
                      <w14:nvContentPartPr>
                        <w14:cNvContentPartPr/>
                      </w14:nvContentPartPr>
                      <w14:xfrm>
                        <a:off x="0" y="0"/>
                        <a:ext cx="507600" cy="273240"/>
                      </w14:xfrm>
                    </w14:contentPart>
                  </a:graphicData>
                </a:graphic>
              </wp:anchor>
            </w:drawing>
          </mc:Choice>
          <mc:Fallback>
            <w:pict>
              <v:shape w14:anchorId="443A0DE4" id="Ink 118" o:spid="_x0000_s1026" type="#_x0000_t75" style="position:absolute;margin-left:276.85pt;margin-top:50.2pt;width:41.35pt;height:2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">
                <v:imagedata r:id="rId91" o:title=""/>
              </v:shape>
            </w:pict>
          </mc:Fallback>
        </mc:AlternateContent>
      </w:r>
      <w:r>
        <w:rPr>
          <w:noProof/>
        </w:rPr>
        <mc:AlternateContent>
          <mc:Choice Requires="wpi">
            <w:drawing>
              <wp:anchor distT="0" distB="0" distL="114300" distR="114300" simplePos="0" relativeHeight="251716608" behindDoc="0" locked="0" layoutInCell="1" allowOverlap="1" wp14:anchorId="4AD8CC90" wp14:editId="00F47A62">
                <wp:simplePos x="0" y="0"/>
                <wp:positionH relativeFrom="column">
                  <wp:posOffset>6144157</wp:posOffset>
                </wp:positionH>
                <wp:positionV relativeFrom="paragraph">
                  <wp:posOffset>4161979</wp:posOffset>
                </wp:positionV>
                <wp:extent cx="2520" cy="360"/>
                <wp:effectExtent l="57150" t="38100" r="55245" b="57150"/>
                <wp:wrapNone/>
                <wp:docPr id="113" name="Ink 113"/>
                <wp:cNvGraphicFramePr/>
                <a:graphic xmlns:a="http://schemas.openxmlformats.org/drawingml/2006/main">
                  <a:graphicData uri="http://schemas.microsoft.com/office/word/2010/wordprocessingInk">
                    <w14:contentPart bwMode="auto" r:id="rId92">
                      <w14:nvContentPartPr>
                        <w14:cNvContentPartPr/>
                      </w14:nvContentPartPr>
                      <w14:xfrm>
                        <a:off x="0" y="0"/>
                        <a:ext cx="2520" cy="360"/>
                      </w14:xfrm>
                    </w14:contentPart>
                  </a:graphicData>
                </a:graphic>
              </wp:anchor>
            </w:drawing>
          </mc:Choice>
          <mc:Fallback>
            <w:pict>
              <v:shape w14:anchorId="498B7141" id="Ink 113" o:spid="_x0000_s1026" type="#_x0000_t75" style="position:absolute;margin-left:483.1pt;margin-top:327pt;width:1.65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">
                <v:imagedata r:id="rId93" o:title=""/>
              </v:shape>
            </w:pict>
          </mc:Fallback>
        </mc:AlternateContent>
      </w:r>
      <w:r>
        <w:rPr>
          <w:noProof/>
        </w:rPr>
        <w:drawing>
          <wp:inline distT="0" distB="0" distL="0" distR="0" wp14:anchorId="65FFB355" wp14:editId="0D27F91C">
            <wp:extent cx="9354762" cy="4797631"/>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8779"/>
                    <a:stretch/>
                  </pic:blipFill>
                  <pic:spPr bwMode="auto">
                    <a:xfrm>
                      <a:off x="0" y="0"/>
                      <a:ext cx="9361953" cy="4801319"/>
                    </a:xfrm>
                    <a:prstGeom prst="rect">
                      <a:avLst/>
                    </a:prstGeom>
                    <a:ln>
                      <a:noFill/>
                    </a:ln>
                    <a:extLst>
                      <a:ext uri="{53640926-AAD7-44D8-BBD7-CCE9431645EC}">
                        <a14:shadowObscured xmlns:a14="http://schemas.microsoft.com/office/drawing/2010/main"/>
                      </a:ext>
                    </a:extLst>
                  </pic:spPr>
                </pic:pic>
              </a:graphicData>
            </a:graphic>
          </wp:inline>
        </w:drawing>
      </w:r>
    </w:p>
    <w:p w14:paraId="66F5DD1C" w14:textId="27379002" w:rsidR="00254C90" w:rsidRDefault="00254C90" w:rsidP="00B37A2A">
      <w:pPr>
        <w:spacing w:before="0"/>
        <w:jc w:val="both"/>
        <w:rPr>
          <w:rFonts w:ascii="Calibri" w:hAnsi="Calibri" w:cs="Calibri"/>
        </w:rPr>
      </w:pPr>
    </w:p>
    <w:p w14:paraId="37C9B3C9" w14:textId="77777777" w:rsidR="00254C90" w:rsidRDefault="00254C90" w:rsidP="00B37A2A">
      <w:pPr>
        <w:spacing w:before="0"/>
        <w:jc w:val="both"/>
        <w:rPr>
          <w:rFonts w:ascii="Calibri" w:hAnsi="Calibri" w:cs="Calibri"/>
        </w:rPr>
      </w:pPr>
    </w:p>
    <w:p w14:paraId="7C095294" w14:textId="199C51A1" w:rsidR="00254C90" w:rsidRDefault="00254C90" w:rsidP="00B37A2A">
      <w:pPr>
        <w:spacing w:before="0"/>
        <w:jc w:val="both"/>
        <w:rPr>
          <w:rFonts w:ascii="Calibri" w:hAnsi="Calibri" w:cs="Calibri"/>
        </w:rPr>
      </w:pPr>
    </w:p>
    <w:p w14:paraId="1F74DA05" w14:textId="77777777" w:rsidR="00254C90" w:rsidRDefault="00254C90" w:rsidP="00B37A2A">
      <w:pPr>
        <w:spacing w:before="0"/>
        <w:jc w:val="both"/>
        <w:rPr>
          <w:rFonts w:ascii="Calibri" w:hAnsi="Calibri" w:cs="Calibri"/>
        </w:rPr>
      </w:pPr>
    </w:p>
    <w:p w14:paraId="0988A13A" w14:textId="11100D12" w:rsidR="00B620BE" w:rsidRDefault="00114AE7" w:rsidP="00B37A2A">
      <w:pPr>
        <w:spacing w:before="0"/>
        <w:jc w:val="both"/>
        <w:rPr>
          <w:rFonts w:ascii="Calibri" w:hAnsi="Calibri" w:cs="Calibri"/>
        </w:rPr>
      </w:pPr>
      <w:r>
        <w:rPr>
          <w:noProof/>
        </w:rPr>
        <mc:AlternateContent>
          <mc:Choice Requires="wpi">
            <w:drawing>
              <wp:anchor distT="0" distB="0" distL="114300" distR="114300" simplePos="0" relativeHeight="251738112" behindDoc="0" locked="0" layoutInCell="1" allowOverlap="1" wp14:anchorId="39A185FE" wp14:editId="7D26F5C2">
                <wp:simplePos x="0" y="0"/>
                <wp:positionH relativeFrom="column">
                  <wp:posOffset>3150870</wp:posOffset>
                </wp:positionH>
                <wp:positionV relativeFrom="paragraph">
                  <wp:posOffset>1289685</wp:posOffset>
                </wp:positionV>
                <wp:extent cx="429895" cy="242640"/>
                <wp:effectExtent l="57150" t="57150" r="27305" b="43180"/>
                <wp:wrapNone/>
                <wp:docPr id="136" name="Ink 136"/>
                <wp:cNvGraphicFramePr/>
                <a:graphic xmlns:a="http://schemas.openxmlformats.org/drawingml/2006/main">
                  <a:graphicData uri="http://schemas.microsoft.com/office/word/2010/wordprocessingInk">
                    <w14:contentPart bwMode="auto" r:id="rId95">
                      <w14:nvContentPartPr>
                        <w14:cNvContentPartPr/>
                      </w14:nvContentPartPr>
                      <w14:xfrm>
                        <a:off x="0" y="0"/>
                        <a:ext cx="429895" cy="242640"/>
                      </w14:xfrm>
                    </w14:contentPart>
                  </a:graphicData>
                </a:graphic>
              </wp:anchor>
            </w:drawing>
          </mc:Choice>
          <mc:Fallback>
            <w:pict>
              <v:shape w14:anchorId="2FD65A63" id="Ink 136" o:spid="_x0000_s1026" type="#_x0000_t75" style="position:absolute;margin-left:247.4pt;margin-top:100.85pt;width:35.25pt;height:2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">
                <v:imagedata r:id="rId96" o:title=""/>
              </v:shape>
            </w:pict>
          </mc:Fallback>
        </mc:AlternateContent>
      </w:r>
      <w:r w:rsidR="004C61F3">
        <w:rPr>
          <w:noProof/>
        </w:rPr>
        <mc:AlternateContent>
          <mc:Choice Requires="wpi">
            <w:drawing>
              <wp:anchor distT="0" distB="0" distL="114300" distR="114300" simplePos="0" relativeHeight="251706368" behindDoc="0" locked="0" layoutInCell="1" allowOverlap="1" wp14:anchorId="03345FEC" wp14:editId="2FD21739">
                <wp:simplePos x="0" y="0"/>
                <wp:positionH relativeFrom="column">
                  <wp:posOffset>1287397</wp:posOffset>
                </wp:positionH>
                <wp:positionV relativeFrom="paragraph">
                  <wp:posOffset>812042</wp:posOffset>
                </wp:positionV>
                <wp:extent cx="2520" cy="360"/>
                <wp:effectExtent l="57150" t="38100" r="55245" b="57150"/>
                <wp:wrapNone/>
                <wp:docPr id="96" name="Ink 96"/>
                <wp:cNvGraphicFramePr/>
                <a:graphic xmlns:a="http://schemas.openxmlformats.org/drawingml/2006/main">
                  <a:graphicData uri="http://schemas.microsoft.com/office/word/2010/wordprocessingInk">
                    <w14:contentPart bwMode="auto" r:id="rId97">
                      <w14:nvContentPartPr>
                        <w14:cNvContentPartPr/>
                      </w14:nvContentPartPr>
                      <w14:xfrm>
                        <a:off x="0" y="0"/>
                        <a:ext cx="2520" cy="360"/>
                      </w14:xfrm>
                    </w14:contentPart>
                  </a:graphicData>
                </a:graphic>
              </wp:anchor>
            </w:drawing>
          </mc:Choice>
          <mc:Fallback>
            <w:pict>
              <v:shape w14:anchorId="1A4B2234" id="Ink 96" o:spid="_x0000_s1026" type="#_x0000_t75" style="position:absolute;margin-left:100.65pt;margin-top:63.25pt;width:1.6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">
                <v:imagedata r:id="rId93" o:title=""/>
              </v:shape>
            </w:pict>
          </mc:Fallback>
        </mc:AlternateContent>
      </w:r>
    </w:p>
    <w:p w14:paraId="17501BA4" w14:textId="77777777" w:rsidR="00B620BE" w:rsidRDefault="00B620BE" w:rsidP="00B37A2A">
      <w:pPr>
        <w:spacing w:before="0"/>
        <w:jc w:val="both"/>
        <w:rPr>
          <w:rFonts w:ascii="Calibri" w:hAnsi="Calibri" w:cs="Calibri"/>
        </w:rPr>
      </w:pPr>
    </w:p>
    <w:p w14:paraId="3E051219" w14:textId="77777777" w:rsidR="00D80460" w:rsidRDefault="00FE33A3" w:rsidP="00B37A2A">
      <w:pPr>
        <w:spacing w:before="0"/>
        <w:jc w:val="both"/>
        <w:rPr>
          <w:rFonts w:ascii="Calibri" w:hAnsi="Calibri" w:cs="Calibri"/>
        </w:rPr>
      </w:pPr>
      <w:r>
        <w:rPr>
          <w:noProof/>
        </w:rPr>
        <mc:AlternateContent>
          <mc:Choice Requires="wpi">
            <w:drawing>
              <wp:anchor distT="0" distB="0" distL="114300" distR="114300" simplePos="0" relativeHeight="251742208" behindDoc="0" locked="0" layoutInCell="1" allowOverlap="1" wp14:anchorId="50B12B91" wp14:editId="449C8129">
                <wp:simplePos x="0" y="0"/>
                <wp:positionH relativeFrom="column">
                  <wp:posOffset>2856230</wp:posOffset>
                </wp:positionH>
                <wp:positionV relativeFrom="paragraph">
                  <wp:posOffset>1357630</wp:posOffset>
                </wp:positionV>
                <wp:extent cx="466090" cy="313770"/>
                <wp:effectExtent l="57150" t="57150" r="48260" b="48260"/>
                <wp:wrapNone/>
                <wp:docPr id="148" name="Ink 148"/>
                <wp:cNvGraphicFramePr/>
                <a:graphic xmlns:a="http://schemas.openxmlformats.org/drawingml/2006/main">
                  <a:graphicData uri="http://schemas.microsoft.com/office/word/2010/wordprocessingInk">
                    <w14:contentPart bwMode="auto" r:id="rId98">
                      <w14:nvContentPartPr>
                        <w14:cNvContentPartPr/>
                      </w14:nvContentPartPr>
                      <w14:xfrm>
                        <a:off x="0" y="0"/>
                        <a:ext cx="466090" cy="313770"/>
                      </w14:xfrm>
                    </w14:contentPart>
                  </a:graphicData>
                </a:graphic>
              </wp:anchor>
            </w:drawing>
          </mc:Choice>
          <mc:Fallback>
            <w:pict>
              <v:shape w14:anchorId="416F4E26" id="Ink 148" o:spid="_x0000_s1026" type="#_x0000_t75" style="position:absolute;margin-left:224.2pt;margin-top:106.2pt;width:38.1pt;height:26.1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">
                <v:imagedata r:id="rId99" o:title=""/>
              </v:shape>
            </w:pict>
          </mc:Fallback>
        </mc:AlternateContent>
      </w:r>
      <w:r>
        <w:rPr>
          <w:noProof/>
        </w:rPr>
        <mc:AlternateContent>
          <mc:Choice Requires="wpi">
            <w:drawing>
              <wp:anchor distT="0" distB="0" distL="114300" distR="114300" simplePos="0" relativeHeight="251739136" behindDoc="0" locked="0" layoutInCell="1" allowOverlap="1" wp14:anchorId="0ACFC7D7" wp14:editId="4F6DC252">
                <wp:simplePos x="0" y="0"/>
                <wp:positionH relativeFrom="column">
                  <wp:posOffset>3508237</wp:posOffset>
                </wp:positionH>
                <wp:positionV relativeFrom="paragraph">
                  <wp:posOffset>1453077</wp:posOffset>
                </wp:positionV>
                <wp:extent cx="2520" cy="2520"/>
                <wp:effectExtent l="57150" t="57150" r="55245" b="55245"/>
                <wp:wrapNone/>
                <wp:docPr id="145" name="Ink 145"/>
                <wp:cNvGraphicFramePr/>
                <a:graphic xmlns:a="http://schemas.openxmlformats.org/drawingml/2006/main">
                  <a:graphicData uri="http://schemas.microsoft.com/office/word/2010/wordprocessingInk">
                    <w14:contentPart bwMode="auto" r:id="rId100">
                      <w14:nvContentPartPr>
                        <w14:cNvContentPartPr/>
                      </w14:nvContentPartPr>
                      <w14:xfrm>
                        <a:off x="0" y="0"/>
                        <a:ext cx="2520" cy="2520"/>
                      </w14:xfrm>
                    </w14:contentPart>
                  </a:graphicData>
                </a:graphic>
              </wp:anchor>
            </w:drawing>
          </mc:Choice>
          <mc:Fallback>
            <w:pict>
              <v:shape w14:anchorId="76120BE5" id="Ink 145" o:spid="_x0000_s1026" type="#_x0000_t75" style="position:absolute;margin-left:275.55pt;margin-top:113.7pt;width:1.65pt;height:1.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">
                <v:imagedata r:id="rId101" o:title=""/>
              </v:shape>
            </w:pict>
          </mc:Fallback>
        </mc:AlternateContent>
      </w:r>
      <w:r>
        <w:rPr>
          <w:noProof/>
        </w:rPr>
        <w:drawing>
          <wp:inline distT="0" distB="0" distL="0" distR="0" wp14:anchorId="1AB3A7F1" wp14:editId="38076959">
            <wp:extent cx="8960755" cy="3752421"/>
            <wp:effectExtent l="19050" t="19050" r="12065" b="196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3672" b="11844"/>
                    <a:stretch/>
                  </pic:blipFill>
                  <pic:spPr bwMode="auto">
                    <a:xfrm>
                      <a:off x="0" y="0"/>
                      <a:ext cx="8961120" cy="375257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20B38B3" w14:textId="4293A556" w:rsidR="0013011C" w:rsidRPr="00B37A2A" w:rsidRDefault="008A5DA0" w:rsidP="00B37A2A">
      <w:pPr>
        <w:spacing w:before="0"/>
        <w:jc w:val="both"/>
        <w:rPr>
          <w:rFonts w:ascii="Calibri" w:hAnsi="Calibri" w:cs="Calibri"/>
        </w:rPr>
      </w:pPr>
      <w:r>
        <w:rPr>
          <w:noProof/>
        </w:rPr>
        <mc:AlternateContent>
          <mc:Choice Requires="wpi">
            <w:drawing>
              <wp:anchor distT="0" distB="0" distL="114300" distR="114300" simplePos="0" relativeHeight="251695104" behindDoc="0" locked="0" layoutInCell="1" allowOverlap="1" wp14:anchorId="56A1319F" wp14:editId="353AB02E">
                <wp:simplePos x="0" y="0"/>
                <wp:positionH relativeFrom="column">
                  <wp:posOffset>1312545</wp:posOffset>
                </wp:positionH>
                <wp:positionV relativeFrom="paragraph">
                  <wp:posOffset>3768725</wp:posOffset>
                </wp:positionV>
                <wp:extent cx="360" cy="360"/>
                <wp:effectExtent l="38100" t="38100" r="57150" b="57150"/>
                <wp:wrapNone/>
                <wp:docPr id="72" name="Ink 72"/>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9A30463" id="Ink 72" o:spid="_x0000_s1026" type="#_x0000_t75" style="position:absolute;margin-left:102.65pt;margin-top:296.0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">
                <v:imagedata r:id="rId104" o:title=""/>
              </v:shape>
            </w:pict>
          </mc:Fallback>
        </mc:AlternateContent>
      </w:r>
      <w:r>
        <w:rPr>
          <w:noProof/>
        </w:rPr>
        <mc:AlternateContent>
          <mc:Choice Requires="wpi">
            <w:drawing>
              <wp:anchor distT="0" distB="0" distL="114300" distR="114300" simplePos="0" relativeHeight="251692032" behindDoc="0" locked="0" layoutInCell="1" allowOverlap="1" wp14:anchorId="20685DB7" wp14:editId="7F415DCD">
                <wp:simplePos x="0" y="0"/>
                <wp:positionH relativeFrom="column">
                  <wp:posOffset>1028197</wp:posOffset>
                </wp:positionH>
                <wp:positionV relativeFrom="paragraph">
                  <wp:posOffset>4123012</wp:posOffset>
                </wp:positionV>
                <wp:extent cx="2520" cy="2520"/>
                <wp:effectExtent l="57150" t="57150" r="55245" b="55245"/>
                <wp:wrapNone/>
                <wp:docPr id="69" name="Ink 69"/>
                <wp:cNvGraphicFramePr/>
                <a:graphic xmlns:a="http://schemas.openxmlformats.org/drawingml/2006/main">
                  <a:graphicData uri="http://schemas.microsoft.com/office/word/2010/wordprocessingInk">
                    <w14:contentPart bwMode="auto" r:id="rId105">
                      <w14:nvContentPartPr>
                        <w14:cNvContentPartPr/>
                      </w14:nvContentPartPr>
                      <w14:xfrm>
                        <a:off x="0" y="0"/>
                        <a:ext cx="2520" cy="2520"/>
                      </w14:xfrm>
                    </w14:contentPart>
                  </a:graphicData>
                </a:graphic>
              </wp:anchor>
            </w:drawing>
          </mc:Choice>
          <mc:Fallback>
            <w:pict>
              <v:shape w14:anchorId="5E35DD38" id="Ink 69" o:spid="_x0000_s1026" type="#_x0000_t75" style="position:absolute;margin-left:80.25pt;margin-top:323.95pt;width:1.65pt;height:1.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">
                <v:imagedata r:id="rId101" o:title=""/>
              </v:shape>
            </w:pict>
          </mc:Fallback>
        </mc:AlternateContent>
      </w:r>
      <w:r>
        <w:rPr>
          <w:noProof/>
        </w:rPr>
        <mc:AlternateContent>
          <mc:Choice Requires="wpi">
            <w:drawing>
              <wp:anchor distT="0" distB="0" distL="114300" distR="114300" simplePos="0" relativeHeight="251691008" behindDoc="0" locked="0" layoutInCell="1" allowOverlap="1" wp14:anchorId="45CB2BBF" wp14:editId="46C6A6D7">
                <wp:simplePos x="0" y="0"/>
                <wp:positionH relativeFrom="column">
                  <wp:posOffset>754597</wp:posOffset>
                </wp:positionH>
                <wp:positionV relativeFrom="paragraph">
                  <wp:posOffset>2901892</wp:posOffset>
                </wp:positionV>
                <wp:extent cx="360" cy="360"/>
                <wp:effectExtent l="38100" t="38100" r="57150" b="57150"/>
                <wp:wrapNone/>
                <wp:docPr id="68" name="Ink 68"/>
                <wp:cNvGraphicFramePr/>
                <a:graphic xmlns:a="http://schemas.openxmlformats.org/drawingml/2006/main">
                  <a:graphicData uri="http://schemas.microsoft.com/office/word/2010/wordprocessingInk">
                    <w14:contentPart bwMode="auto" r:id="rId106">
                      <w14:nvContentPartPr>
                        <w14:cNvContentPartPr/>
                      </w14:nvContentPartPr>
                      <w14:xfrm>
                        <a:off x="0" y="0"/>
                        <a:ext cx="360" cy="360"/>
                      </w14:xfrm>
                    </w14:contentPart>
                  </a:graphicData>
                </a:graphic>
              </wp:anchor>
            </w:drawing>
          </mc:Choice>
          <mc:Fallback>
            <w:pict>
              <v:shape w14:anchorId="16F02A36" id="Ink 68" o:spid="_x0000_s1026" type="#_x0000_t75" style="position:absolute;margin-left:58.7pt;margin-top:227.8pt;width:1.45pt;height:1.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">
                <v:imagedata r:id="rId45" o:title=""/>
              </v:shape>
            </w:pict>
          </mc:Fallback>
        </mc:AlternateContent>
      </w:r>
      <w:r>
        <w:rPr>
          <w:noProof/>
        </w:rPr>
        <mc:AlternateContent>
          <mc:Choice Requires="wpi">
            <w:drawing>
              <wp:anchor distT="0" distB="0" distL="114300" distR="114300" simplePos="0" relativeHeight="251688960" behindDoc="0" locked="0" layoutInCell="1" allowOverlap="1" wp14:anchorId="71EF08F6" wp14:editId="01237DEE">
                <wp:simplePos x="0" y="0"/>
                <wp:positionH relativeFrom="column">
                  <wp:posOffset>3795157</wp:posOffset>
                </wp:positionH>
                <wp:positionV relativeFrom="paragraph">
                  <wp:posOffset>2676172</wp:posOffset>
                </wp:positionV>
                <wp:extent cx="360" cy="360"/>
                <wp:effectExtent l="38100" t="38100" r="57150" b="57150"/>
                <wp:wrapNone/>
                <wp:docPr id="66" name="Ink 66"/>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pict>
              <v:shape w14:anchorId="7C26BF90" id="Ink 66" o:spid="_x0000_s1026" type="#_x0000_t75" style="position:absolute;margin-left:298.15pt;margin-top:210pt;width:1.45pt;height:1.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pAZKO1AEAAJsEAAAQAAAAAAAAAAAA&#10;AAAAANADAABkcnMvaW5rL2luazEueG1sUEsBAi0AFAAGAAgAAAAhAGDGnKjeAAAACwEAAA8AAAAA&#10;AAAAAAAAAAAA0gUAAGRycy9kb3ducmV2LnhtbFBLAQItABQABgAIAAAAIQB5GLydvwAAACEBAAAZ&#10;AAAAAAAAAAAAAAAAAN0GAABkcnMvX3JlbHMvZTJvRG9jLnhtbC5yZWxzUEsFBgAAAAAGAAYAeAEA&#10;ANMHAAAAAA==&#10;">
                <v:imagedata r:id="rId45" o:title=""/>
              </v:shape>
            </w:pict>
          </mc:Fallback>
        </mc:AlternateContent>
      </w:r>
    </w:p>
    <w:sectPr w:rsidR="0013011C" w:rsidRPr="00B37A2A" w:rsidSect="0013011C">
      <w:pgSz w:w="15840" w:h="12240" w:orient="landscape"/>
      <w:pgMar w:top="720" w:right="1440" w:bottom="734" w:left="288" w:header="720" w:footer="72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D5CA4" w14:textId="77777777" w:rsidR="00F61070" w:rsidRDefault="00F61070" w:rsidP="003D37DA">
      <w:pPr>
        <w:spacing w:before="0" w:after="0" w:line="240" w:lineRule="auto"/>
      </w:pPr>
      <w:r>
        <w:separator/>
      </w:r>
    </w:p>
  </w:endnote>
  <w:endnote w:type="continuationSeparator" w:id="0">
    <w:p w14:paraId="2D07513A" w14:textId="77777777" w:rsidR="00F61070" w:rsidRDefault="00F61070" w:rsidP="003D37D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Kokila">
    <w:altName w:val="Kokila"/>
    <w:charset w:val="00"/>
    <w:family w:val="swiss"/>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273968"/>
      <w:docPartObj>
        <w:docPartGallery w:val="Page Numbers (Bottom of Page)"/>
        <w:docPartUnique/>
      </w:docPartObj>
    </w:sdtPr>
    <w:sdtContent>
      <w:sdt>
        <w:sdtPr>
          <w:id w:val="-1769616900"/>
          <w:docPartObj>
            <w:docPartGallery w:val="Page Numbers (Top of Page)"/>
            <w:docPartUnique/>
          </w:docPartObj>
        </w:sdtPr>
        <w:sdtContent>
          <w:p w14:paraId="6C66481F" w14:textId="5122FDA8" w:rsidR="002D11AB" w:rsidRDefault="002D11A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1E8F13D" w14:textId="77777777" w:rsidR="005D2C95" w:rsidRDefault="005D2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F0967" w14:textId="77777777" w:rsidR="00F61070" w:rsidRDefault="00F61070" w:rsidP="003D37DA">
      <w:pPr>
        <w:spacing w:before="0" w:after="0" w:line="240" w:lineRule="auto"/>
      </w:pPr>
      <w:r>
        <w:separator/>
      </w:r>
    </w:p>
  </w:footnote>
  <w:footnote w:type="continuationSeparator" w:id="0">
    <w:p w14:paraId="07635B3A" w14:textId="77777777" w:rsidR="00F61070" w:rsidRDefault="00F61070" w:rsidP="003D37D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21065"/>
    <w:multiLevelType w:val="multilevel"/>
    <w:tmpl w:val="6B6A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A524AA"/>
    <w:multiLevelType w:val="hybridMultilevel"/>
    <w:tmpl w:val="967A56FA"/>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 w15:restartNumberingAfterBreak="0">
    <w:nsid w:val="1A7F2D0E"/>
    <w:multiLevelType w:val="hybridMultilevel"/>
    <w:tmpl w:val="828CD910"/>
    <w:lvl w:ilvl="0" w:tplc="C35E7442">
      <w:start w:val="1"/>
      <w:numFmt w:val="bullet"/>
      <w:pStyle w:val="BulletsSkills"/>
      <w:lvlText w:val=""/>
      <w:lvlJc w:val="left"/>
      <w:pPr>
        <w:ind w:left="288" w:hanging="288"/>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 w15:restartNumberingAfterBreak="0">
    <w:nsid w:val="259E5B78"/>
    <w:multiLevelType w:val="hybridMultilevel"/>
    <w:tmpl w:val="05481140"/>
    <w:lvl w:ilvl="0" w:tplc="D16835F2">
      <w:start w:val="1"/>
      <w:numFmt w:val="bullet"/>
      <w:lvlText w:val=""/>
      <w:lvlJc w:val="left"/>
      <w:pPr>
        <w:ind w:left="216" w:hanging="288"/>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4" w15:restartNumberingAfterBreak="0">
    <w:nsid w:val="27F80392"/>
    <w:multiLevelType w:val="hybridMultilevel"/>
    <w:tmpl w:val="ED6C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14A96"/>
    <w:multiLevelType w:val="multilevel"/>
    <w:tmpl w:val="5B9A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703E47"/>
    <w:multiLevelType w:val="multilevel"/>
    <w:tmpl w:val="C32A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FCB143A"/>
    <w:multiLevelType w:val="multilevel"/>
    <w:tmpl w:val="30103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9D3B94"/>
    <w:multiLevelType w:val="multilevel"/>
    <w:tmpl w:val="54F468D6"/>
    <w:lvl w:ilvl="0">
      <w:start w:val="1"/>
      <w:numFmt w:val="bullet"/>
      <w:lvlText w:val=""/>
      <w:lvlJc w:val="left"/>
      <w:pPr>
        <w:ind w:left="216" w:hanging="288"/>
      </w:pPr>
      <w:rPr>
        <w:rFonts w:ascii="Symbol" w:hAnsi="Symbol" w:hint="default"/>
      </w:rPr>
    </w:lvl>
    <w:lvl w:ilvl="1">
      <w:start w:val="1"/>
      <w:numFmt w:val="bullet"/>
      <w:lvlText w:val="o"/>
      <w:lvlJc w:val="left"/>
      <w:pPr>
        <w:ind w:left="1460" w:hanging="360"/>
      </w:pPr>
      <w:rPr>
        <w:rFonts w:ascii="Courier New" w:hAnsi="Courier New" w:cs="Courier New" w:hint="default"/>
      </w:rPr>
    </w:lvl>
    <w:lvl w:ilvl="2">
      <w:start w:val="1"/>
      <w:numFmt w:val="bullet"/>
      <w:lvlText w:val=""/>
      <w:lvlJc w:val="left"/>
      <w:pPr>
        <w:ind w:left="2180" w:hanging="360"/>
      </w:pPr>
      <w:rPr>
        <w:rFonts w:ascii="Wingdings" w:hAnsi="Wingdings" w:hint="default"/>
      </w:rPr>
    </w:lvl>
    <w:lvl w:ilvl="3">
      <w:start w:val="1"/>
      <w:numFmt w:val="bullet"/>
      <w:lvlText w:val=""/>
      <w:lvlJc w:val="left"/>
      <w:pPr>
        <w:ind w:left="2900" w:hanging="360"/>
      </w:pPr>
      <w:rPr>
        <w:rFonts w:ascii="Symbol" w:hAnsi="Symbol" w:hint="default"/>
      </w:rPr>
    </w:lvl>
    <w:lvl w:ilvl="4">
      <w:start w:val="1"/>
      <w:numFmt w:val="bullet"/>
      <w:lvlText w:val="o"/>
      <w:lvlJc w:val="left"/>
      <w:pPr>
        <w:ind w:left="3620" w:hanging="360"/>
      </w:pPr>
      <w:rPr>
        <w:rFonts w:ascii="Courier New" w:hAnsi="Courier New" w:cs="Courier New" w:hint="default"/>
      </w:rPr>
    </w:lvl>
    <w:lvl w:ilvl="5">
      <w:start w:val="1"/>
      <w:numFmt w:val="bullet"/>
      <w:lvlText w:val=""/>
      <w:lvlJc w:val="left"/>
      <w:pPr>
        <w:ind w:left="4340" w:hanging="360"/>
      </w:pPr>
      <w:rPr>
        <w:rFonts w:ascii="Wingdings" w:hAnsi="Wingdings" w:hint="default"/>
      </w:rPr>
    </w:lvl>
    <w:lvl w:ilvl="6">
      <w:start w:val="1"/>
      <w:numFmt w:val="bullet"/>
      <w:lvlText w:val=""/>
      <w:lvlJc w:val="left"/>
      <w:pPr>
        <w:ind w:left="5060" w:hanging="360"/>
      </w:pPr>
      <w:rPr>
        <w:rFonts w:ascii="Symbol" w:hAnsi="Symbol" w:hint="default"/>
      </w:rPr>
    </w:lvl>
    <w:lvl w:ilvl="7">
      <w:start w:val="1"/>
      <w:numFmt w:val="bullet"/>
      <w:lvlText w:val="o"/>
      <w:lvlJc w:val="left"/>
      <w:pPr>
        <w:ind w:left="5780" w:hanging="360"/>
      </w:pPr>
      <w:rPr>
        <w:rFonts w:ascii="Courier New" w:hAnsi="Courier New" w:cs="Courier New" w:hint="default"/>
      </w:rPr>
    </w:lvl>
    <w:lvl w:ilvl="8">
      <w:start w:val="1"/>
      <w:numFmt w:val="bullet"/>
      <w:lvlText w:val=""/>
      <w:lvlJc w:val="left"/>
      <w:pPr>
        <w:ind w:left="6500" w:hanging="360"/>
      </w:pPr>
      <w:rPr>
        <w:rFonts w:ascii="Wingdings" w:hAnsi="Wingdings" w:hint="default"/>
      </w:rPr>
    </w:lvl>
  </w:abstractNum>
  <w:abstractNum w:abstractNumId="9" w15:restartNumberingAfterBreak="0">
    <w:nsid w:val="780F216E"/>
    <w:multiLevelType w:val="multilevel"/>
    <w:tmpl w:val="A216D3C4"/>
    <w:lvl w:ilvl="0">
      <w:start w:val="1"/>
      <w:numFmt w:val="bullet"/>
      <w:lvlText w:val=""/>
      <w:lvlJc w:val="left"/>
      <w:pPr>
        <w:ind w:left="740" w:hanging="360"/>
      </w:pPr>
      <w:rPr>
        <w:rFonts w:ascii="Symbol" w:hAnsi="Symbol" w:hint="default"/>
      </w:rPr>
    </w:lvl>
    <w:lvl w:ilvl="1">
      <w:start w:val="1"/>
      <w:numFmt w:val="bullet"/>
      <w:lvlText w:val="o"/>
      <w:lvlJc w:val="left"/>
      <w:pPr>
        <w:ind w:left="1460" w:hanging="360"/>
      </w:pPr>
      <w:rPr>
        <w:rFonts w:ascii="Courier New" w:hAnsi="Courier New" w:cs="Courier New" w:hint="default"/>
      </w:rPr>
    </w:lvl>
    <w:lvl w:ilvl="2">
      <w:start w:val="1"/>
      <w:numFmt w:val="bullet"/>
      <w:lvlText w:val=""/>
      <w:lvlJc w:val="left"/>
      <w:pPr>
        <w:ind w:left="2180" w:hanging="360"/>
      </w:pPr>
      <w:rPr>
        <w:rFonts w:ascii="Wingdings" w:hAnsi="Wingdings" w:hint="default"/>
      </w:rPr>
    </w:lvl>
    <w:lvl w:ilvl="3">
      <w:start w:val="1"/>
      <w:numFmt w:val="bullet"/>
      <w:lvlText w:val=""/>
      <w:lvlJc w:val="left"/>
      <w:pPr>
        <w:ind w:left="2900" w:hanging="360"/>
      </w:pPr>
      <w:rPr>
        <w:rFonts w:ascii="Symbol" w:hAnsi="Symbol" w:hint="default"/>
      </w:rPr>
    </w:lvl>
    <w:lvl w:ilvl="4">
      <w:start w:val="1"/>
      <w:numFmt w:val="bullet"/>
      <w:lvlText w:val="o"/>
      <w:lvlJc w:val="left"/>
      <w:pPr>
        <w:ind w:left="3620" w:hanging="360"/>
      </w:pPr>
      <w:rPr>
        <w:rFonts w:ascii="Courier New" w:hAnsi="Courier New" w:cs="Courier New" w:hint="default"/>
      </w:rPr>
    </w:lvl>
    <w:lvl w:ilvl="5">
      <w:start w:val="1"/>
      <w:numFmt w:val="bullet"/>
      <w:lvlText w:val=""/>
      <w:lvlJc w:val="left"/>
      <w:pPr>
        <w:ind w:left="4340" w:hanging="360"/>
      </w:pPr>
      <w:rPr>
        <w:rFonts w:ascii="Wingdings" w:hAnsi="Wingdings" w:hint="default"/>
      </w:rPr>
    </w:lvl>
    <w:lvl w:ilvl="6">
      <w:start w:val="1"/>
      <w:numFmt w:val="bullet"/>
      <w:lvlText w:val=""/>
      <w:lvlJc w:val="left"/>
      <w:pPr>
        <w:ind w:left="5060" w:hanging="360"/>
      </w:pPr>
      <w:rPr>
        <w:rFonts w:ascii="Symbol" w:hAnsi="Symbol" w:hint="default"/>
      </w:rPr>
    </w:lvl>
    <w:lvl w:ilvl="7">
      <w:start w:val="1"/>
      <w:numFmt w:val="bullet"/>
      <w:lvlText w:val="o"/>
      <w:lvlJc w:val="left"/>
      <w:pPr>
        <w:ind w:left="5780" w:hanging="360"/>
      </w:pPr>
      <w:rPr>
        <w:rFonts w:ascii="Courier New" w:hAnsi="Courier New" w:cs="Courier New" w:hint="default"/>
      </w:rPr>
    </w:lvl>
    <w:lvl w:ilvl="8">
      <w:start w:val="1"/>
      <w:numFmt w:val="bullet"/>
      <w:lvlText w:val=""/>
      <w:lvlJc w:val="left"/>
      <w:pPr>
        <w:ind w:left="6500" w:hanging="360"/>
      </w:pPr>
      <w:rPr>
        <w:rFonts w:ascii="Wingdings" w:hAnsi="Wingdings" w:hint="default"/>
      </w:rPr>
    </w:lvl>
  </w:abstractNum>
  <w:abstractNum w:abstractNumId="10" w15:restartNumberingAfterBreak="0">
    <w:nsid w:val="7D810280"/>
    <w:multiLevelType w:val="multilevel"/>
    <w:tmpl w:val="7018AD8C"/>
    <w:lvl w:ilvl="0">
      <w:start w:val="1"/>
      <w:numFmt w:val="bullet"/>
      <w:lvlText w:val=""/>
      <w:lvlJc w:val="left"/>
      <w:pPr>
        <w:ind w:left="734" w:hanging="360"/>
      </w:pPr>
      <w:rPr>
        <w:rFonts w:ascii="Symbol" w:hAnsi="Symbol" w:hint="default"/>
      </w:rPr>
    </w:lvl>
    <w:lvl w:ilvl="1">
      <w:start w:val="1"/>
      <w:numFmt w:val="bullet"/>
      <w:lvlText w:val="o"/>
      <w:lvlJc w:val="left"/>
      <w:pPr>
        <w:ind w:left="1454" w:hanging="360"/>
      </w:pPr>
      <w:rPr>
        <w:rFonts w:ascii="Courier New" w:hAnsi="Courier New" w:cs="Courier New" w:hint="default"/>
      </w:rPr>
    </w:lvl>
    <w:lvl w:ilvl="2">
      <w:start w:val="1"/>
      <w:numFmt w:val="bullet"/>
      <w:lvlText w:val=""/>
      <w:lvlJc w:val="left"/>
      <w:pPr>
        <w:ind w:left="2174" w:hanging="360"/>
      </w:pPr>
      <w:rPr>
        <w:rFonts w:ascii="Wingdings" w:hAnsi="Wingdings" w:hint="default"/>
      </w:rPr>
    </w:lvl>
    <w:lvl w:ilvl="3">
      <w:start w:val="1"/>
      <w:numFmt w:val="bullet"/>
      <w:lvlText w:val=""/>
      <w:lvlJc w:val="left"/>
      <w:pPr>
        <w:ind w:left="2894" w:hanging="360"/>
      </w:pPr>
      <w:rPr>
        <w:rFonts w:ascii="Symbol" w:hAnsi="Symbol" w:hint="default"/>
      </w:rPr>
    </w:lvl>
    <w:lvl w:ilvl="4">
      <w:start w:val="1"/>
      <w:numFmt w:val="bullet"/>
      <w:lvlText w:val="o"/>
      <w:lvlJc w:val="left"/>
      <w:pPr>
        <w:ind w:left="3614" w:hanging="360"/>
      </w:pPr>
      <w:rPr>
        <w:rFonts w:ascii="Courier New" w:hAnsi="Courier New" w:cs="Courier New" w:hint="default"/>
      </w:rPr>
    </w:lvl>
    <w:lvl w:ilvl="5">
      <w:start w:val="1"/>
      <w:numFmt w:val="bullet"/>
      <w:lvlText w:val=""/>
      <w:lvlJc w:val="left"/>
      <w:pPr>
        <w:ind w:left="4334" w:hanging="360"/>
      </w:pPr>
      <w:rPr>
        <w:rFonts w:ascii="Wingdings" w:hAnsi="Wingdings" w:hint="default"/>
      </w:rPr>
    </w:lvl>
    <w:lvl w:ilvl="6">
      <w:start w:val="1"/>
      <w:numFmt w:val="bullet"/>
      <w:lvlText w:val=""/>
      <w:lvlJc w:val="left"/>
      <w:pPr>
        <w:ind w:left="5054" w:hanging="360"/>
      </w:pPr>
      <w:rPr>
        <w:rFonts w:ascii="Symbol" w:hAnsi="Symbol" w:hint="default"/>
      </w:rPr>
    </w:lvl>
    <w:lvl w:ilvl="7">
      <w:start w:val="1"/>
      <w:numFmt w:val="bullet"/>
      <w:lvlText w:val="o"/>
      <w:lvlJc w:val="left"/>
      <w:pPr>
        <w:ind w:left="5774" w:hanging="360"/>
      </w:pPr>
      <w:rPr>
        <w:rFonts w:ascii="Courier New" w:hAnsi="Courier New" w:cs="Courier New" w:hint="default"/>
      </w:rPr>
    </w:lvl>
    <w:lvl w:ilvl="8">
      <w:start w:val="1"/>
      <w:numFmt w:val="bullet"/>
      <w:lvlText w:val=""/>
      <w:lvlJc w:val="left"/>
      <w:pPr>
        <w:ind w:left="6494" w:hanging="360"/>
      </w:pPr>
      <w:rPr>
        <w:rFonts w:ascii="Wingdings" w:hAnsi="Wingdings" w:hint="default"/>
      </w:rPr>
    </w:lvl>
  </w:abstractNum>
  <w:num w:numId="1" w16cid:durableId="499463548">
    <w:abstractNumId w:val="3"/>
  </w:num>
  <w:num w:numId="2" w16cid:durableId="2046254196">
    <w:abstractNumId w:val="9"/>
  </w:num>
  <w:num w:numId="3" w16cid:durableId="74323121">
    <w:abstractNumId w:val="8"/>
  </w:num>
  <w:num w:numId="4" w16cid:durableId="231503828">
    <w:abstractNumId w:val="1"/>
  </w:num>
  <w:num w:numId="5" w16cid:durableId="1306667696">
    <w:abstractNumId w:val="2"/>
  </w:num>
  <w:num w:numId="6" w16cid:durableId="817918688">
    <w:abstractNumId w:val="10"/>
  </w:num>
  <w:num w:numId="7" w16cid:durableId="881670043">
    <w:abstractNumId w:val="0"/>
  </w:num>
  <w:num w:numId="8" w16cid:durableId="1660040118">
    <w:abstractNumId w:val="6"/>
  </w:num>
  <w:num w:numId="9" w16cid:durableId="158084357">
    <w:abstractNumId w:val="5"/>
  </w:num>
  <w:num w:numId="10" w16cid:durableId="1339892743">
    <w:abstractNumId w:val="7"/>
  </w:num>
  <w:num w:numId="11" w16cid:durableId="6681699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8C8"/>
    <w:rsid w:val="00034B9A"/>
    <w:rsid w:val="00044326"/>
    <w:rsid w:val="00114AE7"/>
    <w:rsid w:val="0013011C"/>
    <w:rsid w:val="00172BC0"/>
    <w:rsid w:val="0018269B"/>
    <w:rsid w:val="001843C6"/>
    <w:rsid w:val="00184B2D"/>
    <w:rsid w:val="001E6075"/>
    <w:rsid w:val="001E7EE9"/>
    <w:rsid w:val="002450BF"/>
    <w:rsid w:val="00254C90"/>
    <w:rsid w:val="002C447C"/>
    <w:rsid w:val="002D11AB"/>
    <w:rsid w:val="003116B7"/>
    <w:rsid w:val="00340C75"/>
    <w:rsid w:val="00390F23"/>
    <w:rsid w:val="003B0449"/>
    <w:rsid w:val="003C745C"/>
    <w:rsid w:val="003D37DA"/>
    <w:rsid w:val="003E6644"/>
    <w:rsid w:val="003E6D64"/>
    <w:rsid w:val="004158B4"/>
    <w:rsid w:val="00417C0F"/>
    <w:rsid w:val="00475B2F"/>
    <w:rsid w:val="004C61F3"/>
    <w:rsid w:val="005106C2"/>
    <w:rsid w:val="00516CCA"/>
    <w:rsid w:val="00516E68"/>
    <w:rsid w:val="00520225"/>
    <w:rsid w:val="005248C8"/>
    <w:rsid w:val="00547E34"/>
    <w:rsid w:val="005B48F5"/>
    <w:rsid w:val="005D2C95"/>
    <w:rsid w:val="005D49CA"/>
    <w:rsid w:val="006123CC"/>
    <w:rsid w:val="00686EC0"/>
    <w:rsid w:val="006D30E4"/>
    <w:rsid w:val="006E7AC0"/>
    <w:rsid w:val="007014EB"/>
    <w:rsid w:val="00702223"/>
    <w:rsid w:val="00721C3B"/>
    <w:rsid w:val="0073186E"/>
    <w:rsid w:val="00732C77"/>
    <w:rsid w:val="007458CC"/>
    <w:rsid w:val="007466F4"/>
    <w:rsid w:val="00762950"/>
    <w:rsid w:val="007A4AC3"/>
    <w:rsid w:val="007E4C0C"/>
    <w:rsid w:val="00851431"/>
    <w:rsid w:val="008539E9"/>
    <w:rsid w:val="00860689"/>
    <w:rsid w:val="0086291E"/>
    <w:rsid w:val="008A5DA0"/>
    <w:rsid w:val="008E0754"/>
    <w:rsid w:val="008E42C4"/>
    <w:rsid w:val="00913A01"/>
    <w:rsid w:val="00991995"/>
    <w:rsid w:val="009A626B"/>
    <w:rsid w:val="00A635D5"/>
    <w:rsid w:val="00A82D03"/>
    <w:rsid w:val="00B03C32"/>
    <w:rsid w:val="00B37A2A"/>
    <w:rsid w:val="00B620BE"/>
    <w:rsid w:val="00B70BEC"/>
    <w:rsid w:val="00B80EE9"/>
    <w:rsid w:val="00BA70AB"/>
    <w:rsid w:val="00BC6004"/>
    <w:rsid w:val="00BE191C"/>
    <w:rsid w:val="00BF44A2"/>
    <w:rsid w:val="00C17C22"/>
    <w:rsid w:val="00C764ED"/>
    <w:rsid w:val="00C8183F"/>
    <w:rsid w:val="00C83E97"/>
    <w:rsid w:val="00C85B84"/>
    <w:rsid w:val="00CB67A8"/>
    <w:rsid w:val="00CC77D2"/>
    <w:rsid w:val="00D15DDC"/>
    <w:rsid w:val="00D80460"/>
    <w:rsid w:val="00D87E03"/>
    <w:rsid w:val="00DD38E7"/>
    <w:rsid w:val="00DF67B7"/>
    <w:rsid w:val="00E24AD4"/>
    <w:rsid w:val="00E6525B"/>
    <w:rsid w:val="00E97CB2"/>
    <w:rsid w:val="00EA3C5E"/>
    <w:rsid w:val="00ED6E70"/>
    <w:rsid w:val="00ED6FA4"/>
    <w:rsid w:val="00EF10F2"/>
    <w:rsid w:val="00EF2719"/>
    <w:rsid w:val="00F148F1"/>
    <w:rsid w:val="00F41ACF"/>
    <w:rsid w:val="00F5689F"/>
    <w:rsid w:val="00F609CC"/>
    <w:rsid w:val="00F61070"/>
    <w:rsid w:val="00F7064C"/>
    <w:rsid w:val="00FC65CD"/>
    <w:rsid w:val="00FC78D4"/>
    <w:rsid w:val="00FE33A3"/>
    <w:rsid w:val="00FE4C1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0B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0AB"/>
    <w:pPr>
      <w:spacing w:before="120" w:after="240" w:line="312" w:lineRule="auto"/>
    </w:pPr>
    <w:rPr>
      <w:rFonts w:eastAsia="Arial" w:cs="Arial"/>
      <w:color w:val="231F20"/>
      <w:sz w:val="18"/>
      <w:szCs w:val="16"/>
      <w:lang w:bidi="en-US"/>
    </w:rPr>
  </w:style>
  <w:style w:type="paragraph" w:styleId="Heading1">
    <w:name w:val="heading 1"/>
    <w:basedOn w:val="Normal"/>
    <w:next w:val="Normal"/>
    <w:link w:val="Heading1Char"/>
    <w:uiPriority w:val="9"/>
    <w:semiHidden/>
    <w:qFormat/>
    <w:rsid w:val="00CC77D2"/>
    <w:pPr>
      <w:spacing w:before="240" w:line="240" w:lineRule="auto"/>
      <w:outlineLvl w:val="0"/>
    </w:pPr>
    <w:rPr>
      <w:b/>
      <w:bCs/>
      <w:color w:val="auto"/>
      <w:szCs w:val="40"/>
    </w:rPr>
  </w:style>
  <w:style w:type="paragraph" w:styleId="Heading2">
    <w:name w:val="heading 2"/>
    <w:basedOn w:val="Normal"/>
    <w:next w:val="Normal"/>
    <w:link w:val="Heading2Char"/>
    <w:uiPriority w:val="9"/>
    <w:semiHidden/>
    <w:qFormat/>
    <w:rsid w:val="00EF10F2"/>
    <w:pPr>
      <w:spacing w:before="134"/>
      <w:ind w:left="80"/>
      <w:outlineLvl w:val="1"/>
    </w:pPr>
    <w:rPr>
      <w:sz w:val="43"/>
    </w:rPr>
  </w:style>
  <w:style w:type="paragraph" w:styleId="Heading3">
    <w:name w:val="heading 3"/>
    <w:aliases w:val="Heading 3 Section Category"/>
    <w:basedOn w:val="Normal"/>
    <w:next w:val="Normal"/>
    <w:link w:val="Heading3Char"/>
    <w:uiPriority w:val="9"/>
    <w:semiHidden/>
    <w:qFormat/>
    <w:rsid w:val="00EF10F2"/>
    <w:pPr>
      <w:spacing w:before="20"/>
      <w:outlineLvl w:val="2"/>
    </w:pPr>
    <w:rPr>
      <w:b/>
      <w:spacing w:val="-11"/>
      <w:sz w:val="40"/>
    </w:rPr>
  </w:style>
  <w:style w:type="paragraph" w:styleId="Heading4">
    <w:name w:val="heading 4"/>
    <w:aliases w:val="Heading 4 Job Title"/>
    <w:basedOn w:val="Normal"/>
    <w:next w:val="Normal"/>
    <w:link w:val="Heading4Char"/>
    <w:uiPriority w:val="9"/>
    <w:semiHidden/>
    <w:qFormat/>
    <w:rsid w:val="00EF10F2"/>
    <w:pPr>
      <w:spacing w:before="99"/>
      <w:outlineLvl w:val="3"/>
    </w:pPr>
    <w:rPr>
      <w:b/>
      <w:bCs/>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EF10F2"/>
  </w:style>
  <w:style w:type="paragraph" w:styleId="ListParagraph">
    <w:name w:val="List Paragraph"/>
    <w:basedOn w:val="Normal"/>
    <w:uiPriority w:val="1"/>
    <w:semiHidden/>
    <w:qFormat/>
  </w:style>
  <w:style w:type="paragraph" w:customStyle="1" w:styleId="TableParagraph">
    <w:name w:val="Table Paragraph"/>
    <w:basedOn w:val="Normal"/>
    <w:uiPriority w:val="1"/>
    <w:semiHidden/>
    <w:qFormat/>
  </w:style>
  <w:style w:type="character" w:customStyle="1" w:styleId="Heading1Char">
    <w:name w:val="Heading 1 Char"/>
    <w:basedOn w:val="DefaultParagraphFont"/>
    <w:link w:val="Heading1"/>
    <w:uiPriority w:val="9"/>
    <w:semiHidden/>
    <w:rsid w:val="00DD38E7"/>
    <w:rPr>
      <w:rFonts w:eastAsia="Arial" w:cs="Arial"/>
      <w:b/>
      <w:bCs/>
      <w:sz w:val="18"/>
      <w:szCs w:val="40"/>
      <w:lang w:bidi="en-US"/>
    </w:rPr>
  </w:style>
  <w:style w:type="character" w:customStyle="1" w:styleId="Heading2Char">
    <w:name w:val="Heading 2 Char"/>
    <w:basedOn w:val="DefaultParagraphFont"/>
    <w:link w:val="Heading2"/>
    <w:uiPriority w:val="9"/>
    <w:semiHidden/>
    <w:rsid w:val="00A82D03"/>
    <w:rPr>
      <w:rFonts w:ascii="Arial Nova" w:eastAsia="Arial" w:hAnsi="Arial Nova" w:cs="Arial"/>
      <w:color w:val="231F20"/>
      <w:sz w:val="43"/>
      <w:szCs w:val="16"/>
      <w:lang w:bidi="en-US"/>
    </w:rPr>
  </w:style>
  <w:style w:type="character" w:customStyle="1" w:styleId="Heading3Char">
    <w:name w:val="Heading 3 Char"/>
    <w:aliases w:val="Heading 3 Section Category Char"/>
    <w:basedOn w:val="DefaultParagraphFont"/>
    <w:link w:val="Heading3"/>
    <w:uiPriority w:val="9"/>
    <w:semiHidden/>
    <w:rsid w:val="00A82D03"/>
    <w:rPr>
      <w:rFonts w:ascii="Arial Nova" w:eastAsia="Arial" w:hAnsi="Arial Nova" w:cs="Arial"/>
      <w:b/>
      <w:color w:val="231F20"/>
      <w:spacing w:val="-11"/>
      <w:sz w:val="40"/>
      <w:szCs w:val="16"/>
      <w:lang w:bidi="en-US"/>
    </w:rPr>
  </w:style>
  <w:style w:type="character" w:customStyle="1" w:styleId="Heading4Char">
    <w:name w:val="Heading 4 Char"/>
    <w:aliases w:val="Heading 4 Job Title Char"/>
    <w:basedOn w:val="DefaultParagraphFont"/>
    <w:link w:val="Heading4"/>
    <w:uiPriority w:val="9"/>
    <w:semiHidden/>
    <w:rsid w:val="00A82D03"/>
    <w:rPr>
      <w:rFonts w:ascii="Arial Nova" w:eastAsia="Arial" w:hAnsi="Arial Nova" w:cs="Arial"/>
      <w:b/>
      <w:bCs/>
      <w:color w:val="231F20"/>
      <w:sz w:val="23"/>
      <w:szCs w:val="16"/>
      <w:lang w:bidi="en-US"/>
    </w:rPr>
  </w:style>
  <w:style w:type="paragraph" w:customStyle="1" w:styleId="BodyContactInfo">
    <w:name w:val="Body Contact Info"/>
    <w:basedOn w:val="BodyText"/>
    <w:qFormat/>
    <w:rsid w:val="00F148F1"/>
    <w:pPr>
      <w:spacing w:before="40" w:after="0" w:line="360" w:lineRule="auto"/>
    </w:pPr>
    <w:rPr>
      <w:color w:val="auto"/>
    </w:rPr>
  </w:style>
  <w:style w:type="paragraph" w:customStyle="1" w:styleId="SkillsBullets">
    <w:name w:val="Skills Bullets"/>
    <w:basedOn w:val="BulletsSkills"/>
    <w:semiHidden/>
    <w:qFormat/>
    <w:rsid w:val="00F148F1"/>
    <w:pPr>
      <w:spacing w:before="0" w:after="240" w:line="254" w:lineRule="auto"/>
    </w:pPr>
    <w:rPr>
      <w:sz w:val="22"/>
    </w:rPr>
  </w:style>
  <w:style w:type="paragraph" w:customStyle="1" w:styleId="BulletsSkills">
    <w:name w:val="Bullets Skills"/>
    <w:basedOn w:val="BodyContactInfo"/>
    <w:semiHidden/>
    <w:qFormat/>
    <w:rsid w:val="00EF10F2"/>
    <w:pPr>
      <w:numPr>
        <w:numId w:val="5"/>
      </w:numPr>
    </w:pPr>
  </w:style>
  <w:style w:type="paragraph" w:styleId="Title">
    <w:name w:val="Title"/>
    <w:basedOn w:val="Normal"/>
    <w:next w:val="Normal"/>
    <w:link w:val="TitleChar"/>
    <w:uiPriority w:val="10"/>
    <w:qFormat/>
    <w:rsid w:val="00172BC0"/>
    <w:pPr>
      <w:spacing w:before="27" w:line="216" w:lineRule="auto"/>
      <w:outlineLvl w:val="0"/>
    </w:pPr>
    <w:rPr>
      <w:rFonts w:asciiTheme="majorHAnsi" w:hAnsiTheme="majorHAnsi"/>
      <w:b/>
      <w:sz w:val="96"/>
    </w:rPr>
  </w:style>
  <w:style w:type="character" w:customStyle="1" w:styleId="TitleChar">
    <w:name w:val="Title Char"/>
    <w:basedOn w:val="DefaultParagraphFont"/>
    <w:link w:val="Title"/>
    <w:uiPriority w:val="10"/>
    <w:rsid w:val="00172BC0"/>
    <w:rPr>
      <w:rFonts w:asciiTheme="majorHAnsi" w:eastAsia="Arial" w:hAnsiTheme="majorHAnsi" w:cs="Arial"/>
      <w:b/>
      <w:color w:val="231F20"/>
      <w:sz w:val="96"/>
      <w:szCs w:val="16"/>
      <w:lang w:bidi="en-US"/>
    </w:rPr>
  </w:style>
  <w:style w:type="character" w:customStyle="1" w:styleId="ItalicJobLocation">
    <w:name w:val="Italic Job Location"/>
    <w:basedOn w:val="DefaultParagraphFont"/>
    <w:uiPriority w:val="1"/>
    <w:semiHidden/>
    <w:qFormat/>
    <w:rsid w:val="00EF10F2"/>
    <w:rPr>
      <w:i/>
      <w:iCs/>
    </w:rPr>
  </w:style>
  <w:style w:type="character" w:customStyle="1" w:styleId="ItalicJob">
    <w:name w:val="Italic Job"/>
    <w:basedOn w:val="DefaultParagraphFont"/>
    <w:uiPriority w:val="1"/>
    <w:semiHidden/>
    <w:qFormat/>
    <w:rsid w:val="00EF10F2"/>
    <w:rPr>
      <w:i/>
      <w:iCs/>
    </w:rPr>
  </w:style>
  <w:style w:type="paragraph" w:customStyle="1" w:styleId="Body">
    <w:name w:val="Body"/>
    <w:basedOn w:val="Normal"/>
    <w:uiPriority w:val="99"/>
    <w:semiHidden/>
    <w:rsid w:val="00EF10F2"/>
    <w:pPr>
      <w:widowControl/>
      <w:adjustRightInd w:val="0"/>
      <w:spacing w:before="43" w:line="200" w:lineRule="atLeast"/>
      <w:textAlignment w:val="center"/>
    </w:pPr>
    <w:rPr>
      <w:rFonts w:eastAsiaTheme="minorHAnsi"/>
      <w:color w:val="000000"/>
      <w:lang w:bidi="ar-SA"/>
    </w:rPr>
  </w:style>
  <w:style w:type="paragraph" w:customStyle="1" w:styleId="BodyBullets">
    <w:name w:val="Body Bullets"/>
    <w:basedOn w:val="Body"/>
    <w:uiPriority w:val="99"/>
    <w:semiHidden/>
    <w:rsid w:val="00EF10F2"/>
    <w:pPr>
      <w:ind w:left="180" w:hanging="180"/>
    </w:pPr>
  </w:style>
  <w:style w:type="paragraph" w:styleId="Subtitle">
    <w:name w:val="Subtitle"/>
    <w:basedOn w:val="Heading2"/>
    <w:next w:val="Normal"/>
    <w:link w:val="SubtitleChar"/>
    <w:uiPriority w:val="11"/>
    <w:semiHidden/>
    <w:qFormat/>
    <w:rsid w:val="00A82D03"/>
    <w:pPr>
      <w:spacing w:line="240" w:lineRule="auto"/>
    </w:pPr>
    <w:rPr>
      <w:rFonts w:asciiTheme="majorHAnsi" w:hAnsiTheme="majorHAnsi"/>
    </w:rPr>
  </w:style>
  <w:style w:type="character" w:customStyle="1" w:styleId="SubtitleChar">
    <w:name w:val="Subtitle Char"/>
    <w:basedOn w:val="DefaultParagraphFont"/>
    <w:link w:val="Subtitle"/>
    <w:uiPriority w:val="11"/>
    <w:semiHidden/>
    <w:rsid w:val="00F148F1"/>
    <w:rPr>
      <w:rFonts w:asciiTheme="majorHAnsi" w:eastAsia="Arial" w:hAnsiTheme="majorHAnsi" w:cs="Arial"/>
      <w:color w:val="231F20"/>
      <w:sz w:val="43"/>
      <w:szCs w:val="16"/>
      <w:lang w:bidi="en-US"/>
    </w:rPr>
  </w:style>
  <w:style w:type="character" w:styleId="PlaceholderText">
    <w:name w:val="Placeholder Text"/>
    <w:basedOn w:val="DefaultParagraphFont"/>
    <w:uiPriority w:val="99"/>
    <w:semiHidden/>
    <w:rsid w:val="00F5689F"/>
    <w:rPr>
      <w:color w:val="808080"/>
    </w:rPr>
  </w:style>
  <w:style w:type="table" w:styleId="TableGrid">
    <w:name w:val="Table Grid"/>
    <w:basedOn w:val="TableNormal"/>
    <w:uiPriority w:val="39"/>
    <w:rsid w:val="00F56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rsid w:val="00F5689F"/>
    <w:rPr>
      <w:color w:val="4495A2" w:themeColor="hyperlink"/>
      <w:u w:val="single"/>
    </w:rPr>
  </w:style>
  <w:style w:type="character" w:styleId="UnresolvedMention">
    <w:name w:val="Unresolved Mention"/>
    <w:basedOn w:val="DefaultParagraphFont"/>
    <w:uiPriority w:val="99"/>
    <w:semiHidden/>
    <w:unhideWhenUsed/>
    <w:rsid w:val="00F5689F"/>
    <w:rPr>
      <w:color w:val="605E5C"/>
      <w:shd w:val="clear" w:color="auto" w:fill="E1DFDD"/>
    </w:rPr>
  </w:style>
  <w:style w:type="paragraph" w:customStyle="1" w:styleId="ObjectiveHeading">
    <w:name w:val="Objective Heading"/>
    <w:basedOn w:val="Normal"/>
    <w:semiHidden/>
    <w:qFormat/>
    <w:rsid w:val="00913A01"/>
    <w:pPr>
      <w:spacing w:before="240"/>
    </w:pPr>
    <w:rPr>
      <w:b/>
      <w:bCs/>
      <w:color w:val="auto"/>
      <w:szCs w:val="20"/>
    </w:rPr>
  </w:style>
  <w:style w:type="paragraph" w:customStyle="1" w:styleId="DateRange">
    <w:name w:val="Date Range"/>
    <w:basedOn w:val="Normal"/>
    <w:semiHidden/>
    <w:qFormat/>
    <w:rsid w:val="00702223"/>
    <w:pPr>
      <w:spacing w:before="240" w:line="240" w:lineRule="auto"/>
    </w:pPr>
    <w:rPr>
      <w:szCs w:val="24"/>
    </w:rPr>
  </w:style>
  <w:style w:type="paragraph" w:customStyle="1" w:styleId="JobTitle">
    <w:name w:val="Job Title"/>
    <w:basedOn w:val="Normal"/>
    <w:semiHidden/>
    <w:qFormat/>
    <w:rsid w:val="00CC77D2"/>
    <w:pPr>
      <w:spacing w:before="100" w:line="240" w:lineRule="auto"/>
    </w:pPr>
    <w:rPr>
      <w:rFonts w:asciiTheme="majorHAnsi" w:hAnsiTheme="majorHAnsi"/>
    </w:rPr>
  </w:style>
  <w:style w:type="character" w:customStyle="1" w:styleId="Greentext">
    <w:name w:val="Green  text"/>
    <w:uiPriority w:val="1"/>
    <w:qFormat/>
    <w:rsid w:val="00390F23"/>
    <w:rPr>
      <w:color w:val="7CA655" w:themeColor="text2"/>
    </w:rPr>
  </w:style>
  <w:style w:type="paragraph" w:customStyle="1" w:styleId="Jobdescription">
    <w:name w:val="Job description"/>
    <w:basedOn w:val="Normal"/>
    <w:semiHidden/>
    <w:qFormat/>
    <w:rsid w:val="00CC77D2"/>
    <w:pPr>
      <w:spacing w:after="600" w:line="240" w:lineRule="auto"/>
    </w:pPr>
  </w:style>
  <w:style w:type="paragraph" w:customStyle="1" w:styleId="SchoolName">
    <w:name w:val="School Name"/>
    <w:basedOn w:val="Normal"/>
    <w:semiHidden/>
    <w:qFormat/>
    <w:rsid w:val="00D87E03"/>
    <w:pPr>
      <w:spacing w:before="0" w:line="240" w:lineRule="auto"/>
    </w:pPr>
    <w:rPr>
      <w:szCs w:val="20"/>
    </w:rPr>
  </w:style>
  <w:style w:type="paragraph" w:customStyle="1" w:styleId="Degree">
    <w:name w:val="Degree"/>
    <w:basedOn w:val="Normal"/>
    <w:semiHidden/>
    <w:qFormat/>
    <w:rsid w:val="00702223"/>
    <w:pPr>
      <w:spacing w:before="0" w:line="240" w:lineRule="auto"/>
    </w:pPr>
    <w:rPr>
      <w:b/>
    </w:rPr>
  </w:style>
  <w:style w:type="character" w:customStyle="1" w:styleId="BodyTextChar">
    <w:name w:val="Body Text Char"/>
    <w:basedOn w:val="DefaultParagraphFont"/>
    <w:link w:val="BodyText"/>
    <w:uiPriority w:val="1"/>
    <w:semiHidden/>
    <w:rsid w:val="00C85B84"/>
    <w:rPr>
      <w:rFonts w:eastAsia="Arial" w:cs="Arial"/>
      <w:color w:val="231F20"/>
      <w:sz w:val="16"/>
      <w:szCs w:val="16"/>
      <w:lang w:bidi="en-US"/>
    </w:rPr>
  </w:style>
  <w:style w:type="paragraph" w:customStyle="1" w:styleId="Objective">
    <w:name w:val="Objective"/>
    <w:basedOn w:val="Normal"/>
    <w:semiHidden/>
    <w:qFormat/>
    <w:rsid w:val="00913A01"/>
    <w:pPr>
      <w:spacing w:before="240" w:line="247" w:lineRule="auto"/>
    </w:pPr>
    <w:rPr>
      <w:color w:val="auto"/>
    </w:rPr>
  </w:style>
  <w:style w:type="character" w:customStyle="1" w:styleId="Bluetext">
    <w:name w:val="Blue text"/>
    <w:uiPriority w:val="1"/>
    <w:qFormat/>
    <w:rsid w:val="00172BC0"/>
    <w:rPr>
      <w:color w:val="A9D4DB" w:themeColor="accent1"/>
    </w:rPr>
  </w:style>
  <w:style w:type="paragraph" w:customStyle="1" w:styleId="Company">
    <w:name w:val="Company"/>
    <w:basedOn w:val="Normal"/>
    <w:semiHidden/>
    <w:qFormat/>
    <w:rsid w:val="00721C3B"/>
    <w:rPr>
      <w:rFonts w:asciiTheme="majorHAnsi" w:hAnsiTheme="majorHAnsi"/>
      <w:sz w:val="26"/>
    </w:rPr>
  </w:style>
  <w:style w:type="character" w:customStyle="1" w:styleId="Magentatext">
    <w:name w:val="Magenta text"/>
    <w:uiPriority w:val="1"/>
    <w:qFormat/>
    <w:rsid w:val="00762950"/>
    <w:rPr>
      <w:color w:val="AA5881" w:themeColor="accent4"/>
    </w:rPr>
  </w:style>
  <w:style w:type="character" w:customStyle="1" w:styleId="Graytext">
    <w:name w:val="Gray text"/>
    <w:uiPriority w:val="1"/>
    <w:qFormat/>
    <w:rsid w:val="00DD38E7"/>
    <w:rPr>
      <w:color w:val="808080" w:themeColor="background1" w:themeShade="80"/>
    </w:rPr>
  </w:style>
  <w:style w:type="paragraph" w:styleId="Header">
    <w:name w:val="header"/>
    <w:basedOn w:val="Normal"/>
    <w:link w:val="HeaderChar"/>
    <w:uiPriority w:val="99"/>
    <w:rsid w:val="003D37D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D38E7"/>
    <w:rPr>
      <w:rFonts w:eastAsia="Arial" w:cs="Arial"/>
      <w:color w:val="231F20"/>
      <w:sz w:val="18"/>
      <w:szCs w:val="16"/>
      <w:lang w:bidi="en-US"/>
    </w:rPr>
  </w:style>
  <w:style w:type="paragraph" w:styleId="Footer">
    <w:name w:val="footer"/>
    <w:basedOn w:val="Normal"/>
    <w:link w:val="FooterChar"/>
    <w:uiPriority w:val="99"/>
    <w:rsid w:val="003D37D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38E7"/>
    <w:rPr>
      <w:rFonts w:eastAsia="Arial" w:cs="Arial"/>
      <w:color w:val="231F20"/>
      <w:sz w:val="18"/>
      <w:szCs w:val="16"/>
      <w:lang w:bidi="en-US"/>
    </w:rPr>
  </w:style>
  <w:style w:type="character" w:customStyle="1" w:styleId="csscomponentcssinlinecomponent-sc-1oskqb9-1">
    <w:name w:val="csscomponent__cssinlinecomponent-sc-1oskqb9-1"/>
    <w:basedOn w:val="DefaultParagraphFont"/>
    <w:rsid w:val="002D11AB"/>
  </w:style>
  <w:style w:type="character" w:customStyle="1" w:styleId="q-box">
    <w:name w:val="q-box"/>
    <w:basedOn w:val="DefaultParagraphFont"/>
    <w:rsid w:val="002D11AB"/>
  </w:style>
  <w:style w:type="paragraph" w:customStyle="1" w:styleId="q-text1">
    <w:name w:val="q-text1"/>
    <w:basedOn w:val="Normal"/>
    <w:rsid w:val="002D11AB"/>
    <w:pPr>
      <w:widowControl/>
      <w:autoSpaceDE/>
      <w:autoSpaceDN/>
      <w:spacing w:before="100" w:beforeAutospacing="1" w:after="100" w:afterAutospacing="1" w:line="240" w:lineRule="auto"/>
    </w:pPr>
    <w:rPr>
      <w:rFonts w:ascii="Times New Roman" w:eastAsia="Times New Roman" w:hAnsi="Times New Roman" w:cs="Times New Roman"/>
      <w:color w:val="auto"/>
      <w:sz w:val="24"/>
      <w:szCs w:val="24"/>
      <w:lang w:bidi="hi-IN"/>
    </w:rPr>
  </w:style>
  <w:style w:type="paragraph" w:customStyle="1" w:styleId="q-relative">
    <w:name w:val="q-relative"/>
    <w:basedOn w:val="Normal"/>
    <w:rsid w:val="002D11AB"/>
    <w:pPr>
      <w:widowControl/>
      <w:autoSpaceDE/>
      <w:autoSpaceDN/>
      <w:spacing w:before="100" w:beforeAutospacing="1" w:after="100" w:afterAutospacing="1" w:line="240" w:lineRule="auto"/>
    </w:pPr>
    <w:rPr>
      <w:rFonts w:ascii="Times New Roman" w:eastAsia="Times New Roman" w:hAnsi="Times New Roman" w:cs="Times New Roman"/>
      <w:color w:val="auto"/>
      <w:sz w:val="24"/>
      <w:szCs w:val="24"/>
      <w:lang w:bidi="hi-IN"/>
    </w:rPr>
  </w:style>
  <w:style w:type="character" w:styleId="Strong">
    <w:name w:val="Strong"/>
    <w:basedOn w:val="DefaultParagraphFont"/>
    <w:uiPriority w:val="22"/>
    <w:qFormat/>
    <w:rsid w:val="00B37A2A"/>
    <w:rPr>
      <w:b/>
      <w:bCs/>
    </w:rPr>
  </w:style>
  <w:style w:type="paragraph" w:styleId="NormalWeb">
    <w:name w:val="Normal (Web)"/>
    <w:basedOn w:val="Normal"/>
    <w:uiPriority w:val="99"/>
    <w:semiHidden/>
    <w:unhideWhenUsed/>
    <w:rsid w:val="005B48F5"/>
    <w:pPr>
      <w:widowControl/>
      <w:autoSpaceDE/>
      <w:autoSpaceDN/>
      <w:spacing w:before="100" w:beforeAutospacing="1" w:after="100" w:afterAutospacing="1" w:line="240" w:lineRule="auto"/>
    </w:pPr>
    <w:rPr>
      <w:rFonts w:ascii="Times New Roman" w:eastAsia="Times New Roman" w:hAnsi="Times New Roman" w:cs="Times New Roman"/>
      <w:color w:val="auto"/>
      <w:sz w:val="24"/>
      <w:szCs w:val="24"/>
      <w:lang w:bidi="hi-IN"/>
    </w:rPr>
  </w:style>
  <w:style w:type="paragraph" w:styleId="HTMLPreformatted">
    <w:name w:val="HTML Preformatted"/>
    <w:basedOn w:val="Normal"/>
    <w:link w:val="HTMLPreformattedChar"/>
    <w:uiPriority w:val="99"/>
    <w:semiHidden/>
    <w:unhideWhenUsed/>
    <w:rsid w:val="007E4C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after="0" w:line="240" w:lineRule="auto"/>
    </w:pPr>
    <w:rPr>
      <w:rFonts w:ascii="Courier New" w:eastAsia="Times New Roman" w:hAnsi="Courier New" w:cs="Courier New"/>
      <w:color w:val="auto"/>
      <w:sz w:val="20"/>
      <w:szCs w:val="20"/>
      <w:lang w:bidi="hi-IN"/>
    </w:rPr>
  </w:style>
  <w:style w:type="character" w:customStyle="1" w:styleId="HTMLPreformattedChar">
    <w:name w:val="HTML Preformatted Char"/>
    <w:basedOn w:val="DefaultParagraphFont"/>
    <w:link w:val="HTMLPreformatted"/>
    <w:uiPriority w:val="99"/>
    <w:semiHidden/>
    <w:rsid w:val="007E4C0C"/>
    <w:rPr>
      <w:rFonts w:ascii="Courier New" w:eastAsia="Times New Roman" w:hAnsi="Courier New" w:cs="Courier New"/>
      <w:sz w:val="20"/>
      <w:szCs w:val="20"/>
      <w:lang w:bidi="hi-IN"/>
    </w:rPr>
  </w:style>
  <w:style w:type="character" w:customStyle="1" w:styleId="user-select-contain">
    <w:name w:val="user-select-contain"/>
    <w:basedOn w:val="DefaultParagraphFont"/>
    <w:rsid w:val="001E6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7181">
      <w:bodyDiv w:val="1"/>
      <w:marLeft w:val="0"/>
      <w:marRight w:val="0"/>
      <w:marTop w:val="0"/>
      <w:marBottom w:val="0"/>
      <w:divBdr>
        <w:top w:val="none" w:sz="0" w:space="0" w:color="auto"/>
        <w:left w:val="none" w:sz="0" w:space="0" w:color="auto"/>
        <w:bottom w:val="none" w:sz="0" w:space="0" w:color="auto"/>
        <w:right w:val="none" w:sz="0" w:space="0" w:color="auto"/>
      </w:divBdr>
    </w:div>
    <w:div w:id="143010255">
      <w:bodyDiv w:val="1"/>
      <w:marLeft w:val="0"/>
      <w:marRight w:val="0"/>
      <w:marTop w:val="0"/>
      <w:marBottom w:val="0"/>
      <w:divBdr>
        <w:top w:val="none" w:sz="0" w:space="0" w:color="auto"/>
        <w:left w:val="none" w:sz="0" w:space="0" w:color="auto"/>
        <w:bottom w:val="none" w:sz="0" w:space="0" w:color="auto"/>
        <w:right w:val="none" w:sz="0" w:space="0" w:color="auto"/>
      </w:divBdr>
    </w:div>
    <w:div w:id="267198403">
      <w:bodyDiv w:val="1"/>
      <w:marLeft w:val="0"/>
      <w:marRight w:val="0"/>
      <w:marTop w:val="0"/>
      <w:marBottom w:val="0"/>
      <w:divBdr>
        <w:top w:val="none" w:sz="0" w:space="0" w:color="auto"/>
        <w:left w:val="none" w:sz="0" w:space="0" w:color="auto"/>
        <w:bottom w:val="none" w:sz="0" w:space="0" w:color="auto"/>
        <w:right w:val="none" w:sz="0" w:space="0" w:color="auto"/>
      </w:divBdr>
      <w:divsChild>
        <w:div w:id="553347657">
          <w:marLeft w:val="0"/>
          <w:marRight w:val="0"/>
          <w:marTop w:val="0"/>
          <w:marBottom w:val="60"/>
          <w:divBdr>
            <w:top w:val="none" w:sz="0" w:space="0" w:color="auto"/>
            <w:left w:val="none" w:sz="0" w:space="0" w:color="auto"/>
            <w:bottom w:val="none" w:sz="0" w:space="0" w:color="auto"/>
            <w:right w:val="none" w:sz="0" w:space="0" w:color="auto"/>
          </w:divBdr>
          <w:divsChild>
            <w:div w:id="437794290">
              <w:marLeft w:val="0"/>
              <w:marRight w:val="0"/>
              <w:marTop w:val="0"/>
              <w:marBottom w:val="0"/>
              <w:divBdr>
                <w:top w:val="none" w:sz="0" w:space="0" w:color="auto"/>
                <w:left w:val="none" w:sz="0" w:space="0" w:color="auto"/>
                <w:bottom w:val="none" w:sz="0" w:space="0" w:color="auto"/>
                <w:right w:val="none" w:sz="0" w:space="0" w:color="auto"/>
              </w:divBdr>
              <w:divsChild>
                <w:div w:id="10779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0512">
          <w:marLeft w:val="0"/>
          <w:marRight w:val="0"/>
          <w:marTop w:val="0"/>
          <w:marBottom w:val="0"/>
          <w:divBdr>
            <w:top w:val="none" w:sz="0" w:space="0" w:color="auto"/>
            <w:left w:val="none" w:sz="0" w:space="0" w:color="auto"/>
            <w:bottom w:val="none" w:sz="0" w:space="0" w:color="auto"/>
            <w:right w:val="none" w:sz="0" w:space="0" w:color="auto"/>
          </w:divBdr>
          <w:divsChild>
            <w:div w:id="787892862">
              <w:marLeft w:val="0"/>
              <w:marRight w:val="0"/>
              <w:marTop w:val="0"/>
              <w:marBottom w:val="0"/>
              <w:divBdr>
                <w:top w:val="none" w:sz="0" w:space="0" w:color="auto"/>
                <w:left w:val="none" w:sz="0" w:space="0" w:color="auto"/>
                <w:bottom w:val="none" w:sz="0" w:space="0" w:color="auto"/>
                <w:right w:val="none" w:sz="0" w:space="0" w:color="auto"/>
              </w:divBdr>
              <w:divsChild>
                <w:div w:id="14197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232430">
      <w:bodyDiv w:val="1"/>
      <w:marLeft w:val="0"/>
      <w:marRight w:val="0"/>
      <w:marTop w:val="0"/>
      <w:marBottom w:val="0"/>
      <w:divBdr>
        <w:top w:val="none" w:sz="0" w:space="0" w:color="auto"/>
        <w:left w:val="none" w:sz="0" w:space="0" w:color="auto"/>
        <w:bottom w:val="none" w:sz="0" w:space="0" w:color="auto"/>
        <w:right w:val="none" w:sz="0" w:space="0" w:color="auto"/>
      </w:divBdr>
    </w:div>
    <w:div w:id="317853356">
      <w:bodyDiv w:val="1"/>
      <w:marLeft w:val="0"/>
      <w:marRight w:val="0"/>
      <w:marTop w:val="0"/>
      <w:marBottom w:val="0"/>
      <w:divBdr>
        <w:top w:val="none" w:sz="0" w:space="0" w:color="auto"/>
        <w:left w:val="none" w:sz="0" w:space="0" w:color="auto"/>
        <w:bottom w:val="none" w:sz="0" w:space="0" w:color="auto"/>
        <w:right w:val="none" w:sz="0" w:space="0" w:color="auto"/>
      </w:divBdr>
    </w:div>
    <w:div w:id="383524474">
      <w:bodyDiv w:val="1"/>
      <w:marLeft w:val="0"/>
      <w:marRight w:val="0"/>
      <w:marTop w:val="0"/>
      <w:marBottom w:val="0"/>
      <w:divBdr>
        <w:top w:val="none" w:sz="0" w:space="0" w:color="auto"/>
        <w:left w:val="none" w:sz="0" w:space="0" w:color="auto"/>
        <w:bottom w:val="none" w:sz="0" w:space="0" w:color="auto"/>
        <w:right w:val="none" w:sz="0" w:space="0" w:color="auto"/>
      </w:divBdr>
    </w:div>
    <w:div w:id="476150467">
      <w:bodyDiv w:val="1"/>
      <w:marLeft w:val="0"/>
      <w:marRight w:val="0"/>
      <w:marTop w:val="0"/>
      <w:marBottom w:val="0"/>
      <w:divBdr>
        <w:top w:val="none" w:sz="0" w:space="0" w:color="auto"/>
        <w:left w:val="none" w:sz="0" w:space="0" w:color="auto"/>
        <w:bottom w:val="none" w:sz="0" w:space="0" w:color="auto"/>
        <w:right w:val="none" w:sz="0" w:space="0" w:color="auto"/>
      </w:divBdr>
    </w:div>
    <w:div w:id="504902456">
      <w:bodyDiv w:val="1"/>
      <w:marLeft w:val="0"/>
      <w:marRight w:val="0"/>
      <w:marTop w:val="0"/>
      <w:marBottom w:val="0"/>
      <w:divBdr>
        <w:top w:val="none" w:sz="0" w:space="0" w:color="auto"/>
        <w:left w:val="none" w:sz="0" w:space="0" w:color="auto"/>
        <w:bottom w:val="none" w:sz="0" w:space="0" w:color="auto"/>
        <w:right w:val="none" w:sz="0" w:space="0" w:color="auto"/>
      </w:divBdr>
    </w:div>
    <w:div w:id="665018483">
      <w:bodyDiv w:val="1"/>
      <w:marLeft w:val="0"/>
      <w:marRight w:val="0"/>
      <w:marTop w:val="0"/>
      <w:marBottom w:val="0"/>
      <w:divBdr>
        <w:top w:val="none" w:sz="0" w:space="0" w:color="auto"/>
        <w:left w:val="none" w:sz="0" w:space="0" w:color="auto"/>
        <w:bottom w:val="none" w:sz="0" w:space="0" w:color="auto"/>
        <w:right w:val="none" w:sz="0" w:space="0" w:color="auto"/>
      </w:divBdr>
    </w:div>
    <w:div w:id="799960622">
      <w:bodyDiv w:val="1"/>
      <w:marLeft w:val="0"/>
      <w:marRight w:val="0"/>
      <w:marTop w:val="0"/>
      <w:marBottom w:val="0"/>
      <w:divBdr>
        <w:top w:val="none" w:sz="0" w:space="0" w:color="auto"/>
        <w:left w:val="none" w:sz="0" w:space="0" w:color="auto"/>
        <w:bottom w:val="none" w:sz="0" w:space="0" w:color="auto"/>
        <w:right w:val="none" w:sz="0" w:space="0" w:color="auto"/>
      </w:divBdr>
    </w:div>
    <w:div w:id="1016998074">
      <w:bodyDiv w:val="1"/>
      <w:marLeft w:val="0"/>
      <w:marRight w:val="0"/>
      <w:marTop w:val="0"/>
      <w:marBottom w:val="0"/>
      <w:divBdr>
        <w:top w:val="none" w:sz="0" w:space="0" w:color="auto"/>
        <w:left w:val="none" w:sz="0" w:space="0" w:color="auto"/>
        <w:bottom w:val="none" w:sz="0" w:space="0" w:color="auto"/>
        <w:right w:val="none" w:sz="0" w:space="0" w:color="auto"/>
      </w:divBdr>
    </w:div>
    <w:div w:id="1075786423">
      <w:bodyDiv w:val="1"/>
      <w:marLeft w:val="0"/>
      <w:marRight w:val="0"/>
      <w:marTop w:val="0"/>
      <w:marBottom w:val="0"/>
      <w:divBdr>
        <w:top w:val="none" w:sz="0" w:space="0" w:color="auto"/>
        <w:left w:val="none" w:sz="0" w:space="0" w:color="auto"/>
        <w:bottom w:val="none" w:sz="0" w:space="0" w:color="auto"/>
        <w:right w:val="none" w:sz="0" w:space="0" w:color="auto"/>
      </w:divBdr>
    </w:div>
    <w:div w:id="1078402419">
      <w:bodyDiv w:val="1"/>
      <w:marLeft w:val="0"/>
      <w:marRight w:val="0"/>
      <w:marTop w:val="0"/>
      <w:marBottom w:val="0"/>
      <w:divBdr>
        <w:top w:val="none" w:sz="0" w:space="0" w:color="auto"/>
        <w:left w:val="none" w:sz="0" w:space="0" w:color="auto"/>
        <w:bottom w:val="none" w:sz="0" w:space="0" w:color="auto"/>
        <w:right w:val="none" w:sz="0" w:space="0" w:color="auto"/>
      </w:divBdr>
    </w:div>
    <w:div w:id="1141968672">
      <w:bodyDiv w:val="1"/>
      <w:marLeft w:val="0"/>
      <w:marRight w:val="0"/>
      <w:marTop w:val="0"/>
      <w:marBottom w:val="0"/>
      <w:divBdr>
        <w:top w:val="none" w:sz="0" w:space="0" w:color="auto"/>
        <w:left w:val="none" w:sz="0" w:space="0" w:color="auto"/>
        <w:bottom w:val="none" w:sz="0" w:space="0" w:color="auto"/>
        <w:right w:val="none" w:sz="0" w:space="0" w:color="auto"/>
      </w:divBdr>
    </w:div>
    <w:div w:id="1170146168">
      <w:bodyDiv w:val="1"/>
      <w:marLeft w:val="0"/>
      <w:marRight w:val="0"/>
      <w:marTop w:val="0"/>
      <w:marBottom w:val="0"/>
      <w:divBdr>
        <w:top w:val="none" w:sz="0" w:space="0" w:color="auto"/>
        <w:left w:val="none" w:sz="0" w:space="0" w:color="auto"/>
        <w:bottom w:val="none" w:sz="0" w:space="0" w:color="auto"/>
        <w:right w:val="none" w:sz="0" w:space="0" w:color="auto"/>
      </w:divBdr>
    </w:div>
    <w:div w:id="1189831126">
      <w:bodyDiv w:val="1"/>
      <w:marLeft w:val="0"/>
      <w:marRight w:val="0"/>
      <w:marTop w:val="0"/>
      <w:marBottom w:val="0"/>
      <w:divBdr>
        <w:top w:val="none" w:sz="0" w:space="0" w:color="auto"/>
        <w:left w:val="none" w:sz="0" w:space="0" w:color="auto"/>
        <w:bottom w:val="none" w:sz="0" w:space="0" w:color="auto"/>
        <w:right w:val="none" w:sz="0" w:space="0" w:color="auto"/>
      </w:divBdr>
    </w:div>
    <w:div w:id="1316840952">
      <w:bodyDiv w:val="1"/>
      <w:marLeft w:val="0"/>
      <w:marRight w:val="0"/>
      <w:marTop w:val="0"/>
      <w:marBottom w:val="0"/>
      <w:divBdr>
        <w:top w:val="none" w:sz="0" w:space="0" w:color="auto"/>
        <w:left w:val="none" w:sz="0" w:space="0" w:color="auto"/>
        <w:bottom w:val="none" w:sz="0" w:space="0" w:color="auto"/>
        <w:right w:val="none" w:sz="0" w:space="0" w:color="auto"/>
      </w:divBdr>
    </w:div>
    <w:div w:id="1523931274">
      <w:bodyDiv w:val="1"/>
      <w:marLeft w:val="0"/>
      <w:marRight w:val="0"/>
      <w:marTop w:val="0"/>
      <w:marBottom w:val="0"/>
      <w:divBdr>
        <w:top w:val="none" w:sz="0" w:space="0" w:color="auto"/>
        <w:left w:val="none" w:sz="0" w:space="0" w:color="auto"/>
        <w:bottom w:val="none" w:sz="0" w:space="0" w:color="auto"/>
        <w:right w:val="none" w:sz="0" w:space="0" w:color="auto"/>
      </w:divBdr>
    </w:div>
    <w:div w:id="1525896272">
      <w:bodyDiv w:val="1"/>
      <w:marLeft w:val="0"/>
      <w:marRight w:val="0"/>
      <w:marTop w:val="0"/>
      <w:marBottom w:val="0"/>
      <w:divBdr>
        <w:top w:val="none" w:sz="0" w:space="0" w:color="auto"/>
        <w:left w:val="none" w:sz="0" w:space="0" w:color="auto"/>
        <w:bottom w:val="none" w:sz="0" w:space="0" w:color="auto"/>
        <w:right w:val="none" w:sz="0" w:space="0" w:color="auto"/>
      </w:divBdr>
    </w:div>
    <w:div w:id="1610506991">
      <w:bodyDiv w:val="1"/>
      <w:marLeft w:val="0"/>
      <w:marRight w:val="0"/>
      <w:marTop w:val="0"/>
      <w:marBottom w:val="0"/>
      <w:divBdr>
        <w:top w:val="none" w:sz="0" w:space="0" w:color="auto"/>
        <w:left w:val="none" w:sz="0" w:space="0" w:color="auto"/>
        <w:bottom w:val="none" w:sz="0" w:space="0" w:color="auto"/>
        <w:right w:val="none" w:sz="0" w:space="0" w:color="auto"/>
      </w:divBdr>
    </w:div>
    <w:div w:id="1629625456">
      <w:bodyDiv w:val="1"/>
      <w:marLeft w:val="0"/>
      <w:marRight w:val="0"/>
      <w:marTop w:val="0"/>
      <w:marBottom w:val="0"/>
      <w:divBdr>
        <w:top w:val="none" w:sz="0" w:space="0" w:color="auto"/>
        <w:left w:val="none" w:sz="0" w:space="0" w:color="auto"/>
        <w:bottom w:val="none" w:sz="0" w:space="0" w:color="auto"/>
        <w:right w:val="none" w:sz="0" w:space="0" w:color="auto"/>
      </w:divBdr>
    </w:div>
    <w:div w:id="1716078010">
      <w:bodyDiv w:val="1"/>
      <w:marLeft w:val="0"/>
      <w:marRight w:val="0"/>
      <w:marTop w:val="0"/>
      <w:marBottom w:val="0"/>
      <w:divBdr>
        <w:top w:val="none" w:sz="0" w:space="0" w:color="auto"/>
        <w:left w:val="none" w:sz="0" w:space="0" w:color="auto"/>
        <w:bottom w:val="none" w:sz="0" w:space="0" w:color="auto"/>
        <w:right w:val="none" w:sz="0" w:space="0" w:color="auto"/>
      </w:divBdr>
    </w:div>
    <w:div w:id="1748461136">
      <w:bodyDiv w:val="1"/>
      <w:marLeft w:val="0"/>
      <w:marRight w:val="0"/>
      <w:marTop w:val="0"/>
      <w:marBottom w:val="0"/>
      <w:divBdr>
        <w:top w:val="none" w:sz="0" w:space="0" w:color="auto"/>
        <w:left w:val="none" w:sz="0" w:space="0" w:color="auto"/>
        <w:bottom w:val="none" w:sz="0" w:space="0" w:color="auto"/>
        <w:right w:val="none" w:sz="0" w:space="0" w:color="auto"/>
      </w:divBdr>
    </w:div>
    <w:div w:id="1754931044">
      <w:bodyDiv w:val="1"/>
      <w:marLeft w:val="0"/>
      <w:marRight w:val="0"/>
      <w:marTop w:val="0"/>
      <w:marBottom w:val="0"/>
      <w:divBdr>
        <w:top w:val="none" w:sz="0" w:space="0" w:color="auto"/>
        <w:left w:val="none" w:sz="0" w:space="0" w:color="auto"/>
        <w:bottom w:val="none" w:sz="0" w:space="0" w:color="auto"/>
        <w:right w:val="none" w:sz="0" w:space="0" w:color="auto"/>
      </w:divBdr>
    </w:div>
    <w:div w:id="1978950813">
      <w:bodyDiv w:val="1"/>
      <w:marLeft w:val="0"/>
      <w:marRight w:val="0"/>
      <w:marTop w:val="0"/>
      <w:marBottom w:val="0"/>
      <w:divBdr>
        <w:top w:val="none" w:sz="0" w:space="0" w:color="auto"/>
        <w:left w:val="none" w:sz="0" w:space="0" w:color="auto"/>
        <w:bottom w:val="none" w:sz="0" w:space="0" w:color="auto"/>
        <w:right w:val="none" w:sz="0" w:space="0" w:color="auto"/>
      </w:divBdr>
    </w:div>
    <w:div w:id="2051176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customXml" Target="ink/ink15.xml"/><Relationship Id="rId84" Type="http://schemas.openxmlformats.org/officeDocument/2006/relationships/customXml" Target="ink/ink21.xml"/><Relationship Id="rId89" Type="http://schemas.openxmlformats.org/officeDocument/2006/relationships/image" Target="media/image55.png"/><Relationship Id="rId16" Type="http://schemas.openxmlformats.org/officeDocument/2006/relationships/image" Target="media/image5.png"/><Relationship Id="rId107" Type="http://schemas.openxmlformats.org/officeDocument/2006/relationships/customXml" Target="ink/ink33.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customXml" Target="ink/ink8.xml"/><Relationship Id="rId58" Type="http://schemas.openxmlformats.org/officeDocument/2006/relationships/customXml" Target="ink/ink10.xml"/><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customXml" Target="ink/ink24.xml"/><Relationship Id="rId95" Type="http://schemas.openxmlformats.org/officeDocument/2006/relationships/customXml" Target="ink/ink26.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customXml" Target="ink/ink5.xml"/><Relationship Id="rId64" Type="http://schemas.openxmlformats.org/officeDocument/2006/relationships/customXml" Target="ink/ink13.xml"/><Relationship Id="rId69"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38.png"/><Relationship Id="rId103" Type="http://schemas.openxmlformats.org/officeDocument/2006/relationships/customXml" Target="ink/ink30.xml"/><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customXml" Target="ink/ink16.xml"/><Relationship Id="rId75" Type="http://schemas.openxmlformats.org/officeDocument/2006/relationships/customXml" Target="ink/ink18.xml"/><Relationship Id="rId91" Type="http://schemas.openxmlformats.org/officeDocument/2006/relationships/image" Target="media/image56.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customXml" Target="ink/ink3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customXml" Target="ink/ink3.xml"/><Relationship Id="rId52" Type="http://schemas.openxmlformats.org/officeDocument/2006/relationships/customXml" Target="ink/ink7.xml"/><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customXml" Target="ink/ink19.xml"/><Relationship Id="rId81" Type="http://schemas.openxmlformats.org/officeDocument/2006/relationships/image" Target="media/image51.png"/><Relationship Id="rId86" Type="http://schemas.openxmlformats.org/officeDocument/2006/relationships/customXml" Target="ink/ink22.xml"/><Relationship Id="rId94" Type="http://schemas.openxmlformats.org/officeDocument/2006/relationships/image" Target="media/image58.png"/><Relationship Id="rId99" Type="http://schemas.openxmlformats.org/officeDocument/2006/relationships/image" Target="media/image60.png"/><Relationship Id="rId101"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ustomXml" Target="ink/ink1.xml"/><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6.png"/><Relationship Id="rId76" Type="http://schemas.openxmlformats.org/officeDocument/2006/relationships/image" Target="media/image47.png"/><Relationship Id="rId97" Type="http://schemas.openxmlformats.org/officeDocument/2006/relationships/customXml" Target="ink/ink27.xml"/><Relationship Id="rId104"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customXml" Target="ink/ink25.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2.png"/><Relationship Id="rId87" Type="http://schemas.openxmlformats.org/officeDocument/2006/relationships/image" Target="media/image54.png"/><Relationship Id="rId61" Type="http://schemas.openxmlformats.org/officeDocument/2006/relationships/customXml" Target="ink/ink11.xml"/><Relationship Id="rId82" Type="http://schemas.openxmlformats.org/officeDocument/2006/relationships/customXml" Target="ink/ink20.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ustomXml" Target="ink/ink9.xml"/><Relationship Id="rId77" Type="http://schemas.openxmlformats.org/officeDocument/2006/relationships/image" Target="media/image48.png"/><Relationship Id="rId100" Type="http://schemas.openxmlformats.org/officeDocument/2006/relationships/customXml" Target="ink/ink29.xml"/><Relationship Id="rId105" Type="http://schemas.openxmlformats.org/officeDocument/2006/relationships/customXml" Target="ink/ink31.xml"/><Relationship Id="rId8" Type="http://schemas.openxmlformats.org/officeDocument/2006/relationships/webSettings" Target="webSettings.xml"/><Relationship Id="rId51" Type="http://schemas.openxmlformats.org/officeDocument/2006/relationships/customXml" Target="ink/ink6.xml"/><Relationship Id="rId72" Type="http://schemas.openxmlformats.org/officeDocument/2006/relationships/customXml" Target="ink/ink17.xml"/><Relationship Id="rId93" Type="http://schemas.openxmlformats.org/officeDocument/2006/relationships/image" Target="media/image57.png"/><Relationship Id="rId98" Type="http://schemas.openxmlformats.org/officeDocument/2006/relationships/customXml" Target="ink/ink28.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customXml" Target="ink/ink4.xml"/><Relationship Id="rId67" Type="http://schemas.openxmlformats.org/officeDocument/2006/relationships/customXml" Target="ink/ink14.xml"/><Relationship Id="rId20" Type="http://schemas.openxmlformats.org/officeDocument/2006/relationships/image" Target="media/image9.png"/><Relationship Id="rId41" Type="http://schemas.openxmlformats.org/officeDocument/2006/relationships/customXml" Target="ink/ink2.xml"/><Relationship Id="rId62" Type="http://schemas.openxmlformats.org/officeDocument/2006/relationships/customXml" Target="ink/ink12.xml"/><Relationship Id="rId83" Type="http://schemas.openxmlformats.org/officeDocument/2006/relationships/image" Target="media/image52.png"/><Relationship Id="rId88" Type="http://schemas.openxmlformats.org/officeDocument/2006/relationships/customXml" Target="ink/ink2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69CE5374-D0E9-4E9A-B7FF-7211E533B806%7d\%7bAAD51A0B-2A07-43C7-A815-E292D5F744D3%7dtf33410318_win32.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4:51:24.404"/>
    </inkml:context>
    <inkml:brush xml:id="br0">
      <inkml:brushProperty name="width" value="0.05" units="cm"/>
      <inkml:brushProperty name="height" value="0.05" units="cm"/>
      <inkml:brushProperty name="color" value="#E71224"/>
    </inkml:brush>
  </inkml:definitions>
  <inkml:trace contextRef="#ctx0" brushRef="#br0">328 36 24575,'-9'14'0,"0"-1"0,-1 0 0,-1 0 0,0-1 0,-1 0 0,0-1 0,0 0 0,-2-1 0,1-1 0,-19 10 0,18-11 0,0 1 0,0 1 0,1-1 0,0 2 0,1 0 0,0 1 0,1 0 0,0 0 0,1 1 0,-11 19 0,14-19 0,1 1 0,1-1 0,0 1 0,1 0 0,0 0 0,-1 19 0,4-26 0,0 1 0,1-1 0,0 1 0,1 0 0,0-1 0,0 1 0,0-1 0,1 0 0,0 1 0,1-1 0,0 0 0,0 0 0,7 11 0,-5-8 0,1-1 0,1 0 0,0 0 0,0-1 0,1 0 0,0 0 0,0-1 0,0 0 0,1 0 0,0-1 0,1 0 0,0-1 0,-1 0 0,2 0 0,-1-1 0,0-1 0,1 1 0,0-2 0,0 0 0,15 2 0,76 9 0,129 1 0,-209-12 0,-1 0 0,0 1 0,0 2 0,0 0 0,29 11 0,-28-8 0,1-1 0,1-1 0,-1-1 0,25 2 0,60 9 0,-77-9 0,0-2 0,37 1 0,-67-6 0,88 1 0,110 17 0,-97-7 0,0-5 0,123-8 0,-64-1 0,375 3 0,-532 1 0,1-1 0,-1 0 0,1 0 0,-1-1 0,1 0 0,-1 1 0,0-1 0,1-1 0,-1 1 0,0-1 0,0 1 0,0-1 0,0 0 0,0-1 0,5-3 0,-6 2 0,0 0 0,0 1 0,-1-1 0,0 0 0,0 0 0,0 0 0,0 0 0,0-1 0,-1 1 0,0 0 0,0-1 0,0 1 0,0-1 0,-1 1 0,0-8 0,2-19 0,-2 0 0,-1 0 0,-8-43 0,7 62 0,-1 0 0,0-1 0,-1 1 0,0 1 0,-1-1 0,0 0 0,-1 1 0,0 0 0,-1 1 0,0-1 0,-11-10 0,-3-3 0,-1 2 0,-2 1 0,0 1 0,-1 0 0,-1 2 0,0 1 0,-2 2 0,0 0 0,-32-11 0,-15-3 0,50 17 0,0 2 0,0 2 0,-1 0 0,0 1 0,0 2 0,-36-4 0,-45 3 0,-1-4 0,-148-35 0,164 22 0,48 11 0,-1 1 0,0 2 0,0 3 0,-53-2 0,-717 10-1365,780-2-5461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6:54.624"/>
    </inkml:context>
    <inkml:brush xml:id="br0">
      <inkml:brushProperty name="width" value="0.05" units="cm"/>
      <inkml:brushProperty name="height" value="0.05" units="cm"/>
      <inkml:brushProperty name="color" value="#E71224"/>
    </inkml:brush>
  </inkml:definitions>
  <inkml:trace contextRef="#ctx0" brushRef="#br0">1861 139 24575,'-16'-1'0,"0"-1"0,0 0 0,0-1 0,-26-9 0,-13-2 0,-128-21 0,-267-15 0,-193 36 0,561 12 0,51 0 0,0 1 0,0 1 0,0 2 0,-50 9 0,74-9 0,0 0 0,1 1 0,-1-1 0,1 1 0,-1 1 0,1-1 0,0 1 0,1 0 0,-1 0 0,1 1 0,0 0 0,0 0 0,0 0 0,-7 11 0,6-7 0,1 1 0,0-1 0,0 2 0,1-1 0,1 0 0,0 1 0,0-1 0,-2 22 0,3-10 0,2 0 0,0 0 0,1 0 0,1 0 0,2 0 0,0 0 0,1 0 0,1-1 0,10 24 0,3-6 0,47 69 0,-15-26 0,-14-16 0,3-2 0,3-2 0,2-2 0,78 79 0,-108-126 0,0-1 0,1 0 0,1-2 0,-1 1 0,2-2 0,0 0 0,0-2 0,0 0 0,1 0 0,0-2 0,36 6 0,84 25 0,34 7 0,18-9 0,344 46 0,-483-74 0,-1 3 0,0 1 0,0 3 0,60 23 0,-56-19 0,1-2 0,1-3 0,75 7 0,65 12 0,-125-8 0,-51-16 0,-1 0 0,1-2 0,33 5 0,219 7 0,37 3 0,76 30 0,549 40 0,-880-89 0,0-3 0,95-16 0,-119 12 0,-1-1 0,0-2 0,0-1 0,0-2 0,-1 0 0,30-20 0,39-23 0,70-47 0,-147 87 0,0-1 0,-1-1 0,-2-1 0,1-1 0,24-33 0,-8 4 0,-8 13 0,35-61 0,-55 83 0,-1-1 0,0 0 0,-1 0 0,0 0 0,-1-1 0,-1 1 0,0-1 0,1-23 0,-2-9 0,-9-91 0,5 122 0,-1 1 0,0-1 0,-1 1 0,-1 0 0,-1 1 0,0-1 0,0 1 0,-2 0 0,-14-21 0,-12-10 0,-3 1 0,-1 3 0,-2 0 0,-2 3 0,-2 2 0,-1 1 0,-1 3 0,-2 1 0,-2 3 0,-95-41 0,14 24 0,-3 5 0,-1 7 0,-1 5 0,-1 6 0,-1 6 0,-200 2 0,-1869 18-1365,2167-4-5461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8:24.054"/>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6:45.166"/>
    </inkml:context>
    <inkml:brush xml:id="br0">
      <inkml:brushProperty name="width" value="0.05" units="cm"/>
      <inkml:brushProperty name="height" value="0.05" units="cm"/>
      <inkml:brushProperty name="color" value="#E71224"/>
    </inkml:brush>
  </inkml:definitions>
  <inkml:trace contextRef="#ctx0" brushRef="#br0">1822 134 24575,'-28'-2'0,"0"0"0,-29-8 0,-28-2 0,-270-39 0,241 29 0,-1 6 0,-144-3 0,-188 22 0,437-3 0,0 2 0,1-1 0,-1 1 0,0 1 0,1-1 0,0 2 0,-1-1 0,1 1 0,1 1 0,-1 0 0,1 0 0,-1 0 0,1 1 0,-12 12 0,-1 2 0,2 1 0,1 1 0,-31 45 0,38-47 0,0 0 0,2 1 0,0 0 0,1 1 0,2 0 0,0 0 0,1 0 0,-3 34 0,4-6 0,2 0 0,9 91 0,-5-125 0,1 0 0,1 1 0,0-1 0,1-1 0,1 1 0,0-1 0,1 0 0,1 0 0,19 26 0,-8-9 0,3-1 0,0 0 0,2-2 0,1-1 0,1-1 0,2-2 0,39 30 0,23 12 0,-55-38 0,2-3 0,62 35 0,-82-53 0,0-2 0,1 0 0,-1-1 0,1 0 0,0-2 0,37 3 0,116-7 0,-76-3 0,680 4 0,-744 2 0,0 1 0,-1 2 0,1 1 0,34 11 0,-32-7 0,0-2 0,1-2 0,39 4 0,117 5 0,58 3 0,-230-17 0,1 1 0,-1 1 0,0 1 0,0 1 0,32 12 0,-31-9 0,1-1 0,0-2 0,0 0 0,34 4 0,201-9 0,-114-2 0,-127 1 0,1-1 0,0 0 0,-1-1 0,1-1 0,-1-1 0,0 0 0,0 0 0,-1-1 0,1-1 0,-1-1 0,-1 1 0,1-2 0,-2 0 0,1 0 0,16-19 0,-4 3 0,-1-1 0,-1-1 0,-2-1 0,-1-1 0,27-53 0,-37 62 0,-1-1 0,-1 0 0,-1 0 0,-1-1 0,0 0 0,-2 0 0,-1 0 0,0 0 0,-2 0 0,0 0 0,-2 0 0,0-1 0,-2 2 0,-6-24 0,6 34 0,-2-1 0,1 1 0,-2 0 0,1 0 0,-2 1 0,1 0 0,-1 0 0,-1 1 0,-14-13 0,-14-9 0,-47-30 0,55 41 0,-364-211 0,298 180 0,52 32 0,-1 1 0,-1 3 0,0 2 0,-53-9 0,10 2 0,9 1 0,0 4 0,-1 3 0,-1 3 0,-83 3 0,-41 8-1365,177-2-5461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8:21.706"/>
    </inkml:context>
    <inkml:brush xml:id="br0">
      <inkml:brushProperty name="width" value="0.05" units="cm"/>
      <inkml:brushProperty name="height" value="0.05" units="cm"/>
      <inkml:brushProperty name="color" value="#E71224"/>
    </inkml:brush>
  </inkml:definitions>
  <inkml:trace contextRef="#ctx0" brushRef="#br0">1629 1 24575,'-149'7'0,"-211"37"0,215-22 0,-226 6 0,349-28 0,0 1 0,0 1 0,0 0 0,1 2 0,-1 0 0,-35 14 0,27-9 0,-1-2 0,0 0 0,0-2 0,-48 1 0,48-4 0,23-1 0,-1 0 0,1 0 0,0 0 0,0 1 0,0 1 0,0-1 0,0 1 0,1 1 0,-1-1 0,1 1 0,0 0 0,0 1 0,1 0 0,-1 0 0,1 1 0,0-1 0,0 1 0,1 0 0,-1 1 0,2 0 0,-1-1 0,1 1 0,0 1 0,0-1 0,1 1 0,0-1 0,0 1 0,1 0 0,0 0 0,0 0 0,1 0 0,0 1 0,0-1 0,1 0 0,0 0 0,1 1 0,0-1 0,0 0 0,0 0 0,1 0 0,5 14 0,-1-10 0,0 1 0,0-1 0,1-1 0,0 1 0,1-1 0,1 0 0,0-1 0,12 12 0,89 70 0,-78-67 0,-9-6 0,1-1 0,1-2 0,0 0 0,1-1 0,0-2 0,2-1 0,-1-1 0,1-1 0,49 10 0,-27-13 0,-1-2 0,65-3 0,6 1 0,27 16 0,-62-7 0,136 22 0,37 8 0,29 3 0,-130-26 0,-67-6 0,127 1 0,-149-14 0,-19 1 0,0-1 0,0-3 0,0-2 0,0-2 0,51-14 0,-94 19 0,-1 0 0,1 0 0,0-1 0,-1 0 0,1 0 0,-1 0 0,0-1 0,0 0 0,0 0 0,-1 0 0,1 0 0,-1-1 0,0 0 0,0 0 0,3-5 0,-3 1 0,0 1 0,0-1 0,-1 0 0,0 0 0,-1-1 0,1 1 0,-2 0 0,2-19 0,-4-8 0,-1 1 0,-2-1 0,-1 1 0,-11-39 0,15 70 0,-4-17 0,-2 1 0,0-1 0,-1 1 0,-1 1 0,0-1 0,-2 2 0,0-1 0,-1 1 0,-1 1 0,-1 0 0,0 1 0,-1 1 0,-1 0 0,0 1 0,-1 1 0,-22-14 0,-22-8 0,-3 2 0,0 3 0,-102-32 0,149 56 0,-68-27 0,58 20 0,-1 2 0,0 1 0,0 1 0,-1 2 0,0 0 0,-1 2 0,-33-1 0,-44 9 0,-81-3 0,179-1-227,1-1-1,-1 1 1,1-2-1,0 1 1,-15-7-1,-5-6-6598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6:12.18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9:36.476"/>
    </inkml:context>
    <inkml:brush xml:id="br0">
      <inkml:brushProperty name="width" value="0.05" units="cm"/>
      <inkml:brushProperty name="height" value="0.05" units="cm"/>
      <inkml:brushProperty name="color" value="#E71224"/>
    </inkml:brush>
  </inkml:definitions>
  <inkml:trace contextRef="#ctx0" brushRef="#br0">1553 101 24575,'-78'-2'0,"0"-3"0,-109-21 0,4-3 0,0 8 0,-304 4 0,455 17 0,9 0 0,1 0 0,-1 1 0,1 2 0,-26 5 0,41-6 0,1 0 0,0 1 0,-1-1 0,1 1 0,0 0 0,0 1 0,1 0 0,-1 0 0,1 0 0,0 0 0,0 1 0,0 0 0,0 0 0,1 0 0,0 0 0,0 1 0,0 0 0,-3 7 0,-9 26 0,2 0 0,2 1 0,1 1 0,2 0 0,-6 69 0,9 121 0,6-188 0,1-32 0,0 1 0,1-1 0,0 1 0,1-1 0,0 1 0,1-1 0,0 0 0,1-1 0,0 1 0,0-1 0,1 0 0,1 0 0,0-1 0,0 0 0,1 0 0,0 0 0,0-1 0,12 8 0,14 10 0,1-2 0,1-1 0,63 29 0,-42-29 0,0-2 0,2-3 0,88 17 0,-86-22 0,73 13 0,1-6 0,152 4 0,274-21 0,-331-6 0,-216 4 0,0-2 0,0 0 0,0 0 0,19-6 0,-28 6 0,-1-1 0,1 1 0,-1-1 0,1-1 0,-1 1 0,0 0 0,0-1 0,0 0 0,0 0 0,0 0 0,-1-1 0,1 1 0,-1-1 0,0 0 0,0 1 0,3-7 0,8-16 0,-2 0 0,-1 0 0,-1-2 0,-1 1 0,-2-1 0,6-37 0,-8 23 0,-1 0 0,-3-1 0,-5-71 0,2 104 0,0-1 0,0 1 0,-1 0 0,-1 0 0,0 0 0,0 1 0,-1-1 0,0 1 0,0 0 0,-1 0 0,0 1 0,-8-9 0,-12-11 0,-60-48 0,45 41 0,-244-236 0,280 265 18,0 1-1,0 1 1,-1-1 0,0 1-1,0 0 1,0 0 0,0 1-1,0 0 1,-1 0-1,1 0 1,-1 1 0,0 0-1,-12-2 1,-2 2-23,0 0-1,-1 2 1,-25 3 0,27-2-393,0 0 0,0-1 1,-37-5-1,28-2-6428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9:33.559"/>
    </inkml:context>
    <inkml:brush xml:id="br0">
      <inkml:brushProperty name="width" value="0.05" units="cm"/>
      <inkml:brushProperty name="height" value="0.05" units="cm"/>
      <inkml:brushProperty name="color" value="#E71224"/>
    </inkml:brush>
  </inkml:definitions>
  <inkml:trace contextRef="#ctx0" brushRef="#br0">273 11 24575,'-48'-1'0,"28"-1"0,0 2 0,0 0 0,1 1 0,-38 7 0,52-7 0,1 0 0,-1 1 0,1-1 0,0 1 0,0 0 0,0 0 0,0 1 0,0-1 0,0 1 0,1 0 0,-1 0 0,1 0 0,0 0 0,0 1 0,0-1 0,0 1 0,0 0 0,1-1 0,0 1 0,0 1 0,0-1 0,0 0 0,1 0 0,-1 1 0,1-1 0,-1 6 0,-1 27 0,1 0 0,1-1 0,9 69 0,-7-99 0,0 0 0,0-1 0,0 1 0,1-1 0,0 1 0,0-1 0,1 0 0,0 0 0,0 0 0,0 0 0,0 0 0,1 0 0,-1-1 0,1 0 0,0 0 0,1 0 0,-1 0 0,1-1 0,-1 1 0,1-1 0,6 3 0,12 4 0,0 0 0,1-1 0,41 9 0,-8-2 0,290 92 0,-305-97 0,77 10 0,-36-8 0,-63-8 0,0 1 0,25 10 0,-27-8 0,-1-2 0,1-1 0,30 6 0,196 13 0,268-10 0,1261-14 0,-1768 0 0,0 0 0,-1 0 0,1 0 0,-1-1 0,1 1 0,-1-1 0,1 0 0,-1-1 0,1 1 0,-1-1 0,0 0 0,0 0 0,0 0 0,0 0 0,4-4 0,-6 3 0,1 0 0,-1 0 0,0 0 0,0 0 0,0 0 0,0-1 0,-1 1 0,1-1 0,-1 1 0,0-1 0,0 0 0,0 0 0,-1 1 0,1-1 0,-1 0 0,0 0 0,0 0 0,-1-6 0,0 1 0,-1-1 0,0 1 0,0 0 0,-1 0 0,0 0 0,0 0 0,-1 1 0,-1-1 0,1 1 0,-1 0 0,-1 0 0,1 1 0,-1 0 0,0 0 0,-1 0 0,0 0 0,0 1 0,0 1 0,-1-1 0,0 1 0,-11-6 0,-18-7 0,0 1 0,0 2 0,-64-17 0,-204-48 0,-96-31 0,367 100 0,-91-31 0,-241-46 0,236 76 0,-251 9 0,177 7 0,-881-4 0,1054-1-227,0 0-1,0-2 1,0-1-1,0-2 1,-33-10-1,34 4-6598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9:29.633"/>
    </inkml:context>
    <inkml:brush xml:id="br0">
      <inkml:brushProperty name="width" value="0.05" units="cm"/>
      <inkml:brushProperty name="height" value="0.05" units="cm"/>
      <inkml:brushProperty name="color" value="#E71224"/>
    </inkml:brush>
  </inkml:definitions>
  <inkml:trace contextRef="#ctx0" brushRef="#br0">697 115 24575,'-146'-1'0,"-164"3"0,300-2 0,0 1 0,0 1 0,0 0 0,1 0 0,-1 0 0,0 2 0,1-1 0,-1 1 0,1 0 0,0 1 0,1 0 0,-1 1 0,1-1 0,0 2 0,0-1 0,1 1 0,-9 10 0,8-6 0,0 0 0,0 1 0,2 0 0,-1 0 0,2 1 0,-1 0 0,2 0 0,0 0 0,0 1 0,1-1 0,1 1 0,-1 16 0,1-9 0,2 1 0,0-1 0,1 1 0,1-1 0,1 1 0,1-1 0,1 0 0,13 35 0,-13-43 0,2 0 0,-1 0 0,2-1 0,-1 0 0,2 0 0,0-1 0,0 0 0,1-1 0,0 0 0,1-1 0,0 0 0,0 0 0,1-1 0,14 7 0,7 4 0,1-1 0,1-2 0,1-2 0,0-1 0,47 11 0,2-11 0,1-3 0,106-2 0,-139-5 0,-2 2 0,91 21 0,-91-15 0,0-2 0,90 4 0,374-15 0,-502 1 0,0-1 0,0 0 0,0 0 0,0-2 0,0 1 0,-1-2 0,1 0 0,-1 0 0,0-1 0,-1-1 0,0 0 0,0 0 0,0-1 0,-1 0 0,0-1 0,0 0 0,-1-1 0,0 0 0,-1 0 0,14-23 0,-18 24 0,1 1 0,-2-1 0,1 0 0,-1 0 0,0 0 0,-1 0 0,0-1 0,0 1 0,0-12 0,-3-91 0,-2 62 0,3 28 0,-2 0 0,-1 1 0,-1-1 0,0 1 0,-2 0 0,0 0 0,-1 0 0,-18-33 0,19 43 0,0 0 0,-1 0 0,0 1 0,-1 0 0,0 0 0,-1 1 0,0 0 0,0 0 0,-1 1 0,0 0 0,-1 1 0,0 0 0,0 1 0,0 0 0,0 1 0,-17-6 0,-27-5 0,14 3 0,0 1 0,0 2 0,-1 2 0,-60-3 0,16 10 0,33 2 0,-93-12 0,24-2 0,83 11 0,2-1 0,-1-3 0,-63-17 0,60 12 0,-2 1 0,1 2 0,-68-4 0,98 11 0,-22-4-1365,5-2-5461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05:51.274"/>
    </inkml:context>
    <inkml:brush xml:id="br0">
      <inkml:brushProperty name="width" value="0.05" units="cm"/>
      <inkml:brushProperty name="height" value="0.05" units="cm"/>
      <inkml:brushProperty name="color" value="#E71224"/>
    </inkml:brush>
  </inkml:definitions>
  <inkml:trace contextRef="#ctx0" brushRef="#br0">5294 267 24575,'-282'2'0,"-306"-5"0,265-24 0,276 22 0,-51-6 0,-213-13 0,221 25 0,31 1 0,1-3 0,0-2 0,-108-20 0,-53-14 0,8 1 0,126 9 0,61 19 0,1 0 0,-1 1 0,-31-4 0,-84 2 0,-164 10 0,126 2 0,83-3 0,-42 2 0,-206-24 0,250 13 0,0 3 0,-144 9 0,163 6 0,0 3 0,0 4 0,-121 42 0,-9 2 0,-70 8 0,269-67 0,0 1 0,0-1 0,0 1 0,1 0 0,-1 0 0,1 0 0,-1 0 0,1 0 0,0 1 0,0 0 0,0-1 0,0 1 0,0 0 0,0 1 0,1-1 0,0 0 0,-1 1 0,1-1 0,1 1 0,-1 0 0,0 0 0,1 0 0,0 0 0,0 0 0,0 0 0,0 4 0,-1 12 0,2 0 0,0 0 0,1-1 0,5 29 0,0 13 0,-6-59 0,0 17 0,0-1 0,1 1 0,1 0 0,0-1 0,2 1 0,0-1 0,1 0 0,1 0 0,1-1 0,9 19 0,-9-23 0,1-1 0,0 0 0,0 0 0,1-1 0,1 0 0,0 0 0,18 14 0,-20-20 0,0 0 0,0 0 0,1 0 0,-1-1 0,1 0 0,0-1 0,1 0 0,-1-1 0,0 1 0,1-2 0,0 1 0,14-1 0,244-4 0,-66-2 0,-5 3 0,202 5 0,-191 21 0,-167-18 0,94 24 0,-98-19 0,2-2 0,51 6 0,27-7 0,89 8 0,-176-12 0,648 89 0,-385-53 0,-146-31 0,-98-8 0,66 9 0,-51 1 0,129 25 0,-117-20 0,1-4 0,115 4 0,158-17 0,-165-2 0,-3 4 0,164-4 0,-335 3 0,0-2 0,0 1 0,0-1 0,-1-1 0,1 0 0,0 0 0,-1-1 0,0-1 0,0 1 0,0-2 0,-1 1 0,10-8 0,-6 1 0,1 0 0,-2-1 0,0-1 0,0 1 0,-1-2 0,13-23 0,-7 14 0,1 1 0,0 1 0,41-37 0,-35 36 0,0-1 0,23-32 0,-41 47 0,0-1 0,0 1 0,-1-1 0,0-1 0,0 1 0,-1-1 0,-1 1 0,0-1 0,0 0 0,1-17 0,-3 18 0,-1 0 0,0 0 0,0 0 0,-1 0 0,0 1 0,-1-1 0,0 0 0,-1 0 0,0 1 0,0-1 0,-1 1 0,0 0 0,-1 0 0,0 1 0,-8-11 0,0 3 0,-2 0 0,0 0 0,-1 2 0,-1 0 0,-35-24 0,25 22-227,-1 0-1,0 2 1,-1 1-1,-1 2 1,-45-12-1,39 12-6598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09:44.899"/>
    </inkml:context>
    <inkml:brush xml:id="br0">
      <inkml:brushProperty name="width" value="0.05" units="cm"/>
      <inkml:brushProperty name="height" value="0.05" units="cm"/>
      <inkml:brushProperty name="color" value="#E71224"/>
    </inkml:brush>
  </inkml:definitions>
  <inkml:trace contextRef="#ctx0" brushRef="#br0">1783 199 24575,'-361'22'0,"231"-10"0,87-7 0,-75 21 0,75-15 0,-75 9 0,-78-14 0,124-6 0,-137 17 0,86-6 0,49-7 0,63-2 0,1 0 0,-1 1 0,0 1 0,1-1 0,0 2 0,-14 6 0,13-5 0,0 0 0,-1-1 0,0-1 0,-20 5 0,1-5-1365,4-2-5461</inkml:trace>
  <inkml:trace contextRef="#ctx0" brushRef="#br0" timeOffset="2171.16">297 1 24575,'-1'7'0,"1"0"0,-1 0 0,0 0 0,-1 0 0,0 0 0,0 0 0,0 0 0,-1 0 0,0-1 0,-1 0 0,-5 10 0,-6 4 0,-1 0 0,-18 17 0,-25 32 0,51-57 0,0 0 0,-1-1 0,-1 0 0,1-1 0,-2 0 0,0 0 0,-19 13 0,23-19 0,1 0 0,0 1 0,-1 0 0,-8 10 0,14-14 0,1-1 0,-1 1 0,1-1 0,-1 1 0,1-1 0,0 1 0,-1-1 0,1 1 0,0 0 0,0-1 0,0 1 0,-1-1 0,1 1 0,0 0 0,0-1 0,0 1 0,0 0 0,0-1 0,0 1 0,0-1 0,0 1 0,0 0 0,0-1 0,0 1 0,1 0 0,-1 0 0,1 0 0,1 0 0,-1 0 0,0 0 0,0 0 0,1 0 0,-1 0 0,1-1 0,-1 1 0,1-1 0,-1 1 0,1-1 0,-1 1 0,1-1 0,-1 0 0,1 0 0,2 1 0,93 4 0,-61-5 0,45 7 0,-29 3 0,-1 3 0,0 1 0,-1 3 0,54 26 0,-79-34-1365,-3-1-5461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4:51:19.498"/>
    </inkml:context>
    <inkml:brush xml:id="br0">
      <inkml:brushProperty name="width" value="0.05" units="cm"/>
      <inkml:brushProperty name="height" value="0.05" units="cm"/>
      <inkml:brushProperty name="color" value="#E71224"/>
    </inkml:brush>
  </inkml:definitions>
  <inkml:trace contextRef="#ctx0" brushRef="#br0">934 14 24575,'-90'1'0,"1"3"0,-129 24 0,145-15 0,-14 2 0,-163 51 0,242-63 0,1 0 0,-1 0 0,1 1 0,0 0 0,0 0 0,0 0 0,1 1 0,0 0 0,0 0 0,0 1 0,0-1 0,1 1 0,0 1 0,-4 6 0,4-4 0,1 0 0,0 0 0,1 0 0,0 0 0,1 1 0,0 0 0,0-1 0,1 1 0,0 0 0,1-1 0,1 13 0,0 49 0,9 102 0,-9-165 0,2 0 0,-1 1 0,1-1 0,0 0 0,1 0 0,0-1 0,0 1 0,0-1 0,1 0 0,0 0 0,1 0 0,0-1 0,0 0 0,0 0 0,1 0 0,11 7 0,13 7 0,0-2 0,56 24 0,-60-29 0,373 140 0,-281-115 0,218 39 0,132-23 0,2-48 0,-273-8 0,-175 2 0,-1-1 0,0-1 0,1 0 0,-1-2 0,0-1 0,-1 0 0,30-13 0,-44 15 0,1 0 0,-1-1 0,-1 0 0,1 0 0,-1 0 0,1-1 0,-1 0 0,-1 0 0,1-1 0,-1 0 0,0 0 0,0 0 0,-1 0 0,1-1 0,-1 0 0,-1 0 0,0 0 0,0 0 0,0-1 0,-1 1 0,0-1 0,0 1 0,-1-1 0,1-12 0,1-94 0,-13-117 0,8 219 0,0 0 0,0 1 0,-2-1 0,1 1 0,-2 0 0,1 0 0,-1 0 0,-1 1 0,0 0 0,-1 0 0,0 0 0,0 1 0,-10-10 0,-15-13 0,-1 2 0,-41-29 0,47 38 0,4 2 0,-1 0 0,-1 2 0,-1 0 0,0 2 0,-1 1 0,0 1 0,-1 1 0,-1 2 0,-45-11 0,-89-15 0,-78-13 0,81 29 0,-165 2 0,-154 20 0,470-2-273,0 0 0,0-1 0,0 0 0,-13-3 0,2-3-6553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3:23.702"/>
    </inkml:context>
    <inkml:brush xml:id="br0">
      <inkml:brushProperty name="width" value="0.05" units="cm"/>
      <inkml:brushProperty name="height" value="0.05" units="cm"/>
      <inkml:brushProperty name="color" value="#E71224"/>
    </inkml:brush>
  </inkml:definitions>
  <inkml:trace contextRef="#ctx0" brushRef="#br0">665 1 24575,'0'2'0,"-1"1"0,1-1 0,-1 0 0,0 1 0,0-1 0,0 0 0,0 1 0,0-1 0,0 0 0,-1 0 0,1 0 0,-1 0 0,0 0 0,1 0 0,-5 3 0,-36 26 0,27-20 0,-42 30 0,-2-4 0,-78 38 0,117-63 43,0 2 0,1 0-1,1 1 1,0 1 0,1 0 0,-26 34-1,20-24-596,-1 0-1,-28 22 0,35-35-6271</inkml:trace>
  <inkml:trace contextRef="#ctx0" brushRef="#br0" timeOffset="1433.13">138 64 24575,'-5'0'0,"0"0"0,0 1 0,0-1 0,0 1 0,0 0 0,0 0 0,0 1 0,0-1 0,0 1 0,1 0 0,-1 0 0,1 1 0,-1-1 0,1 1 0,0 0 0,-4 4 0,3-1 0,0-1 0,1 1 0,0-1 0,0 1 0,1 0 0,0 1 0,0-1 0,0 1 0,1-1 0,-3 11 0,0 13 0,1 0 0,1 0 0,2 0 0,3 44 0,0-43 0,-2-7 0,0-12 0,0 1 0,0-1 0,2 1 0,5 22 0,-6-32 0,0 1 0,0-1 0,0 0 0,1 0 0,-1 0 0,1 0 0,0 0 0,0-1 0,0 1 0,1-1 0,-1 1 0,1-1 0,-1 0 0,1 0 0,0 0 0,-1 0 0,1 0 0,0 0 0,0-1 0,0 0 0,1 1 0,-1-1 0,4 0 0,16 3 0,1-1 0,0-1 0,1-2 0,-1 0 0,26-4 0,18 0 0,-19 3-1365,-4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3:19.874"/>
    </inkml:context>
    <inkml:brush xml:id="br0">
      <inkml:brushProperty name="width" value="0.05" units="cm"/>
      <inkml:brushProperty name="height" value="0.05" units="cm"/>
      <inkml:brushProperty name="color" value="#E71224"/>
    </inkml:brush>
  </inkml:definitions>
  <inkml:trace contextRef="#ctx0" brushRef="#br0">1189 66 24575,'-17'1'0,"0"2"0,1 0 0,0 1 0,0 1 0,0 0 0,0 1 0,1 1 0,0 0 0,0 1 0,-14 11 0,-48 22 0,-33 3 0,-3-5 0,-118 25 0,63-19 0,-8 14-1365,138-45-5461</inkml:trace>
  <inkml:trace contextRef="#ctx0" brushRef="#br0" timeOffset="1620.43">266 0 24575,'-5'2'0,"1"0"0,-1 0 0,1 0 0,0 0 0,0 0 0,0 1 0,0 0 0,0 0 0,1 0 0,-1 0 0,1 0 0,0 1 0,0-1 0,0 1 0,-3 6 0,-7 5 0,-25 28 0,2 1 0,-55 90 0,87-128 0,1 1 0,0 0 0,0 0 0,0 0 0,1 0 0,0 1 0,0-1 0,1 1 0,0-1 0,0 13 0,2-15 0,-1-1 0,1 0 0,0 1 0,0-1 0,0 0 0,0 1 0,1-1 0,0 0 0,-1 0 0,2 0 0,-1 0 0,0-1 0,1 1 0,0-1 0,0 1 0,0-1 0,0 0 0,6 5 0,12 6-105,2 0 0,-1-2 0,1 0 0,1-1 0,0-2 0,1 0 0,-1-2 0,2-1 0,-1-1 0,1-1 0,-1-1 0,33 0 0,-21-2-6721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3:14.078"/>
    </inkml:context>
    <inkml:brush xml:id="br0">
      <inkml:brushProperty name="width" value="0.05" units="cm"/>
      <inkml:brushProperty name="height" value="0.05" units="cm"/>
      <inkml:brushProperty name="color" value="#E71224"/>
    </inkml:brush>
  </inkml:definitions>
  <inkml:trace contextRef="#ctx0" brushRef="#br0">10 332 24575,'11'-6'0,"21"-1"0,27 0 0,37-10 0,25-8 0,14 1 0,7 4 0,1 0 0,-1-3 0,-13-2 0,-17 3 0,-23 5 0,-15 5 0,-14 5 0,-12 4 0,-9-4 0,-5 0 0,-8 1-8191</inkml:trace>
  <inkml:trace contextRef="#ctx0" brushRef="#br0" timeOffset="1405.02">439 0 24575,'-8'1'0,"1"0"0,-1 0 0,1 1 0,0 0 0,-14 6 0,-1-1 0,-38 15 0,-113 55 0,166-73 0,1 0 0,0 0 0,0 0 0,0 1 0,0-1 0,1 1 0,0 1 0,0-1 0,0 1 0,0 0 0,1 0 0,0 0 0,1 1 0,-1-1 0,1 1 0,0 0 0,1 0 0,0 0 0,0 0 0,0 0 0,1 1 0,-1 7 0,-14 33 0,13-43 0,1 0 0,0 1 0,0-1 0,0 1 0,0 0 0,1 0 0,-1 8 0,2-13 0,0 1 0,0-1 0,1 0 0,-1 0 0,0 0 0,1 0 0,-1 1 0,1-1 0,-1 0 0,1 0 0,-1 0 0,1 0 0,0 0 0,-1 0 0,1 0 0,0 0 0,0-1 0,0 1 0,0 0 0,0 0 0,0-1 0,0 1 0,0 0 0,0-1 0,0 1 0,0-1 0,0 1 0,2-1 0,37 7 0,-35-7 0,419 3 164,-232-7-1693,-143 4-5297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3:08.724"/>
    </inkml:context>
    <inkml:brush xml:id="br0">
      <inkml:brushProperty name="width" value="0.05" units="cm"/>
      <inkml:brushProperty name="height" value="0.05" units="cm"/>
      <inkml:brushProperty name="color" value="#E71224"/>
    </inkml:brush>
  </inkml:definitions>
  <inkml:trace contextRef="#ctx0" brushRef="#br0">222 932 24575,'11'-9'0,"0"1"0,0 0 0,1 0 0,0 1 0,0 1 0,1 0 0,16-5 0,-5 1 0,78-34 0,766-301 0,-860 342 0,921-349 0,-753 267-1365,-118 56-5461</inkml:trace>
  <inkml:trace contextRef="#ctx0" brushRef="#br0" timeOffset="1734.26">585 305 24575,'-5'1'0,"-1"0"0,0 0 0,0 0 0,1 1 0,-1-1 0,1 1 0,0 1 0,-1-1 0,-6 5 0,-46 33 0,45-30 0,-83 57 0,-88 69 0,167-121 0,0 1 0,2 1 0,0 0 0,1 1 0,0 1 0,2 0 0,0 1 0,2 0 0,0 1 0,1 0 0,1 0 0,-9 39 0,16-58 0,1 1 0,0-1 0,-1 1 0,1-1 0,0 1 0,1-1 0,-1 0 0,0 1 0,1-1 0,-1 1 0,1-1 0,0 0 0,-1 1 0,1-1 0,0 0 0,1 0 0,-1 0 0,0 0 0,1 0 0,-1 0 0,1 0 0,-1 0 0,1 0 0,0-1 0,0 1 0,0-1 0,0 1 0,0-1 0,0 0 0,4 2 0,7 2 0,1 0 0,-1-1 0,0-1 0,23 3 0,6 2 0,86 30 238,-71-19-772,0-3-1,106 15 1,-113-27-6292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3:03.694"/>
    </inkml:context>
    <inkml:brush xml:id="br0">
      <inkml:brushProperty name="width" value="0.05" units="cm"/>
      <inkml:brushProperty name="height" value="0.05" units="cm"/>
      <inkml:brushProperty name="color" value="#E71224"/>
    </inkml:brush>
  </inkml:definitions>
  <inkml:trace contextRef="#ctx0" brushRef="#br0">849 297 24575,'0'0'-8191</inkml:trace>
  <inkml:trace contextRef="#ctx0" brushRef="#br0" timeOffset="1079.58">1410 34 24575,'-18'2'0,"0"0"0,0 1 0,0 1 0,1 1 0,-27 10 0,-5 1 0,-168 61 0,73-23 0,-96 48 0,195-82 0,-11 7 0,-105 43 0,-83 22 0,159-58-1365,50-18-5461</inkml:trace>
  <inkml:trace contextRef="#ctx0" brushRef="#br0" timeOffset="2372.51">388 1 24575,'-5'2'0,"0"0"0,0 1 0,0 0 0,1 0 0,-1 0 0,1 1 0,0-1 0,0 1 0,0 0 0,-5 8 0,-6 4 0,-48 41 0,-87 101 0,89-72 0,55-76 0,1-1 0,0 1 0,0 0 0,1 0 0,1 0 0,0 1 0,-4 17 0,7-25 0,0 1 0,0-1 0,1 0 0,-1 1 0,1-1 0,-1 0 0,1 1 0,0-1 0,0 0 0,1 0 0,-1 0 0,1 0 0,-1 0 0,1 0 0,0 0 0,0 0 0,0-1 0,1 1 0,-1-1 0,0 0 0,1 1 0,0-1 0,0 0 0,-1-1 0,1 1 0,5 2 0,8 3 0,1 0 0,0-1 0,34 8 0,-18-6 0,101 32 134,369 91-1633,-442-121-5327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2:40.600"/>
    </inkml:context>
    <inkml:brush xml:id="br0">
      <inkml:brushProperty name="width" value="0.05" units="cm"/>
      <inkml:brushProperty name="height" value="0.05" units="cm"/>
      <inkml:brushProperty name="color" value="#E71224"/>
    </inkml:brush>
  </inkml:definitions>
  <inkml:trace contextRef="#ctx0" brushRef="#br0">6 0 24575,'-6'0'0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4:46.518"/>
    </inkml:context>
    <inkml:brush xml:id="br0">
      <inkml:brushProperty name="width" value="0.05" units="cm"/>
      <inkml:brushProperty name="height" value="0.05" units="cm"/>
      <inkml:brushProperty name="color" value="#E71224"/>
    </inkml:brush>
  </inkml:definitions>
  <inkml:trace contextRef="#ctx0" brushRef="#br0">502 490 24575,'0'0'-8191</inkml:trace>
  <inkml:trace contextRef="#ctx0" brushRef="#br0" timeOffset="1036.44">1195 30 24575,'-1'-2'0,"1"1"0,-1-1 0,1 1 0,-1 0 0,0-1 0,0 1 0,1 0 0,-1-1 0,0 1 0,0 0 0,0 0 0,0 0 0,-1 0 0,1 0 0,0 0 0,0 0 0,-1 1 0,1-1 0,0 0 0,-1 1 0,1-1 0,-1 1 0,1-1 0,0 1 0,-1 0 0,1 0 0,-1-1 0,-2 1 0,-45-4 0,49 4 0,-24 1 0,0 1 0,0 1 0,0 1 0,1 1 0,-1 2 0,1 0 0,-35 16 0,-155 90 0,97-47 0,-259 157 0,230-129-1365,116-75-5461</inkml:trace>
  <inkml:trace contextRef="#ctx0" brushRef="#br0" timeOffset="2568.7">105 127 24575,'-19'19'0,"12"-13"0,0 0 0,1 0 0,0 0 0,0 1 0,1 0 0,-1 0 0,1 1 0,1 0 0,0 0 0,0 0 0,0 0 0,-4 17 0,3 7 0,0 0 0,3 0 0,1 0 0,1 0 0,5 44 0,-3-70 0,-1 0 0,1 0 0,0 0 0,0 0 0,1 0 0,0 0 0,0-1 0,0 1 0,1-1 0,0 0 0,0 0 0,0 0 0,0-1 0,1 1 0,0-1 0,0 0 0,0 0 0,0-1 0,1 1 0,-1-1 0,1-1 0,0 1 0,10 2 0,13 5 0,0-1 0,1-2 0,44 5 0,68 8-1365,-92-11-5461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31:09.877"/>
    </inkml:context>
    <inkml:brush xml:id="br0">
      <inkml:brushProperty name="width" value="0.05" units="cm"/>
      <inkml:brushProperty name="height" value="0.05" units="cm"/>
      <inkml:brushProperty name="color" value="#E71224"/>
    </inkml:brush>
  </inkml:definitions>
  <inkml:trace contextRef="#ctx0" brushRef="#br0">6 1 24575,'-6'0'0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7:58.170"/>
    </inkml:context>
    <inkml:brush xml:id="br0">
      <inkml:brushProperty name="width" value="0.05" units="cm"/>
      <inkml:brushProperty name="height" value="0.05" units="cm"/>
      <inkml:brushProperty name="color" value="#E71224"/>
    </inkml:brush>
  </inkml:definitions>
  <inkml:trace contextRef="#ctx0" brushRef="#br0">1288 0 24575,'0'0'0,"1"0"0,-1 0 0,0 0 0,0 0 0,1 0 0,-1 0 0,0 0 0,1 0 0,-1 0 0,0 1 0,0-1 0,0 0 0,1 0 0,-1 0 0,0 0 0,0 0 0,1 0 0,-1 1 0,0-1 0,0 0 0,0 0 0,1 0 0,-1 1 0,0-1 0,0 0 0,0 0 0,0 0 0,0 1 0,0-1 0,1 0 0,-1 0 0,0 1 0,0-1 0,0 0 0,0 0 0,0 1 0,0-1 0,0 0 0,0 1 0,0-1 0,-5 16 0,-11 13 0,2-13 0,-1 0 0,-1-1 0,0-1 0,-1 0 0,-1-1 0,-33 18 0,0 2 0,-2 1 0,-2-2 0,-70 30 0,-121 36 0,9-4 0,145-51-682,-108 70-1,172-95-6143</inkml:trace>
  <inkml:trace contextRef="#ctx0" brushRef="#br0" timeOffset="1544.85">200 265 24575,'-3'1'0,"1"0"0,-1 0 0,1 0 0,0 0 0,-1 0 0,1 1 0,0-1 0,0 1 0,0-1 0,0 1 0,0 0 0,0 0 0,0 0 0,1 0 0,-3 3 0,-23 33 0,17-17 0,0-1 0,1 2 0,-8 27 0,9-25 0,0-1 0,-19 34 0,19-43 0,1 0 0,0 0 0,0 1 0,2 0 0,-5 19 0,9-31 0,0 1 0,0-1 0,1 1 0,0-1 0,-1 1 0,1-1 0,0 1 0,1-1 0,-1 1 0,1-1 0,0 1 0,-1-1 0,1 0 0,1 1 0,-1-1 0,0 0 0,1 0 0,0 0 0,0 0 0,0 0 0,0 0 0,0 0 0,0-1 0,1 1 0,-1-1 0,1 0 0,0 0 0,0 0 0,0 0 0,3 2 0,10 3 0,-1 0 0,1-1 0,1-1 0,-1 0 0,32 3 0,91 3 0,-91-9 0,57 10 0,-47-2-682,87 29-1,-114-27-6143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6:47:56.731"/>
    </inkml:context>
    <inkml:brush xml:id="br0">
      <inkml:brushProperty name="width" value="0.05" units="cm"/>
      <inkml:brushProperty name="height" value="0.05" units="cm"/>
      <inkml:brushProperty name="color" value="#E71224"/>
    </inkml:brush>
  </inkml:definitions>
  <inkml:trace contextRef="#ctx0" brushRef="#br0">6 0 24575,'-6'6'0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7:17.629"/>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8:48.135"/>
    </inkml:context>
    <inkml:brush xml:id="br0">
      <inkml:brushProperty name="width" value="0.05" units="cm"/>
      <inkml:brushProperty name="height" value="0.05" units="cm"/>
      <inkml:brushProperty name="color" value="#E71224"/>
    </inkml:brush>
  </inkml:definitions>
  <inkml:trace contextRef="#ctx0" brushRef="#br0">1 1 24575,'0'0'-8191</inkml:trace>
  <inkml:trace contextRef="#ctx0" brushRef="#br0" timeOffset="404.56">1 1 24575,'0'0'-8191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8:47.764"/>
    </inkml:context>
    <inkml:brush xml:id="br0">
      <inkml:brushProperty name="width" value="0.05" units="cm"/>
      <inkml:brushProperty name="height" value="0.05" units="cm"/>
      <inkml:brushProperty name="color" value="#E71224"/>
    </inkml:brush>
  </inkml:definitions>
  <inkml:trace contextRef="#ctx0" brushRef="#br0">0 6 24575,'6'-6'0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8:47.241"/>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58:40.944"/>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37:43.606"/>
    </inkml:context>
    <inkml:brush xml:id="br0">
      <inkml:brushProperty name="width" value="0.05" units="cm"/>
      <inkml:brushProperty name="height" value="0.05" units="cm"/>
      <inkml:brushProperty name="color" value="#E71224"/>
    </inkml:brush>
  </inkml:definitions>
  <inkml:trace contextRef="#ctx0" brushRef="#br0">665 238 24575,'-34'2'0,"-1"1"0,-40 10 0,23-4 0,35-7 0,1 1 0,0 1 0,0 0 0,0 2 0,1-1 0,-1 2 0,1 0 0,1 1 0,-1 0 0,1 2 0,1-1 0,0 1 0,0 1 0,1 1 0,1 0 0,0 0 0,0 1 0,1 0 0,-13 24 0,-10 28 0,-40 110 0,43-98 0,20-47 0,1 0 0,1 1 0,1 0 0,2 0 0,-1 42 0,7 165 0,3-98 0,-6-28 0,5 122 0,1-208 0,1 0 0,2 0 0,1-1 0,11 27 0,1 3 0,-1-1 0,2-1 0,2-1 0,57 90 0,106 97 0,-47-67 0,-117-143 0,2-1 0,0-1 0,2-2 0,1 0 0,1-2 0,1-1 0,1-1 0,0-2 0,2-1 0,55 24 0,-13-10 0,2-2 0,149 36 0,-151-51 0,183 27 0,-3-9 0,-16-1 0,51 13 0,0 1 0,-8-41 0,-28-1 0,-153 7 0,97 24 0,-103-15 0,131 9 0,-7-15 0,221 7 0,644-22 0,-1062 0 0,-1 0 0,0-2 0,1 0 0,-1-2 0,0 0 0,-1-1 0,33-15 0,-42 17 0,1-1 0,-1-1 0,0 1 0,-1-2 0,0 1 0,0-1 0,0-1 0,-1 0 0,0 0 0,0-1 0,-1 1 0,0-2 0,-1 1 0,0-1 0,6-12 0,56-207 0,-31 89 0,38-133 0,-62 211 0,-3-1 0,4-90 0,-12-159 0,-5 231 0,-26-146 0,20 189 0,-2 0 0,-2 1 0,-1 1 0,-2 0 0,-1 1 0,-2 1 0,-34-47 0,10 24 0,-2 2 0,-2 2 0,-67-56 0,-258-177 0,285 231 0,-180-85 0,-109-16 0,351 146 0,-474-144 0,274 92 0,-435-113 0,571 159 0,-1 4 0,-93 0 0,-182 14 0,156 2 0,-995-3 0,1178 0-124,1 1 0,0 1 0,0 1 0,0 2 0,0 0 0,1 2-1,0 0 1,0 2 0,1 0 0,-33 22 0,30-17-6702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37:38.730"/>
    </inkml:context>
    <inkml:brush xml:id="br0">
      <inkml:brushProperty name="width" value="0.05" units="cm"/>
      <inkml:brushProperty name="height" value="0.05" units="cm"/>
      <inkml:brushProperty name="color" value="#E71224"/>
    </inkml:brush>
  </inkml:definitions>
  <inkml:trace contextRef="#ctx0" brushRef="#br0">1229 129 24575,'-29'-12'0,"-1"0"0,0 2 0,0 1 0,-1 2 0,0 1 0,-48-3 0,-197 6 0,165 6 0,84-3 0,0 2 0,0 1 0,0 2 0,0 0 0,0 2 0,1 0 0,0 2 0,-32 16 0,32-11 0,-1 2 0,2 1 0,0 1 0,1 1 0,1 1 0,0 1 0,2 2 0,1 0 0,0 0 0,-21 37 0,36-51 0,0 0 0,1 0 0,0 1 0,1 0 0,0 0 0,0 0 0,1 0 0,0 0 0,0 14 0,0 16 0,5 44 0,0-24 0,-4 112 0,6 127 0,-4-286 0,0 1 0,1-1 0,1 0 0,0 0 0,0 0 0,2 0 0,0-1 0,0 1 0,1-1 0,0 0 0,1-1 0,1 0 0,0 0 0,0 0 0,1-1 0,0 0 0,1-1 0,0 0 0,0-1 0,1 0 0,0 0 0,13 6 0,47 29 0,119 54 0,-156-83 0,1-2 0,0-1 0,0-1 0,1-3 0,0 0 0,40 1 0,493-7 0,-263-5 0,-165 5 0,168-3 0,-282 1 0,0-1 0,0-1 0,-1-2 0,1 0 0,39-15 0,-57 17 0,-1 0 0,0-1 0,0 0 0,-1 0 0,1 0 0,-1-1 0,0-1 0,0 1 0,0-1 0,-1 0 0,0 0 0,0-1 0,-1 0 0,0 0 0,0 0 0,0-1 0,-1 0 0,0 0 0,-1 0 0,5-16 0,-2-16 0,-2 1 0,-1-1 0,-3 0 0,-1 0 0,-7-50 0,5 75 0,0 0 0,-1 0 0,-1 1 0,0 0 0,-1 0 0,0 0 0,-1 1 0,-16-23 0,-82-96 0,91 116 0,-97-103 0,-36-41 0,5-6 0,119 142 0,-2 1 0,0 1 0,-2 1 0,-43-26 0,37 31 0,0 3 0,-1 0 0,0 2 0,-56-10 0,45 11 0,-84-29 0,62 11 159,-142-65-1683,167 69-5302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7:15.796"/>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7:16.593"/>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7:04.863"/>
    </inkml:context>
    <inkml:brush xml:id="br0">
      <inkml:brushProperty name="width" value="0.05" units="cm"/>
      <inkml:brushProperty name="height" value="0.05" units="cm"/>
      <inkml:brushProperty name="color" value="#E71224"/>
    </inkml:brush>
  </inkml:definitions>
  <inkml:trace contextRef="#ctx0" brushRef="#br0">985 170 24575,'-448'30'0,"427"-27"0,0 1 0,0 0 0,0 2 0,0 0 0,1 2 0,-37 18 0,43-18 0,1 0 0,1 1 0,-1 0 0,1 0 0,1 2 0,0-1 0,0 2 0,1-1 0,1 1 0,-12 19 0,-14 31 0,-34 84 0,36-74 0,21-48 0,1 0 0,1 0 0,-9 36 0,11-29 0,1 0 0,1 0 0,2 1 0,1 0 0,2 0 0,1 0 0,6 49 0,0-56 0,1-1 0,0 0 0,2 0 0,1-1 0,1 0 0,0-1 0,2 0 0,1 0 0,0-2 0,2 0 0,0 0 0,22 19 0,-12-15 0,1 0 0,2-1 0,0-2 0,1-1 0,1-1 0,1-2 0,65 26 0,133 22 0,-190-58 0,1-1 0,74 2 0,23 1 0,-27 16 0,-72-15 0,42 5 0,152-2 0,-25-4 0,22 4 0,67 7 0,-110-3 0,293-12 0,-249-8 0,1199 3 0,-1388 3 0,70 11 0,-66-6 0,51 1 0,293-9 0,-181-1 0,-170 3 0,71 13 0,-69-8 0,60 3 0,857-8 0,-462-4 0,169 2 0,-646-2 0,0 0 0,-1 0 0,1-2 0,-1 0 0,1-1 0,-1-1 0,-1-1 0,1-1 0,29-17 0,-25 12 0,0-2 0,-1 0 0,-1-1 0,0-2 0,-1 0 0,25-31 0,-35 35 0,0 0 0,-1 0 0,-1-1 0,0 0 0,-1 0 0,0 0 0,-2-1 0,6-28 0,-2-14 0,1-60 0,-9 117 0,2-28 0,1-3 0,-3 0 0,-3-44 0,2 66 0,-1-1 0,0 1 0,-1 0 0,0-1 0,-1 1 0,0 1 0,-1-1 0,1 0 0,-2 1 0,0 0 0,-7-10 0,-24-21 0,-1 1 0,-1 2 0,-2 2 0,-2 1 0,-1 2 0,-2 3 0,-51-26 0,3 10 0,-2 3 0,-170-48 0,117 37 0,-31-8 0,-341-35-8,356 70-182,-925-114-850,259 38 1089,612 65-49,-98-10 0,28 46 848,131 5-507,-1938-4-341,2079 0 0,-1 1 0,1 0 0,-1 1 0,1 1 0,0 1 0,0 1 0,0 0 0,0 1 0,1 0 0,0 2 0,1 0 0,-1 0 0,2 2 0,-1 0 0,1 0 0,1 2 0,0 0 0,-19 21 0,24-24 49,-1 2-332,-1-1 0,0 0 0,-1 0 1,-13 8-1,1-4-6543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16T15:48:25.053"/>
    </inkml:context>
    <inkml:brush xml:id="br0">
      <inkml:brushProperty name="width" value="0.05" units="cm"/>
      <inkml:brushProperty name="height" value="0.05" units="cm"/>
      <inkml:brushProperty name="color" value="#E71224"/>
    </inkml:brush>
  </inkml:definitions>
  <inkml:trace contextRef="#ctx0" brushRef="#br0">5 1 24575</inkml:trace>
  <inkml:trace contextRef="#ctx0" brushRef="#br0" timeOffset="360.11">6 1 24575,'-6'0'0</inkml:trace>
</inkml:ink>
</file>

<file path=word/theme/theme1.xml><?xml version="1.0" encoding="utf-8"?>
<a:theme xmlns:a="http://schemas.openxmlformats.org/drawingml/2006/main" name="Office Theme">
  <a:themeElements>
    <a:clrScheme name="Swiss Design">
      <a:dk1>
        <a:sysClr val="windowText" lastClr="000000"/>
      </a:dk1>
      <a:lt1>
        <a:sysClr val="window" lastClr="FFFFFF"/>
      </a:lt1>
      <a:dk2>
        <a:srgbClr val="7CA655"/>
      </a:dk2>
      <a:lt2>
        <a:srgbClr val="E4E4E4"/>
      </a:lt2>
      <a:accent1>
        <a:srgbClr val="A9D4DB"/>
      </a:accent1>
      <a:accent2>
        <a:srgbClr val="FBE284"/>
      </a:accent2>
      <a:accent3>
        <a:srgbClr val="4495A2"/>
      </a:accent3>
      <a:accent4>
        <a:srgbClr val="AA5881"/>
      </a:accent4>
      <a:accent5>
        <a:srgbClr val="E06742"/>
      </a:accent5>
      <a:accent6>
        <a:srgbClr val="F9D448"/>
      </a:accent6>
      <a:hlink>
        <a:srgbClr val="4495A2"/>
      </a:hlink>
      <a:folHlink>
        <a:srgbClr val="AA5881"/>
      </a:folHlink>
    </a:clrScheme>
    <a:fontScheme name="Custom 10">
      <a:majorFont>
        <a:latin typeface="Franklin Gothic Medium"/>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65B45-3548-4F24-84B3-1C2A60F77AE0}">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4D294896-D3DD-445A-8924-9B0373027BFD}">
  <ds:schemaRefs>
    <ds:schemaRef ds:uri="http://schemas.microsoft.com/sharepoint/v3/contenttype/forms"/>
  </ds:schemaRefs>
</ds:datastoreItem>
</file>

<file path=customXml/itemProps3.xml><?xml version="1.0" encoding="utf-8"?>
<ds:datastoreItem xmlns:ds="http://schemas.openxmlformats.org/officeDocument/2006/customXml" ds:itemID="{06032B5F-638B-4221-AEBD-D34180AB83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D028AF-EB3B-4C36-8D7E-06F745D9A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{AAD51A0B-2A07-43C7-A815-E292D5F744D3}tf33410318_win32</Template>
  <TotalTime>0</TotalTime>
  <Pages>23</Pages>
  <Words>544</Words>
  <Characters>3105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2022-10-16T03:25:00Z</dcterms:created>
  <dcterms:modified xsi:type="dcterms:W3CDTF">2022-10-16T17:15:00Z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